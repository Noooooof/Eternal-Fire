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drawing>
          <wp:inline distT="0" distB="0" distL="0" distR="0">
            <wp:extent cx="5730875" cy="59753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200" cy="597600"/>
                    </a:xfrm>
                    <a:prstGeom prst="rect">
                      <a:avLst/>
                    </a:prstGeom>
                  </pic:spPr>
                </pic:pic>
              </a:graphicData>
            </a:graphic>
          </wp:inline>
        </w:drawing>
      </w:r>
    </w:p>
    <w:p>
      <w:pPr>
        <w:pStyle w:val="31"/>
      </w:pPr>
      <w:r>
        <w:rPr>
          <w:rFonts w:hint="eastAsia"/>
        </w:rPr>
        <w:t>圣安东尼之火</w:t>
      </w:r>
    </w:p>
    <w:sdt>
      <w:sdtPr>
        <w:rPr>
          <w:rFonts w:ascii="新宋体" w:hAnsi="新宋体" w:eastAsia="新宋体" w:cstheme="minorBidi"/>
          <w:b w:val="0"/>
          <w:bCs w:val="0"/>
          <w:sz w:val="21"/>
          <w:szCs w:val="22"/>
          <w:lang w:val="zh-CN"/>
        </w:rPr>
        <w:id w:val="1437252896"/>
        <w:docPartObj>
          <w:docPartGallery w:val="Table of Contents"/>
          <w:docPartUnique/>
        </w:docPartObj>
      </w:sdtPr>
      <w:sdtEndPr>
        <w:rPr>
          <w:rFonts w:ascii="新宋体" w:hAnsi="新宋体" w:eastAsia="新宋体" w:cstheme="minorBidi"/>
          <w:b w:val="0"/>
          <w:bCs w:val="0"/>
          <w:sz w:val="21"/>
          <w:szCs w:val="22"/>
          <w:lang w:val="zh-CN"/>
        </w:rPr>
      </w:sdtEndPr>
      <w:sdtContent>
        <w:p>
          <w:pPr>
            <w:pStyle w:val="57"/>
          </w:pPr>
          <w:r>
            <w:rPr>
              <w:lang w:val="zh-CN"/>
            </w:rPr>
            <w:t>目录</w:t>
          </w:r>
        </w:p>
        <w:p>
          <w:pPr>
            <w:pStyle w:val="25"/>
            <w:tabs>
              <w:tab w:val="right" w:leader="dot" w:pos="9017"/>
            </w:tabs>
            <w:rPr>
              <w:rFonts w:asciiTheme="minorHAnsi" w:hAnsiTheme="minorHAnsi" w:eastAsiaTheme="minorEastAsia"/>
              <w:kern w:val="2"/>
            </w:rPr>
          </w:pPr>
          <w:r>
            <w:fldChar w:fldCharType="begin"/>
          </w:r>
          <w:r>
            <w:instrText xml:space="preserve"> TOC \o "1-3" \h \z \u </w:instrText>
          </w:r>
          <w:r>
            <w:fldChar w:fldCharType="separate"/>
          </w:r>
          <w:r>
            <w:fldChar w:fldCharType="begin"/>
          </w:r>
          <w:r>
            <w:instrText xml:space="preserve"> HYPERLINK \l "_Toc517256515" </w:instrText>
          </w:r>
          <w:r>
            <w:fldChar w:fldCharType="separate"/>
          </w:r>
          <w:r>
            <w:rPr>
              <w:rStyle w:val="35"/>
              <w:rFonts w:hint="eastAsia"/>
            </w:rPr>
            <w:t>作者信息</w:t>
          </w:r>
          <w:r>
            <w:tab/>
          </w:r>
          <w:r>
            <w:fldChar w:fldCharType="begin"/>
          </w:r>
          <w:r>
            <w:instrText xml:space="preserve"> PAGEREF _Toc517256515 \h </w:instrText>
          </w:r>
          <w:r>
            <w:fldChar w:fldCharType="separate"/>
          </w:r>
          <w:r>
            <w:t xml:space="preserve">- </w:t>
          </w:r>
          <w:r>
            <w:rPr>
              <w:rFonts w:hint="eastAsia"/>
            </w:rPr>
            <w:t>1</w:t>
          </w:r>
          <w:r>
            <w:t xml:space="preserve">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"_Toc517256516" </w:instrText>
          </w:r>
          <w:r>
            <w:fldChar w:fldCharType="separate"/>
          </w:r>
          <w:r>
            <w:rPr>
              <w:rStyle w:val="35"/>
              <w:rFonts w:hint="eastAsia"/>
            </w:rPr>
            <w:t>声明</w:t>
          </w:r>
          <w:r>
            <w:tab/>
          </w:r>
          <w:r>
            <w:fldChar w:fldCharType="begin"/>
          </w:r>
          <w:r>
            <w:instrText xml:space="preserve"> PAGEREF _Toc517256516 \h </w:instrText>
          </w:r>
          <w:r>
            <w:fldChar w:fldCharType="separate"/>
          </w:r>
          <w:r>
            <w:t>- 2 -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"_Toc517256517" </w:instrText>
          </w:r>
          <w:r>
            <w:fldChar w:fldCharType="separate"/>
          </w:r>
          <w:r>
            <w:rPr>
              <w:rStyle w:val="35"/>
              <w:rFonts w:hint="eastAsia"/>
            </w:rPr>
            <w:t>前情提要</w:t>
          </w:r>
          <w:r>
            <w:tab/>
          </w:r>
          <w:r>
            <w:fldChar w:fldCharType="begin"/>
          </w:r>
          <w:r>
            <w:instrText xml:space="preserve"> PAGEREF _Toc517256517 \h </w:instrText>
          </w:r>
          <w:r>
            <w:fldChar w:fldCharType="separate"/>
          </w:r>
          <w:r>
            <w:t>- 2 -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"_Toc517256518" </w:instrText>
          </w:r>
          <w:r>
            <w:fldChar w:fldCharType="separate"/>
          </w:r>
          <w:r>
            <w:rPr>
              <w:rStyle w:val="35"/>
              <w:rFonts w:hint="eastAsia"/>
            </w:rPr>
            <w:t>给守秘人（</w:t>
          </w:r>
          <w:r>
            <w:rPr>
              <w:rStyle w:val="35"/>
            </w:rPr>
            <w:t>KP</w:t>
          </w:r>
          <w:r>
            <w:rPr>
              <w:rStyle w:val="35"/>
              <w:rFonts w:hint="eastAsia"/>
            </w:rPr>
            <w:t>）的信息</w:t>
          </w:r>
          <w:r>
            <w:tab/>
          </w:r>
          <w:r>
            <w:fldChar w:fldCharType="begin"/>
          </w:r>
          <w:r>
            <w:instrText xml:space="preserve"> PAGEREF _Toc517256518 \h </w:instrText>
          </w:r>
          <w:r>
            <w:fldChar w:fldCharType="separate"/>
          </w:r>
          <w:r>
            <w:t>- 2 -</w:t>
          </w:r>
          <w:r>
            <w:fldChar w:fldCharType="end"/>
          </w:r>
          <w:r>
            <w:fldChar w:fldCharType="end"/>
          </w:r>
        </w:p>
        <w:p>
          <w:pPr>
            <w:pStyle w:val="29"/>
            <w:tabs>
              <w:tab w:val="right" w:leader="dot" w:pos="9017"/>
            </w:tabs>
            <w:rPr>
              <w:rFonts w:asciiTheme="minorHAnsi" w:hAnsiTheme="minorHAnsi" w:eastAsiaTheme="minorEastAsia"/>
              <w:kern w:val="2"/>
            </w:rPr>
          </w:pPr>
          <w:r>
            <w:fldChar w:fldCharType="begin"/>
          </w:r>
          <w:r>
            <w:instrText xml:space="preserve"> HYPERLINK \l "_Toc517256519" </w:instrText>
          </w:r>
          <w:r>
            <w:fldChar w:fldCharType="separate"/>
          </w:r>
          <w:r>
            <w:rPr>
              <w:rStyle w:val="35"/>
              <w:rFonts w:hint="eastAsia"/>
            </w:rPr>
            <w:t>车卡建议</w:t>
          </w:r>
          <w:r>
            <w:tab/>
          </w:r>
          <w:r>
            <w:fldChar w:fldCharType="begin"/>
          </w:r>
          <w:r>
            <w:instrText xml:space="preserve"> PAGEREF _Toc517256519 \h </w:instrText>
          </w:r>
          <w:r>
            <w:fldChar w:fldCharType="separate"/>
          </w:r>
          <w:r>
            <w:t xml:space="preserve">- </w:t>
          </w:r>
          <w:r>
            <w:rPr>
              <w:rFonts w:hint="eastAsia"/>
            </w:rPr>
            <w:t>3</w:t>
          </w:r>
          <w:r>
            <w:t xml:space="preserve">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"_Toc517256520" </w:instrText>
          </w:r>
          <w:r>
            <w:fldChar w:fldCharType="separate"/>
          </w:r>
          <w:r>
            <w:rPr>
              <w:rStyle w:val="35"/>
              <w:rFonts w:hint="eastAsia"/>
            </w:rPr>
            <w:t>时代背景</w:t>
          </w:r>
          <w:r>
            <w:tab/>
          </w:r>
          <w:r>
            <w:fldChar w:fldCharType="begin"/>
          </w:r>
          <w:r>
            <w:instrText xml:space="preserve"> PAGEREF _Toc517256520 \h </w:instrText>
          </w:r>
          <w:r>
            <w:fldChar w:fldCharType="separate"/>
          </w:r>
          <w:r>
            <w:t xml:space="preserve">- </w:t>
          </w:r>
          <w:r>
            <w:rPr>
              <w:rFonts w:hint="eastAsia"/>
            </w:rPr>
            <w:t>4</w:t>
          </w:r>
          <w:r>
            <w:t xml:space="preserve">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"_Toc517256521" </w:instrText>
          </w:r>
          <w:r>
            <w:fldChar w:fldCharType="separate"/>
          </w:r>
          <w:r>
            <w:rPr>
              <w:rStyle w:val="35"/>
              <w:rFonts w:hint="eastAsia"/>
            </w:rPr>
            <w:t>导入</w:t>
          </w:r>
          <w:r>
            <w:tab/>
          </w:r>
          <w:r>
            <w:fldChar w:fldCharType="begin"/>
          </w:r>
          <w:r>
            <w:instrText xml:space="preserve"> PAGEREF _Toc517256521 \h </w:instrText>
          </w:r>
          <w:r>
            <w:fldChar w:fldCharType="separate"/>
          </w:r>
          <w:r>
            <w:t xml:space="preserve">- </w:t>
          </w:r>
          <w:r>
            <w:rPr>
              <w:rFonts w:hint="eastAsia"/>
            </w:rPr>
            <w:t>4</w:t>
          </w:r>
          <w:r>
            <w:t xml:space="preserve">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"_Toc517256522" </w:instrText>
          </w:r>
          <w:r>
            <w:fldChar w:fldCharType="separate"/>
          </w:r>
          <w:r>
            <w:rPr>
              <w:rStyle w:val="35"/>
              <w:rFonts w:hint="eastAsia"/>
            </w:rPr>
            <w:t>模组正文</w:t>
          </w:r>
          <w:r>
            <w:tab/>
          </w:r>
          <w:r>
            <w:fldChar w:fldCharType="begin"/>
          </w:r>
          <w:r>
            <w:instrText xml:space="preserve"> PAGEREF _Toc517256522 \h </w:instrText>
          </w:r>
          <w:r>
            <w:fldChar w:fldCharType="separate"/>
          </w:r>
          <w:r>
            <w:t xml:space="preserve">- </w:t>
          </w:r>
          <w:r>
            <w:rPr>
              <w:rFonts w:hint="eastAsia"/>
            </w:rPr>
            <w:t>5</w:t>
          </w:r>
          <w:r>
            <w:t xml:space="preserve"> -</w:t>
          </w:r>
          <w:r>
            <w:fldChar w:fldCharType="end"/>
          </w:r>
          <w:r>
            <w:fldChar w:fldCharType="end"/>
          </w:r>
        </w:p>
        <w:p>
          <w:pPr>
            <w:pStyle w:val="29"/>
            <w:tabs>
              <w:tab w:val="right" w:leader="dot" w:pos="9017"/>
            </w:tabs>
            <w:rPr>
              <w:rFonts w:asciiTheme="minorHAnsi" w:hAnsiTheme="minorHAnsi" w:eastAsiaTheme="minorEastAsia"/>
              <w:kern w:val="2"/>
            </w:rPr>
          </w:pPr>
          <w:r>
            <w:fldChar w:fldCharType="begin"/>
          </w:r>
          <w:r>
            <w:instrText xml:space="preserve"> HYPERLINK \l "_Toc517256523" </w:instrText>
          </w:r>
          <w:r>
            <w:fldChar w:fldCharType="separate"/>
          </w:r>
          <w:r>
            <w:rPr>
              <w:rStyle w:val="35"/>
              <w:rFonts w:hint="eastAsia"/>
            </w:rPr>
            <w:t>第一天</w:t>
          </w:r>
          <w:r>
            <w:tab/>
          </w:r>
          <w:r>
            <w:fldChar w:fldCharType="begin"/>
          </w:r>
          <w:r>
            <w:instrText xml:space="preserve"> PAGEREF _Toc517256523 \h </w:instrText>
          </w:r>
          <w:r>
            <w:fldChar w:fldCharType="separate"/>
          </w:r>
          <w:r>
            <w:t xml:space="preserve">- </w:t>
          </w:r>
          <w:r>
            <w:rPr>
              <w:rFonts w:hint="eastAsia"/>
            </w:rPr>
            <w:t>7</w:t>
          </w:r>
          <w:r>
            <w:t xml:space="preserve"> -</w:t>
          </w:r>
          <w:r>
            <w:fldChar w:fldCharType="end"/>
          </w:r>
          <w:r>
            <w:fldChar w:fldCharType="end"/>
          </w:r>
        </w:p>
        <w:p>
          <w:pPr>
            <w:pStyle w:val="18"/>
            <w:tabs>
              <w:tab w:val="right" w:leader="dot" w:pos="9017"/>
            </w:tabs>
            <w:rPr>
              <w:rFonts w:cstheme="minorBidi"/>
              <w:kern w:val="2"/>
              <w:sz w:val="21"/>
            </w:rPr>
          </w:pPr>
          <w:r>
            <w:fldChar w:fldCharType="begin"/>
          </w:r>
          <w:r>
            <w:instrText xml:space="preserve"> HYPERLINK \l "_Toc517256524" </w:instrText>
          </w:r>
          <w:r>
            <w:fldChar w:fldCharType="separate"/>
          </w:r>
          <w:r>
            <w:rPr>
              <w:rStyle w:val="35"/>
              <w:rFonts w:hint="eastAsia"/>
            </w:rPr>
            <w:t>第二天</w:t>
          </w:r>
          <w:r>
            <w:tab/>
          </w:r>
          <w:r>
            <w:fldChar w:fldCharType="begin"/>
          </w:r>
          <w:r>
            <w:instrText xml:space="preserve"> PAGEREF _Toc517256524 \h </w:instrText>
          </w:r>
          <w:r>
            <w:fldChar w:fldCharType="separate"/>
          </w:r>
          <w:r>
            <w:t xml:space="preserve">- </w:t>
          </w:r>
          <w:r>
            <w:rPr>
              <w:rFonts w:hint="eastAsia"/>
            </w:rPr>
            <w:t>8</w:t>
          </w:r>
          <w:r>
            <w:t xml:space="preserve"> -</w:t>
          </w:r>
          <w:r>
            <w:fldChar w:fldCharType="end"/>
          </w:r>
          <w:r>
            <w:fldChar w:fldCharType="end"/>
          </w:r>
        </w:p>
        <w:p>
          <w:pPr>
            <w:pStyle w:val="29"/>
            <w:tabs>
              <w:tab w:val="right" w:leader="dot" w:pos="9017"/>
            </w:tabs>
            <w:rPr>
              <w:rFonts w:asciiTheme="minorHAnsi" w:hAnsiTheme="minorHAnsi" w:eastAsiaTheme="minorEastAsia"/>
              <w:kern w:val="2"/>
            </w:rPr>
          </w:pPr>
          <w:r>
            <w:fldChar w:fldCharType="begin"/>
          </w:r>
          <w:r>
            <w:instrText xml:space="preserve"> HYPERLINK \l "_Toc517256525" </w:instrText>
          </w:r>
          <w:r>
            <w:fldChar w:fldCharType="separate"/>
          </w:r>
          <w:r>
            <w:rPr>
              <w:rStyle w:val="35"/>
              <w:rFonts w:hint="eastAsia"/>
            </w:rPr>
            <w:t>第三天</w:t>
          </w:r>
          <w:r>
            <w:tab/>
          </w:r>
          <w:r>
            <w:fldChar w:fldCharType="begin"/>
          </w:r>
          <w:r>
            <w:instrText xml:space="preserve"> PAGEREF _Toc517256525 \h </w:instrText>
          </w:r>
          <w:r>
            <w:fldChar w:fldCharType="separate"/>
          </w:r>
          <w:r>
            <w:t xml:space="preserve">- </w:t>
          </w:r>
          <w:r>
            <w:rPr>
              <w:rFonts w:hint="eastAsia"/>
            </w:rPr>
            <w:t>11</w:t>
          </w:r>
          <w:r>
            <w:t xml:space="preserve">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"_Toc517256526" </w:instrText>
          </w:r>
          <w:r>
            <w:fldChar w:fldCharType="separate"/>
          </w:r>
          <w:r>
            <w:rPr>
              <w:rStyle w:val="35"/>
              <w:rFonts w:hint="eastAsia"/>
            </w:rPr>
            <w:t>结局</w:t>
          </w:r>
          <w:r>
            <w:tab/>
          </w:r>
          <w:r>
            <w:fldChar w:fldCharType="begin"/>
          </w:r>
          <w:r>
            <w:instrText xml:space="preserve"> PAGEREF _Toc517256526 \h </w:instrText>
          </w:r>
          <w:r>
            <w:fldChar w:fldCharType="separate"/>
          </w:r>
          <w:r>
            <w:t xml:space="preserve">- </w:t>
          </w:r>
          <w:r>
            <w:rPr>
              <w:rFonts w:hint="eastAsia"/>
            </w:rPr>
            <w:t>17</w:t>
          </w:r>
          <w:r>
            <w:t xml:space="preserve">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"_Toc517256527" </w:instrText>
          </w:r>
          <w:r>
            <w:fldChar w:fldCharType="separate"/>
          </w:r>
          <w:r>
            <w:rPr>
              <w:rStyle w:val="35"/>
              <w:rFonts w:hint="eastAsia"/>
            </w:rPr>
            <w:t>奖励</w:t>
          </w:r>
          <w:r>
            <w:tab/>
          </w:r>
          <w:r>
            <w:fldChar w:fldCharType="begin"/>
          </w:r>
          <w:r>
            <w:instrText xml:space="preserve"> PAGEREF _Toc517256527 \h </w:instrText>
          </w:r>
          <w:r>
            <w:fldChar w:fldCharType="separate"/>
          </w:r>
          <w:r>
            <w:t xml:space="preserve">- </w:t>
          </w:r>
          <w:r>
            <w:rPr>
              <w:rFonts w:hint="eastAsia"/>
            </w:rPr>
            <w:t>17</w:t>
          </w:r>
          <w:r>
            <w:t xml:space="preserve">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"_Toc517256528" </w:instrText>
          </w:r>
          <w:r>
            <w:fldChar w:fldCharType="separate"/>
          </w:r>
          <w:r>
            <w:rPr>
              <w:rStyle w:val="35"/>
              <w:rFonts w:hint="eastAsia"/>
            </w:rPr>
            <w:t>作者的话</w:t>
          </w:r>
          <w:r>
            <w:tab/>
          </w:r>
          <w:r>
            <w:fldChar w:fldCharType="begin"/>
          </w:r>
          <w:r>
            <w:instrText xml:space="preserve"> PAGEREF _Toc517256528 \h </w:instrText>
          </w:r>
          <w:r>
            <w:fldChar w:fldCharType="separate"/>
          </w:r>
          <w:r>
            <w:t xml:space="preserve">- </w:t>
          </w:r>
          <w:r>
            <w:rPr>
              <w:rFonts w:hint="eastAsia"/>
            </w:rPr>
            <w:t>18</w:t>
          </w:r>
          <w:r>
            <w:t xml:space="preserve"> -</w:t>
          </w:r>
          <w:r>
            <w:fldChar w:fldCharType="end"/>
          </w:r>
          <w:r>
            <w:fldChar w:fldCharType="end"/>
          </w:r>
        </w:p>
        <w:p>
          <w:pPr>
            <w:pStyle w:val="25"/>
            <w:tabs>
              <w:tab w:val="right" w:leader="dot" w:pos="9017"/>
            </w:tabs>
            <w:rPr>
              <w:rFonts w:asciiTheme="minorHAnsi" w:hAnsiTheme="minorHAnsi" w:eastAsiaTheme="minorEastAsia"/>
              <w:kern w:val="2"/>
            </w:rPr>
          </w:pPr>
          <w:r>
            <w:fldChar w:fldCharType="begin"/>
          </w:r>
          <w:r>
            <w:instrText xml:space="preserve"> HYPERLINK \l "_Toc517256529" </w:instrText>
          </w:r>
          <w:r>
            <w:fldChar w:fldCharType="separate"/>
          </w:r>
          <w:r>
            <w:rPr>
              <w:rStyle w:val="35"/>
              <w:rFonts w:hint="eastAsia"/>
            </w:rPr>
            <w:t>附录</w:t>
          </w:r>
          <w:r>
            <w:tab/>
          </w:r>
          <w:r>
            <w:fldChar w:fldCharType="begin"/>
          </w:r>
          <w:r>
            <w:instrText xml:space="preserve"> PAGEREF _Toc517256529 \h </w:instrText>
          </w:r>
          <w:r>
            <w:fldChar w:fldCharType="separate"/>
          </w:r>
          <w:r>
            <w:t xml:space="preserve">- </w:t>
          </w:r>
          <w:r>
            <w:rPr>
              <w:rFonts w:hint="eastAsia"/>
            </w:rPr>
            <w:t>18</w:t>
          </w:r>
          <w:r>
            <w:t xml:space="preserve"> -</w:t>
          </w:r>
          <w:r>
            <w:fldChar w:fldCharType="end"/>
          </w:r>
          <w:r>
            <w:fldChar w:fldCharType="end"/>
          </w:r>
        </w:p>
        <w:p>
          <w:pPr>
            <w:pStyle w:val="29"/>
            <w:tabs>
              <w:tab w:val="right" w:leader="dot" w:pos="9017"/>
            </w:tabs>
            <w:rPr>
              <w:kern w:val="2"/>
            </w:rPr>
          </w:pPr>
          <w:r>
            <w:fldChar w:fldCharType="begin"/>
          </w:r>
          <w:r>
            <w:instrText xml:space="preserve"> HYPERLINK \l "_Toc517256530" </w:instrText>
          </w:r>
          <w:r>
            <w:fldChar w:fldCharType="separate"/>
          </w:r>
          <w:r>
            <w:rPr>
              <w:rStyle w:val="35"/>
            </w:rPr>
            <w:t>NPC</w:t>
          </w:r>
          <w:r>
            <w:tab/>
          </w:r>
          <w:r>
            <w:fldChar w:fldCharType="begin"/>
          </w:r>
          <w:r>
            <w:instrText xml:space="preserve"> PAGEREF _Toc517256530 \h </w:instrText>
          </w:r>
          <w:r>
            <w:fldChar w:fldCharType="separate"/>
          </w:r>
          <w:r>
            <w:t xml:space="preserve">- </w:t>
          </w:r>
          <w:r>
            <w:rPr>
              <w:rFonts w:hint="eastAsia"/>
            </w:rPr>
            <w:t>18</w:t>
          </w:r>
          <w:r>
            <w:t xml:space="preserve"> -</w:t>
          </w:r>
          <w:r>
            <w:fldChar w:fldCharType="end"/>
          </w:r>
          <w:r>
            <w:fldChar w:fldCharType="end"/>
          </w:r>
        </w:p>
        <w:p>
          <w:pPr>
            <w:pStyle w:val="29"/>
            <w:tabs>
              <w:tab w:val="right" w:leader="dot" w:pos="9017"/>
            </w:tabs>
            <w:rPr>
              <w:rFonts w:asciiTheme="minorHAnsi" w:hAnsiTheme="minorHAnsi" w:eastAsiaTheme="minorEastAsia"/>
              <w:kern w:val="2"/>
            </w:rPr>
          </w:pPr>
          <w:r>
            <w:fldChar w:fldCharType="begin"/>
          </w:r>
          <w:r>
            <w:instrText xml:space="preserve"> HYPERLINK \l "_Toc517256532" </w:instrText>
          </w:r>
          <w:r>
            <w:fldChar w:fldCharType="separate"/>
          </w:r>
          <w:r>
            <w:rPr>
              <w:rStyle w:val="35"/>
              <w:rFonts w:hint="eastAsia"/>
            </w:rPr>
            <w:t>咒文</w:t>
          </w:r>
          <w:r>
            <w:tab/>
          </w:r>
          <w:r>
            <w:fldChar w:fldCharType="begin"/>
          </w:r>
          <w:r>
            <w:instrText xml:space="preserve"> PAGEREF _Toc517256532 \h </w:instrText>
          </w:r>
          <w:r>
            <w:fldChar w:fldCharType="separate"/>
          </w:r>
          <w:r>
            <w:t xml:space="preserve">- </w:t>
          </w:r>
          <w:r>
            <w:rPr>
              <w:rFonts w:hint="eastAsia"/>
            </w:rPr>
            <w:t>21</w:t>
          </w:r>
          <w:r>
            <w:t xml:space="preserve"> -</w:t>
          </w:r>
          <w:r>
            <w:fldChar w:fldCharType="end"/>
          </w:r>
          <w:r>
            <w:fldChar w:fldCharType="end"/>
          </w:r>
        </w:p>
        <w:p>
          <w:pPr>
            <w:pStyle w:val="29"/>
            <w:tabs>
              <w:tab w:val="right" w:leader="dot" w:pos="9017"/>
            </w:tabs>
            <w:rPr>
              <w:rFonts w:asciiTheme="minorHAnsi" w:hAnsiTheme="minorHAnsi" w:eastAsiaTheme="minorEastAsia"/>
              <w:kern w:val="2"/>
            </w:rPr>
          </w:pPr>
          <w:r>
            <w:fldChar w:fldCharType="begin"/>
          </w:r>
          <w:r>
            <w:instrText xml:space="preserve"> HYPERLINK \l "_Toc517256536" </w:instrText>
          </w:r>
          <w:r>
            <w:fldChar w:fldCharType="separate"/>
          </w:r>
          <w:r>
            <w:rPr>
              <w:rStyle w:val="35"/>
              <w:rFonts w:hint="eastAsia"/>
            </w:rPr>
            <w:t>神话生物</w:t>
          </w:r>
          <w:r>
            <w:tab/>
          </w:r>
          <w:r>
            <w:fldChar w:fldCharType="begin"/>
          </w:r>
          <w:r>
            <w:instrText xml:space="preserve"> PAGEREF _Toc517256536 \h </w:instrText>
          </w:r>
          <w:r>
            <w:fldChar w:fldCharType="separate"/>
          </w:r>
          <w:r>
            <w:t xml:space="preserve">- </w:t>
          </w:r>
          <w:r>
            <w:rPr>
              <w:rFonts w:hint="eastAsia"/>
            </w:rPr>
            <w:t>22</w:t>
          </w:r>
          <w:r>
            <w:t xml:space="preserve"> -</w:t>
          </w:r>
          <w:r>
            <w:fldChar w:fldCharType="end"/>
          </w:r>
          <w:r>
            <w:fldChar w:fldCharType="end"/>
          </w:r>
        </w:p>
        <w:p>
          <w:r>
            <w:rPr>
              <w:b/>
              <w:bCs/>
              <w:lang w:val="zh-CN"/>
            </w:rPr>
            <w:fldChar w:fldCharType="end"/>
          </w:r>
        </w:p>
      </w:sdtContent>
    </w:sdt>
    <w:p>
      <w:pPr>
        <w:pStyle w:val="2"/>
        <w:rPr>
          <w:rFonts w:eastAsia="MS Mincho"/>
        </w:rPr>
      </w:pPr>
      <w:bookmarkStart w:id="0" w:name="_Toc517256515"/>
      <w:r>
        <w:t>作者信息</w:t>
      </w:r>
      <w:bookmarkEnd w:id="0"/>
    </w:p>
    <w:p/>
    <w:tbl>
      <w:tblPr>
        <w:tblStyle w:val="41"/>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3"/>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3" w:type="dxa"/>
            <w:shd w:val="clear" w:color="auto" w:fill="BEBEBE" w:themeFill="background1" w:themeFillShade="BF"/>
          </w:tcPr>
          <w:p>
            <w:pPr>
              <w:widowControl w:val="0"/>
              <w:spacing w:after="0" w:line="240" w:lineRule="auto"/>
              <w:jc w:val="both"/>
              <w:rPr>
                <w:szCs w:val="20"/>
              </w:rPr>
            </w:pPr>
            <w:r>
              <w:rPr>
                <w:rFonts w:hint="eastAsia"/>
                <w:szCs w:val="20"/>
              </w:rPr>
              <w:t>模组作者</w:t>
            </w:r>
          </w:p>
        </w:tc>
        <w:tc>
          <w:tcPr>
            <w:tcW w:w="6904" w:type="dxa"/>
            <w:shd w:val="clear" w:color="auto" w:fill="BEBEBE" w:themeFill="background1" w:themeFillShade="BF"/>
          </w:tcPr>
          <w:p>
            <w:pPr>
              <w:widowControl w:val="0"/>
              <w:spacing w:after="0" w:line="240" w:lineRule="auto"/>
              <w:jc w:val="both"/>
              <w:rPr>
                <w:szCs w:val="20"/>
              </w:rPr>
            </w:pPr>
            <w:r>
              <w:rPr>
                <w:rFonts w:hint="eastAsia"/>
                <w:szCs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3" w:type="dxa"/>
            <w:shd w:val="clear" w:color="auto" w:fill="FFFFFF" w:themeFill="background1"/>
          </w:tcPr>
          <w:p>
            <w:pPr>
              <w:widowControl w:val="0"/>
              <w:spacing w:after="0" w:line="240" w:lineRule="auto"/>
              <w:jc w:val="both"/>
              <w:rPr>
                <w:szCs w:val="20"/>
              </w:rPr>
            </w:pPr>
            <w:r>
              <w:rPr>
                <w:rFonts w:hint="eastAsia"/>
                <w:szCs w:val="20"/>
              </w:rPr>
              <w:t>修叽好萌好可爱</w:t>
            </w:r>
          </w:p>
        </w:tc>
        <w:tc>
          <w:tcPr>
            <w:tcW w:w="6904" w:type="dxa"/>
          </w:tcPr>
          <w:p>
            <w:pPr>
              <w:widowControl w:val="0"/>
              <w:spacing w:after="0" w:line="240" w:lineRule="auto"/>
              <w:jc w:val="both"/>
              <w:rPr>
                <w:szCs w:val="20"/>
              </w:rPr>
            </w:pPr>
            <w:r>
              <w:rPr>
                <w:rFonts w:hint="eastAsia"/>
                <w:szCs w:val="20"/>
              </w:rPr>
              <w:t>邮箱</w:t>
            </w:r>
            <w:r>
              <w:rPr>
                <w:szCs w:val="20"/>
              </w:rPr>
              <w:t xml:space="preserve"> </w:t>
            </w:r>
            <w:r>
              <w:fldChar w:fldCharType="begin"/>
            </w:r>
            <w:r>
              <w:instrText xml:space="preserve"> HYPERLINK "mailto:2557982960@qq.com" </w:instrText>
            </w:r>
            <w:r>
              <w:fldChar w:fldCharType="separate"/>
            </w:r>
            <w:r>
              <w:rPr>
                <w:rStyle w:val="35"/>
                <w:rFonts w:hint="eastAsia"/>
                <w:szCs w:val="20"/>
              </w:rPr>
              <w:t>2557982960@qq.com</w:t>
            </w:r>
            <w:r>
              <w:rPr>
                <w:rStyle w:val="35"/>
                <w:rFonts w:hint="eastAsia"/>
                <w:szCs w:val="20"/>
              </w:rPr>
              <w:fldChar w:fldCharType="end"/>
            </w:r>
            <w:r>
              <w:rPr>
                <w:rFonts w:hint="eastAsia"/>
                <w:szCs w:val="20"/>
              </w:rPr>
              <w:t xml:space="preserve">    QQ：左边的去掉</w:t>
            </w:r>
            <w:r>
              <w:rPr>
                <w:rStyle w:val="35"/>
                <w:rFonts w:hint="eastAsia"/>
                <w:szCs w:val="20"/>
              </w:rPr>
              <w:t>@qq.com</w:t>
            </w:r>
          </w:p>
        </w:tc>
      </w:tr>
    </w:tbl>
    <w:p>
      <w:pPr>
        <w:tabs>
          <w:tab w:val="right" w:pos="1780"/>
        </w:tabs>
        <w:rPr>
          <w:rFonts w:hint="eastAsia"/>
          <w:b/>
          <w:bCs/>
          <w:shd w:val="pct10" w:color="auto" w:fill="FFFFFF"/>
        </w:rPr>
      </w:pPr>
    </w:p>
    <w:p>
      <w:pPr>
        <w:tabs>
          <w:tab w:val="right" w:pos="1780"/>
        </w:tabs>
        <w:rPr>
          <w:rFonts w:hint="eastAsia"/>
          <w:b/>
          <w:bCs/>
          <w:shd w:val="pct10" w:color="auto" w:fill="FFFFFF"/>
        </w:rPr>
      </w:pPr>
    </w:p>
    <w:p>
      <w:pPr>
        <w:tabs>
          <w:tab w:val="right" w:pos="1780"/>
        </w:tabs>
        <w:rPr>
          <w:rFonts w:hint="eastAsia" w:eastAsia="新宋体"/>
          <w:b/>
          <w:bCs/>
          <w:shd w:val="pct10" w:color="auto" w:fill="FFFFFF"/>
          <w:lang w:eastAsia="zh-CN"/>
        </w:rPr>
      </w:pPr>
      <w:r>
        <w:rPr>
          <w:rFonts w:hint="eastAsia" w:eastAsia="新宋体"/>
          <w:b/>
          <w:bCs/>
          <w:shd w:val="pct10" w:color="auto" w:fill="FFFFFF"/>
          <w:lang w:eastAsia="zh-CN"/>
        </w:rPr>
        <w:drawing>
          <wp:inline distT="0" distB="0" distL="114300" distR="114300">
            <wp:extent cx="5724525" cy="5551170"/>
            <wp:effectExtent l="0" t="0" r="5715" b="11430"/>
            <wp:docPr id="2" name="图片 2" descr="05-CC-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5-CC-BY-NC-SA"/>
                    <pic:cNvPicPr>
                      <a:picLocks noChangeAspect="1"/>
                    </pic:cNvPicPr>
                  </pic:nvPicPr>
                  <pic:blipFill>
                    <a:blip r:embed="rId7"/>
                    <a:stretch>
                      <a:fillRect/>
                    </a:stretch>
                  </pic:blipFill>
                  <pic:spPr>
                    <a:xfrm>
                      <a:off x="0" y="0"/>
                      <a:ext cx="5724525" cy="5551170"/>
                    </a:xfrm>
                    <a:prstGeom prst="rect">
                      <a:avLst/>
                    </a:prstGeom>
                  </pic:spPr>
                </pic:pic>
              </a:graphicData>
            </a:graphic>
          </wp:inline>
        </w:drawing>
      </w:r>
    </w:p>
    <w:p>
      <w:pPr>
        <w:tabs>
          <w:tab w:val="right" w:pos="1780"/>
        </w:tabs>
        <w:rPr>
          <w:rFonts w:hint="eastAsia"/>
          <w:b/>
          <w:bCs/>
          <w:shd w:val="pct10" w:color="auto" w:fill="FFFFFF"/>
        </w:rPr>
      </w:pPr>
    </w:p>
    <w:p>
      <w:pPr>
        <w:tabs>
          <w:tab w:val="right" w:pos="1780"/>
        </w:tabs>
        <w:rPr>
          <w:rFonts w:hint="eastAsia"/>
          <w:b/>
          <w:bCs/>
          <w:shd w:val="pct10" w:color="auto" w:fill="FFFFFF"/>
        </w:rPr>
      </w:pPr>
    </w:p>
    <w:p>
      <w:pPr>
        <w:tabs>
          <w:tab w:val="right" w:pos="1780"/>
        </w:tabs>
        <w:rPr>
          <w:b/>
          <w:bCs/>
          <w:shd w:val="pct10" w:color="auto" w:fill="FFFFFF"/>
        </w:rPr>
      </w:pPr>
      <w:r>
        <w:rPr>
          <w:rFonts w:hint="eastAsia"/>
          <w:b/>
          <w:bCs/>
          <w:shd w:val="pct10" w:color="auto" w:fill="FFFFFF"/>
        </w:rPr>
        <w:t>感谢某点评群里的群友们提供完善模组的建议。特别感谢热心群友提供的《克苏鲁神话魔法大典》。点评群里的各个都是人才，说话又好听，我超喜欢在里面的。</w:t>
      </w:r>
    </w:p>
    <w:p/>
    <w:p>
      <w:pPr>
        <w:pStyle w:val="2"/>
      </w:pPr>
      <w:r>
        <w:rPr>
          <w:rFonts w:hint="eastAsia"/>
        </w:rPr>
        <w:t>KP在开团前可以向PL科普圣安东尼之火</w:t>
      </w:r>
    </w:p>
    <w:p>
      <w:pPr>
        <w:rPr>
          <w:b/>
          <w:bCs/>
        </w:rPr>
      </w:pPr>
      <w:r>
        <w:rPr>
          <w:rFonts w:hint="eastAsia"/>
          <w:b/>
          <w:bCs/>
        </w:rPr>
        <w:t>圣安东尼之火是麦角中毒的俗名。当人们吃了含有麦角的面粉后，便会中毒发病，开始四肢和肌肉抽筋，接着手足、乳房、牙齿感到麻木，然后这些部位的肌肉逐渐溃烂剥落，直至死亡，其状惨不忍睹。 麦角中毒者的救命恩人是圣·安东尼。救治这些病人的主要是安东尼的信徒们。因此麦角碱中毒又被称为圣安东尼之火。</w:t>
      </w:r>
    </w:p>
    <w:p/>
    <w:p>
      <w:pPr>
        <w:pStyle w:val="2"/>
      </w:pPr>
      <w:bookmarkStart w:id="1" w:name="_Toc517256517"/>
      <w:r>
        <w:t>前情提要</w:t>
      </w:r>
      <w:bookmarkEnd w:id="1"/>
    </w:p>
    <w:p>
      <w:r>
        <w:rPr>
          <w:rFonts w:hint="eastAsia"/>
        </w:rPr>
        <w:t>1914年10月，意大利王国作壁上观，围观着同盟国和协约国之间的战争</w:t>
      </w:r>
      <w:r>
        <w:rPr>
          <w:rStyle w:val="38"/>
          <w:rFonts w:hint="eastAsia"/>
        </w:rPr>
        <w:footnoteReference w:id="0"/>
      </w:r>
      <w:r>
        <w:rPr>
          <w:rFonts w:hint="eastAsia"/>
        </w:rPr>
        <w:t>。虽然王国国民欣然享受着这片刻的和平，但战争的阴云还是笼罩在这个成立刚半个世纪的年轻王国领土上。在王国中部，托斯卡纳区的一个普通小镇，托兰尼亚，平稳的和平被最近连续发生的纵火案打破。明显的证据把嫌疑指向一个有预谋的神秘组织上。焦头烂额的小镇镇长朝弗罗伦萨区政府提出支援请求后，调查员被相关官员委托前来进行先行调查。</w:t>
      </w:r>
    </w:p>
    <w:p/>
    <w:p>
      <w:pPr>
        <w:pStyle w:val="2"/>
      </w:pPr>
      <w:bookmarkStart w:id="2" w:name="_Toc517256518"/>
      <w:r>
        <w:t>给守秘人（KP）的信息</w:t>
      </w:r>
      <w:bookmarkEnd w:id="2"/>
    </w:p>
    <w:p>
      <w:r>
        <w:rPr>
          <w:rFonts w:hint="eastAsia"/>
        </w:rPr>
        <w:t>1914年1月，一艘夏盖虫族的飞船坠落在托兰尼亚附近的山脉中。幸存的小部分夏盖虫族确认飞船无法修复后，无奈集体迁入托兰尼亚，在寄生了大多数政府要员和警员后勉强控制住了托兰尼亚的秩序。夏盖虫族的计划是伪装托兰尼亚的日常，和宇宙中其余的夏盖虫族取得联系。托兰尼亚的大部分镇民都是没有被寄生的普通人，他们对高层的蜕变毫无知觉，夏盖虫族打算利用人类发现真相的时间差大量繁殖同类再完全控制住托兰尼亚，以此建立寄生全人类的起点。</w:t>
      </w:r>
    </w:p>
    <w:p>
      <w:r>
        <w:rPr>
          <w:rFonts w:hint="eastAsia"/>
        </w:rPr>
        <w:t>1914年7月，探求着禁忌知识的女巫艾莉西亚偶然路过小镇，此时的小镇已经繁衍了大量的夏盖虫族，接近一半的人口已经被寄生。艾莉西亚好心救助了一些被夏盖虫族寄生而感到不适的镇民，她也由此发现了隐藏的夏盖虫族。为了灭口，夏盖虫族也寄生在艾莉西亚身上，但意志强大的艾莉西亚完全不受夏盖虫族的控制。奋力击退了夏盖虫族追杀的艾莉西亚逃到托兰尼亚郊外，意识到夏盖虫族阴谋的艾莉西亚打算只身拯救托兰尼亚。</w:t>
      </w:r>
    </w:p>
    <w:p>
      <w:r>
        <w:rPr>
          <w:rFonts w:hint="eastAsia"/>
        </w:rPr>
        <w:t>在三个月的时间里，艾莉西亚把寄生在脑袋中的夏盖虫族锁在自己的身体里，利用夏盖虫子之间的精神感知潜伏偷袭被寄生的人类。熟练运用开颅手术一点一点解放被寄生的人类。对艾莉西亚感到无计可施的夏盖虫族只能加紧繁衍，打算加速完全控制托兰尼亚的阴谋。</w:t>
      </w:r>
    </w:p>
    <w:p>
      <w:r>
        <w:rPr>
          <w:rFonts w:hint="eastAsia"/>
        </w:rPr>
        <w:t>截至14年10月，艾莉西亚通过脑袋中夏盖虫族的感知意识到托兰尼亚已经被大量的寄生人类替代，发觉自己低下的效率杯水车薪，而且也恐惧夏恩完全控制住托兰尼亚，艾莉西亚最终下定决心，打算用最激进，也就是召唤克图格亚烧尽托兰尼亚的方法来阻止夏盖虫族寄生全人类的阴谋。艾莉西亚煽动被她解救的镇民，朝他们宣讲净化之火的教义，诱导他们把被寄生期间的幻觉归咎于恶魔的低语。被煽动的镇民认为大部分托兰尼亚的镇民已经被恶魔控制，唯一解救的办法就是用烈火驱逐恶魔，他们狂热地制造纵火案和混乱，烧死一切目击到的镇民，并把艾莉西亚视作先知，无比期待救世主克图格亚的降临。</w:t>
      </w:r>
    </w:p>
    <w:p>
      <w:r>
        <w:rPr>
          <w:rFonts w:hint="eastAsia"/>
        </w:rPr>
        <w:t>另一方面，虽然加速了夏盖虫族的寄生，但完全控制被寄生的人类需要一段磨合的时间，夏盖虫族除了最早期寄生的大部分政府官员与多数警员外，并不能发动大部分刚被寄生的普通镇民展开对艾莉西亚和她信徒的围剿。夏盖虫族把目光望向弗罗伦萨，它们打算伪装被邪教袭击的受难者，让调查员帮助自己消灭艾莉西亚。</w:t>
      </w:r>
    </w:p>
    <w:p>
      <w:r>
        <w:rPr>
          <w:rFonts w:hint="eastAsia"/>
        </w:rPr>
        <w:t>到调查员抵达托兰尼亚的时候，已有80%镇民被夏盖虫族寄生，但夏盖虫族只能完全控制不到5%的政府和警局，所以夏盖虫族会尽力诱导调查员把全部注意力集中在纵火的“邪教徒”身上。大部分被寄生但没被完全控制的镇民对真相一无所知，但被纵火案和狂热的净火信徒吓破胆的他们会盲目听从政府和警局等公信力，并竭力请求调查员剿灭净火信徒。艾莉西亚方面，她本人也不信任被夏盖虫族请来的调查员们，为了确保调查员不会干涉她的计划，她会谨慎观察调查员的言行，在调查员表达出对政府警局的怀疑后，艾莉西亚会尝试接触并试探调查员对真相的看法，如果调查员愿意和她合作的话，她也会相应地改变计划。如果调查员完全忽视了政府警局的疑点，一心扑在剿灭净火信徒上的话，艾莉西亚会亲自出面击败并控制调查员们。</w:t>
      </w:r>
    </w:p>
    <w:p/>
    <w:p>
      <w:pPr>
        <w:pStyle w:val="3"/>
      </w:pPr>
      <w:bookmarkStart w:id="3" w:name="_Toc517256519"/>
      <w:r>
        <w:t>车卡建议</w:t>
      </w:r>
      <w:bookmarkEnd w:id="3"/>
    </w:p>
    <w:p>
      <w:r>
        <w:rPr>
          <w:rFonts w:hint="eastAsia"/>
        </w:rPr>
        <w:t>本模组采用COC七版规则，角色卡适用1920年代。模组推荐交涉与调查技能，虽然不是必要，但可能也需要一定的战斗技能（枪械类优先）。PC最好是居住在弗罗伦萨，懂意大利语，有理由牵扯进先行调查的名望人士</w:t>
      </w:r>
      <w:r>
        <w:rPr>
          <w:rStyle w:val="38"/>
          <w:rFonts w:hint="eastAsia"/>
        </w:rPr>
        <w:footnoteReference w:id="1"/>
      </w:r>
      <w:r>
        <w:rPr>
          <w:rFonts w:hint="eastAsia"/>
        </w:rPr>
        <w:t>。</w:t>
      </w:r>
    </w:p>
    <w:p/>
    <w:p>
      <w:pPr>
        <w:pStyle w:val="3"/>
        <w:rPr>
          <w:sz w:val="44"/>
          <w:szCs w:val="44"/>
        </w:rPr>
      </w:pPr>
      <w:r>
        <w:rPr>
          <w:rFonts w:hint="eastAsia"/>
          <w:sz w:val="44"/>
          <w:szCs w:val="44"/>
        </w:rPr>
        <w:t>KP需知</w:t>
      </w:r>
    </w:p>
    <w:p>
      <w:pPr>
        <w:rPr>
          <w:b/>
          <w:bCs/>
          <w:sz w:val="32"/>
          <w:szCs w:val="32"/>
        </w:rPr>
      </w:pPr>
      <w:r>
        <w:rPr>
          <w:rFonts w:hint="eastAsia"/>
          <w:b/>
          <w:bCs/>
          <w:sz w:val="32"/>
          <w:szCs w:val="32"/>
        </w:rPr>
        <w:t>开团前：本模组含有很多反人伦道德和恶意的血腥恐怖描写，请在开团前确认PL已经成年，三观成熟。本模组想要表达的思想和反伦理道德描写属于模组需要，并不代表模组作者本人的观点。</w:t>
      </w:r>
    </w:p>
    <w:p>
      <w:r>
        <w:rPr>
          <w:rFonts w:hint="eastAsia"/>
        </w:rPr>
        <w:t>夏恩（夏盖虫族）的驱逐方法：根据模组《人间乐土》中，能够确定驱逐寄生在人脑的夏恩有三种办法。一，成功使用夏恩驱逐术。二，通过开颅手术，让夏恩暴露在阳光下，利用阳光杀死夏恩。三，烧死寄生者，把宿主和夏恩一起烧死。本模组为了剧情需要，对脑环手术做出一定的条件限制，只有寄生前期的夏恩才会因为开颅手术暴露在阳光下，但随着夏恩寄生程度的不断加深，开颅手术就不能暴露完全和脑部融合在一起的夏恩。到寄生晚期，只有夏恩驱逐术和烧死宿主才能消灭夏恩。</w:t>
      </w:r>
    </w:p>
    <w:p>
      <w:r>
        <w:rPr>
          <w:rFonts w:hint="eastAsia"/>
        </w:rPr>
        <w:t>调查员为什么没有在进入托兰尼亚的时候被夏恩寄生：夏恩知道艾莉西亚不会伤害未被寄生的人类，所以它们希望借调查员之手除掉艾莉西亚。</w:t>
      </w:r>
    </w:p>
    <w:p>
      <w:r>
        <w:rPr>
          <w:rFonts w:hint="eastAsia"/>
        </w:rPr>
        <w:t>夏恩为什么不控制镇民扫荡艾莉西亚的信徒们：被夏恩寄生的大部分镇民还没有被完全控制，夏恩控制的警察还需要维持托兰尼亚的基本秩序，所以夏恩才会朝区政府请求援助。</w:t>
      </w:r>
    </w:p>
    <w:p>
      <w:r>
        <w:rPr>
          <w:rFonts w:hint="eastAsia"/>
        </w:rPr>
        <w:t>艾莉西亚为什么不尝试向弗罗伦萨区政府请求协助：艾莉西亚认为就算区政府派遣警员调查托兰尼亚也会迅速被夏恩寄生控制住。为了不让夏恩势力扩散到整个意大利，她没有考虑让局外人卷入事件。</w:t>
      </w:r>
    </w:p>
    <w:p>
      <w:r>
        <w:rPr>
          <w:rFonts w:hint="eastAsia"/>
        </w:rPr>
        <w:t>大部分被夏恩长期寄生的镇民会向调查员抱怨间或的头痛，他们可能会在和调查员的沟通中停下对话，皱眉捂着脑袋。如果询问他们头痛的原因，他们会相当自然地觉得因为纵火案的频发而感到不满，头疼可能使因为睡眠不足引起。难以分清幻觉和现实可能使他们无意间误导调查员。</w:t>
      </w:r>
    </w:p>
    <w:p>
      <w:r>
        <w:rPr>
          <w:rFonts w:hint="eastAsia"/>
        </w:rPr>
        <w:t>为什么警察署在夜间不协助巡逻：因为夏恩完全掌控的警员需要镇守住警察局而不被净火信徒攻破拿到枪械。而如果分出部分警力搜捕净火信徒，则很容易被携带炎之精的净火信徒分别击破，夏恩只需要耐心等到第三天晚上就可以完全掌控寄生的镇民，届时就可以轻松控制镇民扫平净火信徒了。</w:t>
      </w:r>
    </w:p>
    <w:p>
      <w:r>
        <w:rPr>
          <w:rFonts w:hint="eastAsia"/>
        </w:rPr>
        <w:t>艾莉西亚为什么不会杀死调查员，却不惜召唤克图格亚把没有被寄生的镇民一同烧死：艾莉西亚严格恪守着不杀死无辜者的原则，但同时也会准确衡量敌我双方的力量对比。对她来说，自己和少量的净火信徒完全不能抗衡第三天晚上得到大部分镇民控制权的夏恩。那一小部分没被寄生的镇民属于自己没有能力拯救，所以就属于可以舍弃的部分。而调查员没有被寄生或控制，属于自己有能力拯救的部分，所以艾莉西亚会更倾向于击倒控制而不是杀死调查员。</w:t>
      </w:r>
    </w:p>
    <w:p>
      <w:r>
        <w:rPr>
          <w:rFonts w:hint="eastAsia"/>
        </w:rPr>
        <w:t>艾莉西亚为什么不调动炎之精进攻警局：炎之精还来不及到警局就会被镇民用水消灭掉了。</w:t>
      </w:r>
    </w:p>
    <w:p>
      <w:pPr>
        <w:pStyle w:val="2"/>
      </w:pPr>
      <w:bookmarkStart w:id="4" w:name="_Toc517256520"/>
      <w:r>
        <w:t>时代背景</w:t>
      </w:r>
      <w:bookmarkEnd w:id="4"/>
    </w:p>
    <w:p>
      <w:r>
        <w:rPr>
          <w:rFonts w:hint="eastAsia"/>
        </w:rPr>
        <w:t>本模组背景是第一次世界大战时期，但舞台背景的意大利王国此时尚未加入战争。意大利王国于1861年成立，在此之前，亚平宁半岛是个持续了将近一千年分裂的混乱地区，整合这些零零散散的城邦，公国，共和国对这个年轻的王国是一个很大的挑战。南北的巨大差异使意大利王国的行政遇到了极大的阻碍，因为科技和政治原因，城市和城市之间的交流比较困难，这也为一些隐秘的阴谋提供了极佳的策划空间。</w:t>
      </w:r>
      <w:bookmarkStart w:id="5" w:name="_Toc517256521"/>
    </w:p>
    <w:p/>
    <w:p>
      <w:pPr>
        <w:pStyle w:val="2"/>
      </w:pPr>
      <w:r>
        <w:t>导入</w:t>
      </w:r>
      <w:bookmarkEnd w:id="5"/>
    </w:p>
    <w:p>
      <w:r>
        <w:rPr>
          <w:rFonts w:hint="eastAsia"/>
        </w:rPr>
        <w:t>1914年10月14日正午，调查员们聚集在弗罗伦萨的一个餐厅里，他们都是被一名神秘的委托人召集而汇聚在此。</w:t>
      </w:r>
    </w:p>
    <w:p>
      <w:r>
        <w:rPr>
          <w:rFonts w:hint="eastAsia"/>
        </w:rPr>
        <w:t>等到约定的时间，调查员意识到神秘委托人的真身是弗罗伦萨区政府的要员雷奥纳多先生。</w:t>
      </w:r>
    </w:p>
    <w:p>
      <w:r>
        <w:rPr>
          <w:rFonts w:hint="eastAsia"/>
        </w:rPr>
        <w:t>褪下大衣的雷奥纳多先生是个有着典型地中海人种</w:t>
      </w:r>
      <w:r>
        <w:rPr>
          <w:rStyle w:val="38"/>
          <w:rFonts w:hint="eastAsia"/>
        </w:rPr>
        <w:footnoteReference w:id="2"/>
      </w:r>
      <w:r>
        <w:rPr>
          <w:rFonts w:hint="eastAsia"/>
        </w:rPr>
        <w:t>面庞的中年褐发男性，他戴着单片的金边圆型眼镜，发出疲倦的叹息边揉着太阳穴缓缓坐下。</w:t>
      </w:r>
    </w:p>
    <w:p>
      <w:r>
        <w:rPr>
          <w:rFonts w:hint="eastAsia"/>
        </w:rPr>
        <w:t>他的语调虽然疲倦但很深沉，调查员可以了解到，弗罗伦萨区的一个小镇，托兰尼亚最近连续发生了好几起人为的恶性纵火案，并且已经有一些镇民丧生，此外，同时发生了镇民的神秘失踪案件，托兰尼亚也陷入人心惶惶的动荡中。镇政府自身的警力不足，很难在维持治安的同时调查纵火案的犯人，感到焦头烂额的镇长正式朝区政府提出支援请求。但因为同盟国和协约国的战争爆发，王国正在为战争做准备，弗罗伦萨区政府不会因为几场不明的纵火案派遣正式的警员。所以区政府尝试和在这方面颇有名望的调查员接触，委托调查员先行调查托兰尼亚纵火案的情况，等到正式的调查报告后再考虑派遣正式支援。</w:t>
      </w:r>
    </w:p>
    <w:p>
      <w:r>
        <w:rPr>
          <w:rFonts w:hint="eastAsia"/>
        </w:rPr>
        <w:t>雷奥纳多会为委托准备调查员难以拒绝的报酬，如果调查员同意参与先行调查，那么他会预付定金，并提到可以到托兰尼亚后询问镇长或警长关于具体纵火案的情况。</w:t>
      </w:r>
    </w:p>
    <w:p>
      <w:r>
        <w:rPr>
          <w:rFonts w:hint="eastAsia"/>
        </w:rPr>
        <w:t>调查员乘坐马车，在黄昏时可以抵达托兰尼亚。</w:t>
      </w:r>
    </w:p>
    <w:p>
      <w:pPr>
        <w:pStyle w:val="2"/>
      </w:pPr>
      <w:bookmarkStart w:id="6" w:name="_Toc517256522"/>
      <w:r>
        <w:rPr>
          <w:rFonts w:hint="eastAsia"/>
        </w:rPr>
        <w:t>模组正文</w:t>
      </w:r>
      <w:bookmarkEnd w:id="6"/>
    </w:p>
    <w:p>
      <w:pPr>
        <w:pStyle w:val="3"/>
      </w:pPr>
      <w:r>
        <w:rPr>
          <w:rFonts w:hint="eastAsia"/>
        </w:rPr>
        <w:t>第一天黄昏</w:t>
      </w:r>
    </w:p>
    <w:p>
      <w:r>
        <w:rPr>
          <w:rFonts w:hint="eastAsia"/>
        </w:rPr>
        <w:t>托兰尼亚是个畜牧业为支柱的小型城镇，有三百二十三个居民。以镇中心的广场和教堂为中心，几十多栋民居环绕建立在山脉下。穿过放牧的草原，调查员在黄昏的余晖下抵达托兰尼亚，警长西斯科和两个警员在镇入口准备接待调查员。</w:t>
      </w:r>
    </w:p>
    <w:p>
      <w:r>
        <w:rPr>
          <w:rFonts w:hint="eastAsia"/>
        </w:rPr>
        <w:t>西斯科警长有着深褐色的短发和黑色的眼眸，是个退伍的老兵，行为举止透露着职业军人的风范。他不苟言笑，身材魁梧，目光锐利，总是像审问一般凝视着调查员的双眼。</w:t>
      </w:r>
    </w:p>
    <w:p>
      <w:r>
        <w:rPr>
          <w:rFonts w:hint="eastAsia"/>
        </w:rPr>
        <w:t>朝调查员行了个礼后，他直接阐明镇长在镇政府准备接待调查员，然后就让两位警员陪伴调查员，一同前往镇政府。</w:t>
      </w:r>
    </w:p>
    <w:p>
      <w:r>
        <w:rPr>
          <w:rFonts w:hint="eastAsia"/>
        </w:rPr>
        <w:t>穿过几栋普通的民居时，调查员被路过镇民好奇和畏惧的目光所包围。</w:t>
      </w:r>
    </w:p>
    <w:p>
      <w:r>
        <w:rPr>
          <w:rFonts w:hint="eastAsia"/>
        </w:rPr>
        <w:t>如果在这时向他询问纵火案相关的细节，他会简要说明，因为警局已经下班，而且现在调查员需要休息，在会面镇长后就可以直接入住镇上的旅馆，等到第二天他会配合调查员进行调查的。</w:t>
      </w:r>
    </w:p>
    <w:p>
      <w:pPr>
        <w:pStyle w:val="4"/>
      </w:pPr>
      <w:r>
        <w:rPr>
          <w:rFonts w:hint="eastAsia"/>
        </w:rPr>
        <w:t>镇政府</w:t>
      </w:r>
    </w:p>
    <w:p>
      <w:r>
        <w:rPr>
          <w:rFonts w:hint="eastAsia"/>
        </w:rPr>
        <w:t>镇政府坐落在广场南侧，是一栋古典的二层建筑。</w:t>
      </w:r>
    </w:p>
    <w:p>
      <w:r>
        <w:rPr>
          <w:rFonts w:hint="eastAsia"/>
        </w:rPr>
        <w:t>镇长布鲁尼在一楼的接待处以区政府要员的规格热情接待了调查员们。</w:t>
      </w:r>
    </w:p>
    <w:p>
      <w:r>
        <w:rPr>
          <w:rFonts w:hint="eastAsia"/>
        </w:rPr>
        <w:t>布鲁尼身材矮小而肥胖，油腻的脸上总是挂着和善的微笑。他的眼睛被肥肉挤成一小块，深金色的头发差不多已经半秃了。他是个官腔十足的官僚，在发言之前总是像吊着胃口一般停顿片刻。</w:t>
      </w:r>
    </w:p>
    <w:p>
      <w:r>
        <w:rPr>
          <w:rFonts w:hint="eastAsia"/>
        </w:rPr>
        <w:t>他会简要和调查员说明一下纵火案的概要，调查员可以了解到。</w:t>
      </w:r>
    </w:p>
    <w:tbl>
      <w:tblPr>
        <w:tblStyle w:val="75"/>
        <w:tblW w:w="90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4508"/>
        <w:gridCol w:w="45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Borders>
              <w:bottom w:val="single" w:color="666666" w:themeColor="text1" w:themeTint="99" w:sz="12" w:space="0"/>
              <w:insideH w:val="single" w:sz="12" w:space="0"/>
            </w:tcBorders>
          </w:tcPr>
          <w:p>
            <w:pPr>
              <w:spacing w:after="0" w:line="240" w:lineRule="auto"/>
              <w:rPr>
                <w:b w:val="0"/>
                <w:bCs w:val="0"/>
              </w:rPr>
            </w:pPr>
            <w:r>
              <w:rPr>
                <w:rFonts w:hint="eastAsia"/>
                <w:b/>
                <w:bCs/>
              </w:rPr>
              <w:t>已经公开的情报</w:t>
            </w:r>
          </w:p>
        </w:tc>
        <w:tc>
          <w:tcPr>
            <w:tcW w:w="4509" w:type="dxa"/>
            <w:tcBorders>
              <w:bottom w:val="single" w:color="666666" w:themeColor="text1" w:themeTint="99" w:sz="12" w:space="0"/>
              <w:insideH w:val="single" w:sz="12" w:space="0"/>
            </w:tcBorders>
          </w:tcPr>
          <w:p>
            <w:pPr>
              <w:spacing w:after="0" w:line="240" w:lineRule="auto"/>
              <w:rPr>
                <w:b w:val="0"/>
                <w:bCs w:val="0"/>
              </w:rPr>
            </w:pPr>
            <w:r>
              <w:rPr>
                <w:rFonts w:hint="eastAsia"/>
                <w:b/>
                <w:bCs/>
              </w:rPr>
              <w:t>只在内部流通的情报</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1纵火案已经发生了三起</w:t>
            </w:r>
          </w:p>
        </w:tc>
        <w:tc>
          <w:tcPr>
            <w:tcW w:w="4509" w:type="dxa"/>
          </w:tcPr>
          <w:p>
            <w:pPr>
              <w:spacing w:after="0" w:line="240" w:lineRule="auto"/>
            </w:pPr>
            <w:r>
              <w:rPr>
                <w:rFonts w:hint="eastAsia"/>
              </w:rPr>
              <w:t>1镇民的真正死亡原因是被利器切割了脑袋，然后尸体被焚毁，为了不扩大恐慌，并没有告知镇民</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2目前失火的都是民居</w:t>
            </w:r>
          </w:p>
        </w:tc>
        <w:tc>
          <w:tcPr>
            <w:tcW w:w="4509" w:type="dxa"/>
          </w:tcPr>
          <w:p>
            <w:pPr>
              <w:spacing w:after="0" w:line="240" w:lineRule="auto"/>
            </w:pPr>
            <w:r>
              <w:rPr>
                <w:rFonts w:hint="eastAsia"/>
              </w:rPr>
              <w:t>2失踪的镇民已经接近二十余名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3已经有九人丧生火海</w:t>
            </w:r>
          </w:p>
        </w:tc>
        <w:tc>
          <w:tcPr>
            <w:tcW w:w="4509" w:type="dxa"/>
          </w:tcPr>
          <w:p>
            <w:pPr>
              <w:spacing w:after="0" w:line="240" w:lineRule="auto"/>
            </w:pPr>
            <w:r>
              <w:rPr>
                <w:rFonts w:hint="eastAsia"/>
              </w:rPr>
              <w:t>3最早纵火案发生在11月，失踪案则发生在8月初</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4在纵火案之外，还发生了镇民的神秘失踪</w:t>
            </w:r>
          </w:p>
        </w:tc>
        <w:tc>
          <w:tcPr>
            <w:tcW w:w="4509" w:type="dxa"/>
          </w:tcPr>
          <w:p>
            <w:pPr>
              <w:spacing w:after="0" w:line="240" w:lineRule="auto"/>
            </w:pPr>
          </w:p>
        </w:tc>
      </w:tr>
    </w:tbl>
    <w:p/>
    <w:p>
      <w:r>
        <w:rPr>
          <w:rFonts w:hint="eastAsia"/>
        </w:rPr>
        <w:t>分析完情报后，布鲁尼会邀请调查员共进晚餐，并招待入住旅馆，为第二天的详细调查工作养精蓄锐。</w:t>
      </w:r>
    </w:p>
    <w:p>
      <w:r>
        <w:rPr>
          <w:rFonts w:hint="eastAsia"/>
        </w:rPr>
        <w:t>纵火案的三个民居和几个失踪镇民的住宅也会由布鲁尼提供在小镇的地图上。</w:t>
      </w:r>
    </w:p>
    <w:p>
      <w:r>
        <w:rPr>
          <w:rFonts w:hint="eastAsia"/>
        </w:rPr>
        <w:t>在谈话结束前，他会提到因为保护政府部门的缘故，人手短缺的警局不能抽调警员保护民居。表示遗憾的同时，他也赞赏了西斯科警长的尽职，自从接任自杀的老警长之后，除了纵火案之外，托兰尼亚在他的打击下基本断绝了偷盗之类的犯罪行为。</w:t>
      </w:r>
    </w:p>
    <w:p>
      <w:r>
        <w:rPr>
          <w:rFonts w:hint="eastAsia"/>
        </w:rPr>
        <w:t>和布鲁尼谈到老警长的话，他会感叹老警长是个温和没什么威严的老好人，却因为难以忍受曾经手术的疼痛而自杀了。他年迈的妻子，卡加莉娜夫人作为一个虔诚的天主教徒</w:t>
      </w:r>
      <w:r>
        <w:rPr>
          <w:rStyle w:val="38"/>
          <w:rFonts w:hint="eastAsia"/>
        </w:rPr>
        <w:footnoteReference w:id="3"/>
      </w:r>
      <w:r>
        <w:rPr>
          <w:rFonts w:hint="eastAsia"/>
        </w:rPr>
        <w:t>，完全不能接受丈夫自杀的事实而疯癫，矢口否认老警长自杀的事实。</w:t>
      </w:r>
    </w:p>
    <w:p>
      <w:r>
        <w:rPr>
          <w:rFonts w:hint="eastAsia"/>
        </w:rPr>
        <w:t>调查员可以向他了解到老警长的故居。</w:t>
      </w:r>
    </w:p>
    <w:p>
      <w:pPr>
        <w:pStyle w:val="4"/>
      </w:pPr>
      <w:r>
        <w:rPr>
          <w:rFonts w:hint="eastAsia"/>
        </w:rPr>
        <w:t>警局</w:t>
      </w:r>
    </w:p>
    <w:p>
      <w:r>
        <w:rPr>
          <w:rFonts w:hint="eastAsia"/>
        </w:rPr>
        <w:t>警局位于广场西侧，包括西斯科警长在内一共有六名警员。因为已经下班了的缘故，调查员想要从档案室里得到一些线索需要等到第二天。</w:t>
      </w:r>
    </w:p>
    <w:p>
      <w:pPr>
        <w:pStyle w:val="4"/>
      </w:pPr>
      <w:r>
        <w:rPr>
          <w:rFonts w:hint="eastAsia"/>
        </w:rPr>
        <w:t>旅馆</w:t>
      </w:r>
    </w:p>
    <w:p>
      <w:r>
        <w:rPr>
          <w:rFonts w:hint="eastAsia"/>
        </w:rPr>
        <w:t>位于广场东侧，是由托马斯店长运营的家族旅店。虽然说是旅店，但因为托兰尼亚基本没有旅客，旅馆说白也就是托马斯一家的住宅。入住旅店的调查员可以自由选择入住旅馆二层的四个双人间。</w:t>
      </w:r>
    </w:p>
    <w:p>
      <w:r>
        <w:rPr>
          <w:rFonts w:hint="eastAsia"/>
        </w:rPr>
        <w:t>托马斯是个精壮的黝黑中年男性，热情好客的他总是对调查员笑脸相迎。他也属于被夏恩寄生的镇民，偶尔的头疼和幻觉折磨着他。</w:t>
      </w:r>
    </w:p>
    <w:p>
      <w:r>
        <w:rPr>
          <w:rFonts w:hint="eastAsia"/>
        </w:rPr>
        <w:t>因为被夏恩寄生了相当长的一段时间，托马斯已经陷入很难分清幻觉和现实的程度。</w:t>
      </w:r>
    </w:p>
    <w:p>
      <w:r>
        <w:rPr>
          <w:rFonts w:hint="eastAsia"/>
        </w:rPr>
        <w:t>询问纵火案的话，托马斯可能会抱怨连续纵火案搞得小镇神经兮兮，本来就不好的生意到现在连愿意来喝酒的镇民都没有了。</w:t>
      </w:r>
    </w:p>
    <w:p>
      <w:r>
        <w:rPr>
          <w:rFonts w:hint="eastAsia"/>
        </w:rPr>
        <w:t>询问失踪镇民的话，托马斯会神经兮兮地表示，他认为失踪的镇民是被一个曾经来过小镇的强大女巫蛊惑而加入了亵渎的邪教信仰。进一步询问的调查员会被他不以为意地搪塞。</w:t>
      </w:r>
      <w:r>
        <w:rPr>
          <w:rFonts w:hint="eastAsia"/>
          <w:b/>
          <w:bCs/>
        </w:rPr>
        <w:t>成功的交涉技能可以打开他的话匣。</w:t>
      </w:r>
      <w:r>
        <w:rPr>
          <w:rFonts w:hint="eastAsia"/>
        </w:rPr>
        <w:t>传闻有镇民曾经目睹到手上刻着火焰的失踪的镇民在镇外举办异教的仪式。他会提到女巫在今年7月左右来到托兰尼亚，虽然镇民好心接待了她，但她意图对镇民施下恶毒的咒语，西斯科警长率领警员驱逐了女巫，现在女巫重新回到托兰尼亚，准备朝镇民复仇。因为托马斯并没有亲眼目睹过艾莉西亚，所以他对女巫的想法杂糅了镇民的谣言和自己的想象。他印象中的女巫是镇民失踪和纵火案的指示者。</w:t>
      </w:r>
    </w:p>
    <w:p>
      <w:r>
        <w:rPr>
          <w:rFonts w:hint="eastAsia"/>
        </w:rPr>
        <w:t>在闲聊的时候，他会抱怨，自从老警长死后，接替的西斯科警长虽然励精图治，但对饱受纵火案困扰的镇民不闻不问。他觉得老警长是因为无法忍受曾经手术的后遗症而自杀的。</w:t>
      </w:r>
    </w:p>
    <w:p>
      <w:pPr>
        <w:pStyle w:val="4"/>
      </w:pPr>
      <w:r>
        <w:rPr>
          <w:rFonts w:hint="eastAsia"/>
        </w:rPr>
        <w:t>教堂</w:t>
      </w:r>
    </w:p>
    <w:p>
      <w:r>
        <w:rPr>
          <w:rFonts w:hint="eastAsia"/>
        </w:rPr>
        <w:t>这个罗马式风格的教堂和高耸的钟塔是托兰尼亚最具有标志性的建筑。坐落在广场北侧，每一个位于托兰尼亚的居民只要抬头就可以看到教堂的钟塔。教堂里住着老神父和被收养的孤儿们。如果调查员在第一天黄昏来到教堂，他们会看到准备晚祈的神父和孤儿们。有的孤儿来自父母死亡或失踪的家庭，也有一些孤儿来自邻镇。</w:t>
      </w:r>
    </w:p>
    <w:p>
      <w:r>
        <w:rPr>
          <w:rFonts w:hint="eastAsia"/>
        </w:rPr>
        <w:t>老神父是个慈祥的瘦小老年，他热诚欢迎调查员的到来并虔诚祝愿早日抓到纵火案的犯人。</w:t>
      </w:r>
    </w:p>
    <w:p>
      <w:r>
        <w:rPr>
          <w:rFonts w:hint="eastAsia"/>
        </w:rPr>
        <w:t>孤儿们对陌生的调查员感到好奇和畏惧，一般不会回应调查员。</w:t>
      </w:r>
    </w:p>
    <w:p>
      <w:pPr>
        <w:pStyle w:val="4"/>
      </w:pPr>
      <w:r>
        <w:rPr>
          <w:rFonts w:hint="eastAsia"/>
        </w:rPr>
        <w:t>广场</w:t>
      </w:r>
    </w:p>
    <w:p>
      <w:r>
        <w:rPr>
          <w:rFonts w:hint="eastAsia"/>
        </w:rPr>
        <w:t>占地很小的小广场，唯一的景点是正中间的小型喷泉。本来闲暇的镇民会在广场散步，但因为连续的纵火案，人心惶惶的镇民早早就回到家中，黄昏的广场空无一人。</w:t>
      </w:r>
    </w:p>
    <w:p>
      <w:pPr>
        <w:pStyle w:val="3"/>
      </w:pPr>
      <w:r>
        <w:rPr>
          <w:rFonts w:hint="eastAsia"/>
        </w:rPr>
        <w:t>第一天夜晚</w:t>
      </w:r>
    </w:p>
    <w:p>
      <w:pPr>
        <w:rPr>
          <w:b/>
          <w:bCs/>
          <w:sz w:val="24"/>
          <w:szCs w:val="24"/>
        </w:rPr>
      </w:pPr>
      <w:r>
        <w:rPr>
          <w:rFonts w:hint="eastAsia"/>
          <w:b/>
          <w:bCs/>
          <w:sz w:val="24"/>
          <w:szCs w:val="24"/>
        </w:rPr>
        <w:t>在调查员入睡之前，KP需要提醒调查员，星空下的北落师门星清晰可见。在意大利的10月中旬左右，夜晚的星空都可以看到清晰的北落师门星，大概会持续三天左右。</w:t>
      </w:r>
    </w:p>
    <w:p>
      <w:r>
        <w:rPr>
          <w:rFonts w:hint="eastAsia"/>
        </w:rPr>
        <w:t>托兰尼亚夜晚虽然实行宵禁，但没有巡逻的警员。因为纵火案而忧心忡忡的镇民不理解警察的不作为，自发组成了民间巡逻队。</w:t>
      </w:r>
    </w:p>
    <w:p>
      <w:r>
        <w:rPr>
          <w:rFonts w:hint="eastAsia"/>
        </w:rPr>
        <w:t>入住旅馆的调查员半夜会被惊慌的喊叫和哭喊声吵醒。警觉的调查员将看到窗外教堂方向的熊熊烈火。</w:t>
      </w:r>
    </w:p>
    <w:p>
      <w:r>
        <w:rPr>
          <w:rFonts w:hint="eastAsia"/>
        </w:rPr>
        <w:t>镇民和警员尝试全力扑灭燃烧的教堂，无论调查员是否参与救火，火势会很快被扑灭。但很明显，教堂里的孤儿和神父没成功逃出来。</w:t>
      </w:r>
    </w:p>
    <w:p>
      <w:r>
        <w:rPr>
          <w:rFonts w:hint="eastAsia"/>
        </w:rPr>
        <w:t>西斯科警长面色铁青，凝视着化为废墟的教堂。</w:t>
      </w:r>
    </w:p>
    <w:p>
      <w:r>
        <w:rPr>
          <w:rFonts w:hint="eastAsia"/>
        </w:rPr>
        <w:t>他提到镇民的自警团在火势蔓延前迅速赶到了现场，还目睹到了纵火案的嫌疑团伙，在短暂的交火后，自警团损伤惨重，只有一个全身被烧伤的伤员存活。现在他已经安排了警力跟踪受伤的纵火犯人，并祈祷能抓到纵火犯，化解镇民的恐惧。</w:t>
      </w:r>
    </w:p>
    <w:p>
      <w:r>
        <w:rPr>
          <w:rFonts w:hint="eastAsia"/>
        </w:rPr>
        <w:t>如果调查员提议加入搜查，他根据自警团的惨重损失判断纵火犯非常危险，善意提醒调查员危险的事情应该交给更专业的人士。执意搜查的话，他勉强同意一个警员陪伴。但调查员终将一无所获，第二天还会因缺少睡眠而增加判定的难度。</w:t>
      </w:r>
    </w:p>
    <w:p>
      <w:r>
        <w:rPr>
          <w:rFonts w:hint="eastAsia"/>
        </w:rPr>
        <w:t>如果询问为何不出动夜间巡逻队，西斯科表示在纵火案频发的情况下，确保警局的武器装备不被纵火犯抢夺更加重要。成功的心理学会让调查员意识到西斯科隐瞒了些什么。</w:t>
      </w:r>
    </w:p>
    <w:p>
      <w:r>
        <w:rPr>
          <w:rFonts w:hint="eastAsia"/>
        </w:rPr>
        <w:t>询问幸存的自警团成员，西斯科会带领调查员来到广场旁的一个简易担架旁。上面躺着一名浑身大面积被烧伤的年轻男性。男性一直颤抖，和他交流的话，他只会反复嘀咕着“活火”“火”“烧起来了”之类支离破碎的短语。</w:t>
      </w:r>
    </w:p>
    <w:p>
      <w:r>
        <w:rPr>
          <w:rFonts w:hint="eastAsia"/>
        </w:rPr>
        <w:t>西斯科警长向调查员保证自己的警力会持续跟踪纵火犯，让调查员先返回旅馆休息，养精蓄锐准备第二天的调查。</w:t>
      </w:r>
    </w:p>
    <w:p>
      <w:pPr>
        <w:pStyle w:val="3"/>
      </w:pPr>
      <w:r>
        <w:rPr>
          <w:rFonts w:hint="eastAsia"/>
        </w:rPr>
        <w:t>第二天清晨</w:t>
      </w:r>
    </w:p>
    <w:p>
      <w:r>
        <w:rPr>
          <w:rFonts w:hint="eastAsia"/>
        </w:rPr>
        <w:t>彻夜难眠的调查员会被镇民通知，多亏昨晚西斯科警长的搜捕，已经抓到了一个纵火的嫌疑人，现在捆在广场受审，西斯科警长邀请调查员一同协助审讯。</w:t>
      </w:r>
    </w:p>
    <w:p>
      <w:pPr>
        <w:rPr>
          <w:b/>
          <w:bCs/>
          <w:sz w:val="24"/>
          <w:szCs w:val="24"/>
        </w:rPr>
      </w:pPr>
      <w:r>
        <w:rPr>
          <w:rFonts w:hint="eastAsia"/>
          <w:b/>
          <w:bCs/>
          <w:sz w:val="24"/>
          <w:szCs w:val="24"/>
        </w:rPr>
        <w:t>广场</w:t>
      </w:r>
    </w:p>
    <w:p>
      <w:r>
        <w:rPr>
          <w:rFonts w:hint="eastAsia"/>
        </w:rPr>
        <w:t>清晨的广场被好奇和恐惧的镇民包围，在小型喷泉前，几名警员制服住一个男性。</w:t>
      </w:r>
    </w:p>
    <w:p>
      <w:r>
        <w:rPr>
          <w:rFonts w:hint="eastAsia"/>
        </w:rPr>
        <w:t>男性头部被厚厚的几层绷带包裹，狰狞的脸庞上凶狠的眼神死死地瞪着周围，他咧开嘴角，用不堪入耳的粗俗短语辱骂着调查员和警员。</w:t>
      </w:r>
    </w:p>
    <w:p>
      <w:r>
        <w:rPr>
          <w:rFonts w:hint="eastAsia"/>
        </w:rPr>
        <w:t>通过西斯科警长，调查员可以了解到，眼前的男性是失踪的镇民之一，以前是个独居的鳏夫。</w:t>
      </w:r>
    </w:p>
    <w:p>
      <w:r>
        <w:rPr>
          <w:rFonts w:hint="eastAsia"/>
        </w:rPr>
        <w:t>调查员和男子地交流收效甚微，他要不闭嘴不言，要不反复急促地念叨着“救赎”“恶魔”“燃烧的末日”之类意义不明的宗教术语。</w:t>
      </w:r>
    </w:p>
    <w:p>
      <w:r>
        <w:rPr>
          <w:rFonts w:hint="eastAsia"/>
        </w:rPr>
        <w:t>在调查员失去耐心的时候，男子勉强抬起头，朝调查员讥诮地嘲讽</w:t>
      </w:r>
    </w:p>
    <w:p>
      <w:r>
        <w:rPr>
          <w:rFonts w:hint="eastAsia"/>
        </w:rPr>
        <w:t>“愚蠢的非信者，等到北落师门星正亮的时刻，吾等净火信徒将呼唤活火之主的降临，唤醒燃烧的末日，净化吾等心中的恶魔，为托兰尼亚带来真正的救赎！”</w:t>
      </w:r>
    </w:p>
    <w:p>
      <w:r>
        <w:rPr>
          <w:rFonts w:hint="eastAsia"/>
        </w:rPr>
        <w:t>在调查员有所反应之前，西斯科警长就掏出手枪射杀了男子。他脸色阴沉，朝调查员解释，看起来纵火的犯人就是之前失踪的镇民，而且他们已经陷入疯狂成为了邪教徒，这些狂热的邪教徒必然会严重威胁到托兰尼亚的安全。因为形势的变化，他会立刻派遣警员向区政府联络，希望调查员暂时放弃调查，在旅馆耐心等待军队的支援。</w:t>
      </w:r>
    </w:p>
    <w:p>
      <w:pPr>
        <w:rPr>
          <w:b/>
          <w:bCs/>
          <w:sz w:val="24"/>
          <w:szCs w:val="24"/>
        </w:rPr>
      </w:pPr>
      <w:r>
        <w:rPr>
          <w:rFonts w:hint="eastAsia"/>
        </w:rPr>
        <w:t>如果调查员执意继续调查，西斯科警长会勉强同意为调查员提供武装，包括枪械和警棍，但依旧拒绝提供警员协助。</w:t>
      </w:r>
      <w:r>
        <w:rPr>
          <w:rFonts w:hint="eastAsia"/>
          <w:b/>
          <w:bCs/>
        </w:rPr>
        <w:t>警长也会向调查员强调，因为眼前邪教徒的疯狂表现，发现其他的邪教徒时，他要求调查员不要尝试和他们沟通，而是要直接杀死邪教徒。</w:t>
      </w:r>
    </w:p>
    <w:p>
      <w:pPr>
        <w:rPr>
          <w:b/>
          <w:bCs/>
          <w:sz w:val="24"/>
          <w:szCs w:val="24"/>
        </w:rPr>
      </w:pPr>
      <w:r>
        <w:rPr>
          <w:rFonts w:hint="eastAsia"/>
          <w:b/>
          <w:bCs/>
          <w:sz w:val="24"/>
          <w:szCs w:val="24"/>
        </w:rPr>
        <w:t>烧毁的教堂</w:t>
      </w:r>
    </w:p>
    <w:p>
      <w:pPr>
        <w:rPr>
          <w:szCs w:val="21"/>
        </w:rPr>
      </w:pPr>
      <w:r>
        <w:rPr>
          <w:rFonts w:hint="eastAsia"/>
          <w:szCs w:val="21"/>
        </w:rPr>
        <w:t>经过昨晚的大火，教堂已经化成了废墟。通过成功的侦察判定，调查员会在一个不起眼角落里发现一片倒塌的墙壁。上面用歪歪扭扭的字体写着</w:t>
      </w:r>
      <w:r>
        <w:rPr>
          <w:rFonts w:hint="eastAsia"/>
          <w:b/>
          <w:bCs/>
          <w:szCs w:val="21"/>
        </w:rPr>
        <w:t>“TERSUS”，</w:t>
      </w:r>
      <w:r>
        <w:rPr>
          <w:rFonts w:hint="eastAsia"/>
          <w:szCs w:val="21"/>
        </w:rPr>
        <w:t>成功的拉丁文判定让调查员意识到，在拉丁语里，这是</w:t>
      </w:r>
      <w:r>
        <w:rPr>
          <w:rFonts w:hint="eastAsia"/>
          <w:b/>
          <w:bCs/>
          <w:szCs w:val="21"/>
        </w:rPr>
        <w:t>“净化”</w:t>
      </w:r>
      <w:r>
        <w:rPr>
          <w:rFonts w:hint="eastAsia"/>
          <w:szCs w:val="21"/>
        </w:rPr>
        <w:t>的意思。</w:t>
      </w:r>
    </w:p>
    <w:p>
      <w:pPr>
        <w:pStyle w:val="3"/>
      </w:pPr>
      <w:r>
        <w:rPr>
          <w:rFonts w:hint="eastAsia"/>
        </w:rPr>
        <w:t>第二天白天</w:t>
      </w:r>
    </w:p>
    <w:p>
      <w:pPr>
        <w:rPr>
          <w:b/>
          <w:bCs/>
        </w:rPr>
      </w:pPr>
      <w:r>
        <w:rPr>
          <w:rFonts w:hint="eastAsia"/>
          <w:b/>
          <w:bCs/>
        </w:rPr>
        <w:t>失踪镇民住宅一</w:t>
      </w:r>
    </w:p>
    <w:p>
      <w:pPr>
        <w:rPr>
          <w:b/>
          <w:bCs/>
        </w:rPr>
      </w:pPr>
      <w:r>
        <w:rPr>
          <w:rFonts w:hint="eastAsia"/>
          <w:b/>
          <w:bCs/>
        </w:rPr>
        <w:t>辛勤的母亲和幼小的兄妹</w:t>
      </w:r>
    </w:p>
    <w:p>
      <w:r>
        <w:rPr>
          <w:rFonts w:hint="eastAsia"/>
        </w:rPr>
        <w:t>杰罗姆一家坐落在小镇的住宅区，看上去很普通的典型意大利民居。杰罗姆失踪后，他的妻子露琪亚女士辛勤工作，独自抚养一儿一女。</w:t>
      </w:r>
    </w:p>
    <w:p>
      <w:r>
        <w:rPr>
          <w:rFonts w:hint="eastAsia"/>
        </w:rPr>
        <w:t>露琪亚女士约莫三十多岁，虽然时常平和地微笑，但偶尔会换上阴郁的表情。刚接触调查员地露琪亚会有点抵触，但调查员表明身份后，她会同意协助回答调查员的问题。</w:t>
      </w:r>
    </w:p>
    <w:p>
      <w:r>
        <w:rPr>
          <w:rFonts w:hint="eastAsia"/>
        </w:rPr>
        <w:t>进入杰罗姆一家的客厅后，调查员会看到两个孩子躲在后门偷偷地看着调查员，一旦被调查员发现，他们就从后门溜了出去。客厅墙上挂着一幅家庭合照，杰罗姆，露琪亚和两个孩子非常幸福地微笑着。</w:t>
      </w:r>
    </w:p>
    <w:p>
      <w:r>
        <w:rPr>
          <w:rFonts w:hint="eastAsia"/>
        </w:rPr>
        <w:t>露琪亚微笑地解释，那两个孩子就是自己的儿子和女儿，他们一直比较认生，自从杰罗姆失踪后，因为纵火案频发，他们就这样了。</w:t>
      </w:r>
    </w:p>
    <w:p>
      <w:r>
        <w:rPr>
          <w:rFonts w:hint="eastAsia"/>
        </w:rPr>
        <w:t>她会详细回忆杰罗姆失踪前的细节，调查员可以了解到。</w:t>
      </w:r>
    </w:p>
    <w:tbl>
      <w:tblPr>
        <w:tblStyle w:val="75"/>
        <w:tblW w:w="90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4508"/>
        <w:gridCol w:w="45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Borders>
              <w:bottom w:val="single" w:color="666666" w:themeColor="text1" w:themeTint="99" w:sz="12" w:space="0"/>
              <w:insideH w:val="single" w:sz="12" w:space="0"/>
            </w:tcBorders>
          </w:tcPr>
          <w:p>
            <w:pPr>
              <w:spacing w:after="0" w:line="240" w:lineRule="auto"/>
              <w:rPr>
                <w:b w:val="0"/>
                <w:bCs w:val="0"/>
              </w:rPr>
            </w:pPr>
            <w:r>
              <w:rPr>
                <w:rFonts w:hint="eastAsia"/>
                <w:b/>
                <w:bCs/>
              </w:rPr>
              <w:t>关于杰罗姆</w:t>
            </w:r>
          </w:p>
        </w:tc>
        <w:tc>
          <w:tcPr>
            <w:tcW w:w="4509" w:type="dxa"/>
            <w:tcBorders>
              <w:bottom w:val="single" w:color="666666" w:themeColor="text1" w:themeTint="99" w:sz="12" w:space="0"/>
              <w:insideH w:val="single" w:sz="12" w:space="0"/>
            </w:tcBorders>
          </w:tcPr>
          <w:p>
            <w:pPr>
              <w:spacing w:after="0" w:line="240" w:lineRule="auto"/>
              <w:rPr>
                <w:b w:val="0"/>
                <w:bCs w:val="0"/>
              </w:rPr>
            </w:pPr>
            <w:r>
              <w:rPr>
                <w:rFonts w:hint="eastAsia"/>
                <w:b/>
                <w:bCs/>
              </w:rPr>
              <w:t>关于女巫</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1杰罗姆在6月的时候有轻微头疼的症状</w:t>
            </w:r>
          </w:p>
        </w:tc>
        <w:tc>
          <w:tcPr>
            <w:tcW w:w="4509" w:type="dxa"/>
          </w:tcPr>
          <w:p>
            <w:pPr>
              <w:spacing w:after="0" w:line="240" w:lineRule="auto"/>
            </w:pPr>
            <w:r>
              <w:rPr>
                <w:rFonts w:hint="eastAsia"/>
              </w:rPr>
              <w:t>1女巫叫艾莉西亚</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2女巫来到托兰尼亚后为杰罗姆做了开颅手术</w:t>
            </w:r>
          </w:p>
        </w:tc>
        <w:tc>
          <w:tcPr>
            <w:tcW w:w="4509" w:type="dxa"/>
          </w:tcPr>
          <w:p>
            <w:pPr>
              <w:spacing w:after="0" w:line="240" w:lineRule="auto"/>
            </w:pPr>
            <w:r>
              <w:rPr>
                <w:rFonts w:hint="eastAsia"/>
              </w:rPr>
              <w:t>2女巫7月左右来到托兰尼亚</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3杰罗姆手术后就摆脱了头疼症状，后续也没有行为上的异常</w:t>
            </w:r>
          </w:p>
        </w:tc>
        <w:tc>
          <w:tcPr>
            <w:tcW w:w="4509" w:type="dxa"/>
          </w:tcPr>
          <w:p>
            <w:pPr>
              <w:spacing w:after="0" w:line="240" w:lineRule="auto"/>
            </w:pPr>
            <w:r>
              <w:rPr>
                <w:rFonts w:hint="eastAsia"/>
              </w:rPr>
              <w:t>3女巫一直志愿在镇上为镇民治疗</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4杰罗姆在9月的一个晚上就失踪至今</w:t>
            </w:r>
          </w:p>
        </w:tc>
        <w:tc>
          <w:tcPr>
            <w:tcW w:w="4509" w:type="dxa"/>
          </w:tcPr>
          <w:p>
            <w:pPr>
              <w:spacing w:after="0" w:line="240" w:lineRule="auto"/>
            </w:pPr>
            <w:r>
              <w:rPr>
                <w:rFonts w:hint="eastAsia"/>
              </w:rPr>
              <w:t>4因为一次患者死亡，女巫被赶出了小镇</w:t>
            </w:r>
          </w:p>
        </w:tc>
      </w:tr>
    </w:tbl>
    <w:p/>
    <w:p>
      <w:r>
        <w:rPr>
          <w:rFonts w:hint="eastAsia"/>
        </w:rPr>
        <w:t>和调查员的交流过程中，露琪亚偶尔会停下，捂着脑袋皱眉露出疼痛的表情。她会歉意地笑笑，说这种头疼因为只是偶发，没有到影响工作的程度，所以也没放在心上。</w:t>
      </w:r>
    </w:p>
    <w:p>
      <w:r>
        <w:rPr>
          <w:rFonts w:hint="eastAsia"/>
        </w:rPr>
        <w:t>在最后，她希望调查员能早日找到杰罗姆，揪出纵火犯，让小镇回归宁静。</w:t>
      </w:r>
    </w:p>
    <w:p>
      <w:r>
        <w:rPr>
          <w:rFonts w:hint="eastAsia"/>
        </w:rPr>
        <w:t>之前离开的两个孩子也会在这个时候偷偷溜进房子。</w:t>
      </w:r>
    </w:p>
    <w:p>
      <w:r>
        <w:rPr>
          <w:rFonts w:hint="eastAsia"/>
        </w:rPr>
        <w:t>哥哥奥米迪十二岁，对调查员感到好奇又畏惧。</w:t>
      </w:r>
    </w:p>
    <w:p>
      <w:r>
        <w:rPr>
          <w:rFonts w:hint="eastAsia"/>
        </w:rPr>
        <w:t>妹妹薇罗尼卡十岁，相当害羞，总是躲在哥哥背后，偶尔也会露出头疼难耐的表情。</w:t>
      </w:r>
    </w:p>
    <w:p>
      <w:r>
        <w:rPr>
          <w:rFonts w:hint="eastAsia"/>
        </w:rPr>
        <w:t>他们听到调查员和露琪亚的交流后，恳求调查员帮忙找到失踪的杰罗姆。</w:t>
      </w:r>
    </w:p>
    <w:p>
      <w:r>
        <w:rPr>
          <w:rFonts w:hint="eastAsia"/>
        </w:rPr>
        <w:t>如果调查员承诺会找到杰罗姆，孩子们会感到非常开心，和热情地亲昵调查员，薇罗尼卡会羞赧地将之前手编的花环送给调查员。</w:t>
      </w:r>
    </w:p>
    <w:p/>
    <w:p>
      <w:pPr>
        <w:rPr>
          <w:b/>
          <w:bCs/>
        </w:rPr>
      </w:pPr>
      <w:r>
        <w:rPr>
          <w:rFonts w:hint="eastAsia"/>
          <w:b/>
          <w:bCs/>
        </w:rPr>
        <w:t>失踪镇民住宅二</w:t>
      </w:r>
    </w:p>
    <w:p>
      <w:pPr>
        <w:rPr>
          <w:b/>
          <w:bCs/>
        </w:rPr>
      </w:pPr>
      <w:r>
        <w:rPr>
          <w:rFonts w:hint="eastAsia"/>
          <w:b/>
          <w:bCs/>
        </w:rPr>
        <w:t>固执的父亲和恩爱夫妇</w:t>
      </w:r>
    </w:p>
    <w:p>
      <w:r>
        <w:rPr>
          <w:rFonts w:hint="eastAsia"/>
        </w:rPr>
        <w:t>安东尼奥家也是典型的意式家庭，成员有顽固的老安东尼奥和年轻的安东尼奥夫妇。</w:t>
      </w:r>
    </w:p>
    <w:p>
      <w:r>
        <w:rPr>
          <w:rFonts w:hint="eastAsia"/>
        </w:rPr>
        <w:t>老安东尼奥对调查员始终保持着怀疑和对抗的情绪，安东尼奥先生会窘迫地解释，自从母亲失踪后，父亲对陌生人就一直不信任。调查员只能和安东尼奥夫妇交流。</w:t>
      </w:r>
    </w:p>
    <w:p>
      <w:r>
        <w:rPr>
          <w:rFonts w:hint="eastAsia"/>
        </w:rPr>
        <w:t>安东尼奥先生大约三十多岁，戴着眼镜略显斯文，说话也是不急不慢地，偶尔也会因为头疼而感到不适。</w:t>
      </w:r>
    </w:p>
    <w:p>
      <w:r>
        <w:rPr>
          <w:rFonts w:hint="eastAsia"/>
        </w:rPr>
        <w:t>安东尼奥夫人大着肚子，大概有着八个月左右的身孕，在丈夫头疼的时候会关怀地询问。</w:t>
      </w:r>
    </w:p>
    <w:p>
      <w:r>
        <w:rPr>
          <w:rFonts w:hint="eastAsia"/>
        </w:rPr>
        <w:t>调查员可以了解到</w:t>
      </w:r>
    </w:p>
    <w:tbl>
      <w:tblPr>
        <w:tblStyle w:val="75"/>
        <w:tblW w:w="90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4508"/>
        <w:gridCol w:w="45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Borders>
              <w:bottom w:val="single" w:color="666666" w:themeColor="text1" w:themeTint="99" w:sz="12" w:space="0"/>
              <w:insideH w:val="single" w:sz="12" w:space="0"/>
            </w:tcBorders>
          </w:tcPr>
          <w:p>
            <w:pPr>
              <w:spacing w:after="0" w:line="240" w:lineRule="auto"/>
              <w:rPr>
                <w:b w:val="0"/>
                <w:bCs w:val="0"/>
              </w:rPr>
            </w:pPr>
            <w:r>
              <w:rPr>
                <w:rFonts w:hint="eastAsia"/>
                <w:b/>
                <w:bCs/>
              </w:rPr>
              <w:t>关于家人</w:t>
            </w:r>
          </w:p>
        </w:tc>
        <w:tc>
          <w:tcPr>
            <w:tcW w:w="4509" w:type="dxa"/>
            <w:tcBorders>
              <w:bottom w:val="single" w:color="666666" w:themeColor="text1" w:themeTint="99" w:sz="12" w:space="0"/>
              <w:insideH w:val="single" w:sz="12" w:space="0"/>
            </w:tcBorders>
          </w:tcPr>
          <w:p>
            <w:pPr>
              <w:spacing w:after="0" w:line="240" w:lineRule="auto"/>
              <w:rPr>
                <w:b w:val="0"/>
                <w:bCs w:val="0"/>
              </w:rPr>
            </w:pPr>
            <w:r>
              <w:rPr>
                <w:rFonts w:hint="eastAsia"/>
                <w:b/>
                <w:bCs/>
              </w:rPr>
              <w:t>关于头疼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1母亲在接受女巫开颅手术治疗后根绝了头疼症状，但在8月就失踪了，失踪前也没什么异象</w:t>
            </w:r>
          </w:p>
        </w:tc>
        <w:tc>
          <w:tcPr>
            <w:tcW w:w="4509" w:type="dxa"/>
          </w:tcPr>
          <w:p>
            <w:pPr>
              <w:spacing w:after="0" w:line="240" w:lineRule="auto"/>
            </w:pPr>
            <w:r>
              <w:rPr>
                <w:rFonts w:hint="eastAsia"/>
              </w:rPr>
              <w:t>1在女巫被赶走后，托兰尼亚头疼的症状俞发严重地扩散，到现在为止，大部分镇民都会偶感头疼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r>
              <w:rPr>
                <w:rFonts w:hint="eastAsia"/>
                <w:b w:val="0"/>
                <w:bCs/>
              </w:rPr>
              <w:t>2老安东尼奥很难接受妻子的失踪，认为女巫负有很大责任</w:t>
            </w:r>
          </w:p>
        </w:tc>
        <w:tc>
          <w:tcPr>
            <w:tcW w:w="4509" w:type="dxa"/>
          </w:tcPr>
          <w:p>
            <w:pPr>
              <w:spacing w:after="0" w:line="240" w:lineRule="auto"/>
            </w:pPr>
            <w:r>
              <w:rPr>
                <w:rFonts w:hint="eastAsia"/>
              </w:rPr>
              <w:t>2老安东尼奥固执地认为女巫就是为了推销古怪的仪式，给镇民开颅后为他们做了手脚</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4508" w:type="dxa"/>
          </w:tcPr>
          <w:p>
            <w:pPr>
              <w:spacing w:after="0" w:line="240" w:lineRule="auto"/>
              <w:rPr>
                <w:b/>
                <w:bCs w:val="0"/>
              </w:rPr>
            </w:pPr>
          </w:p>
        </w:tc>
        <w:tc>
          <w:tcPr>
            <w:tcW w:w="4509" w:type="dxa"/>
          </w:tcPr>
          <w:p>
            <w:pPr>
              <w:spacing w:after="0" w:line="240" w:lineRule="auto"/>
            </w:pPr>
            <w:r>
              <w:rPr>
                <w:rFonts w:hint="eastAsia"/>
              </w:rPr>
              <w:t>3老安东尼奥认为现在的流行头疼就是女巫暗中搞的鬼</w:t>
            </w:r>
          </w:p>
        </w:tc>
      </w:tr>
    </w:tbl>
    <w:p/>
    <w:p>
      <w:r>
        <w:rPr>
          <w:rFonts w:hint="eastAsia"/>
        </w:rPr>
        <w:t>安东尼奥夫妇彼此间相当恩爱，他们为即将到来的新家庭成员感到骄傲，也相当信任调查员能抓住纵火犯，找回失踪的母亲。</w:t>
      </w:r>
    </w:p>
    <w:p>
      <w:pPr>
        <w:rPr>
          <w:b/>
          <w:bCs/>
        </w:rPr>
      </w:pPr>
    </w:p>
    <w:p>
      <w:pPr>
        <w:rPr>
          <w:b/>
          <w:bCs/>
        </w:rPr>
      </w:pPr>
      <w:r>
        <w:rPr>
          <w:rFonts w:hint="eastAsia"/>
          <w:b/>
          <w:bCs/>
        </w:rPr>
        <w:t>失踪镇民住宅三</w:t>
      </w:r>
    </w:p>
    <w:p>
      <w:pPr>
        <w:rPr>
          <w:b/>
          <w:bCs/>
        </w:rPr>
      </w:pPr>
      <w:r>
        <w:rPr>
          <w:rFonts w:hint="eastAsia"/>
          <w:b/>
          <w:bCs/>
        </w:rPr>
        <w:t>年迈的夫妇和叛逆的女儿</w:t>
      </w:r>
    </w:p>
    <w:p>
      <w:r>
        <w:rPr>
          <w:rFonts w:hint="eastAsia"/>
        </w:rPr>
        <w:t>抵达雅各布一家的调查员在住宅门口将目击到一阵激烈的争吵。</w:t>
      </w:r>
    </w:p>
    <w:p>
      <w:r>
        <w:rPr>
          <w:rFonts w:hint="eastAsia"/>
        </w:rPr>
        <w:t>雅各布家的小女儿瑟蕾娜把绘画当成自己的理想，老夫妇却希望瑟蕾娜选择从事一个更实际一点的工作。在和父母大吵一顿后，瑟蕾娜扬言要搬去旅馆住一段时间，气呼呼地背起工具袋离家出走，剩下年迈的夫妇面面相觑。因为气在心头，瑟蕾娜不会理会调查员们。</w:t>
      </w:r>
    </w:p>
    <w:p>
      <w:r>
        <w:rPr>
          <w:rFonts w:hint="eastAsia"/>
        </w:rPr>
        <w:t>年迈夫妇将尽力招待表明身份的调查员，因为年事已高，他们很少在托兰尼亚活动，对纵火案和女巫了解甚少，他们彼此间非常恩爱，对自己的孩子也相当纵容。失踪的是瑟蕾娜的哥哥，女巫艾莉西亚曾经为其做过开颅手术。虽然不再有头疼的症状，但他在8月的时候失踪了。老夫妇也会提到西斯科警长，虽然他上台后，对托兰尼亚的治理卓有成效，但对纵火案的忽视让人很难理解。他们在和调查员交流的时候尽力避开瑟蕾娜的话题，而且间或会感到头疼。</w:t>
      </w:r>
    </w:p>
    <w:p>
      <w:r>
        <w:rPr>
          <w:rFonts w:hint="eastAsia"/>
        </w:rPr>
        <w:t>知道调查员愿意协助调查后，老夫妇把找回儿子的希望寄托在调查员身上，老夫人会准备好美味的烘培饼干款待调查员，他们也会邀请调查员一同进餐。</w:t>
      </w:r>
    </w:p>
    <w:p>
      <w:pPr>
        <w:rPr>
          <w:b/>
          <w:bCs/>
          <w:sz w:val="24"/>
          <w:szCs w:val="24"/>
        </w:rPr>
      </w:pPr>
      <w:r>
        <w:rPr>
          <w:rFonts w:hint="eastAsia"/>
          <w:b/>
          <w:bCs/>
          <w:sz w:val="24"/>
          <w:szCs w:val="24"/>
        </w:rPr>
        <w:t>焚毁后的废墟</w:t>
      </w:r>
    </w:p>
    <w:p>
      <w:r>
        <w:rPr>
          <w:rFonts w:hint="eastAsia"/>
        </w:rPr>
        <w:t>夏恩差不多将这些地方的线索清理完毕了，调查员在废墟的调查基本没有收获。</w:t>
      </w:r>
    </w:p>
    <w:p>
      <w:pPr>
        <w:rPr>
          <w:b/>
          <w:bCs/>
          <w:sz w:val="24"/>
          <w:szCs w:val="24"/>
        </w:rPr>
      </w:pPr>
      <w:r>
        <w:rPr>
          <w:rFonts w:hint="eastAsia"/>
          <w:b/>
          <w:bCs/>
          <w:sz w:val="24"/>
          <w:szCs w:val="24"/>
        </w:rPr>
        <w:t>老警长的故居</w:t>
      </w:r>
    </w:p>
    <w:p>
      <w:r>
        <w:rPr>
          <w:rFonts w:hint="eastAsia"/>
        </w:rPr>
        <w:t>故居就在警局旁，是一个装饰着各种盆栽，有着自然气息的恬淡二层小楼，现在只有老警长年迈的妻子卡加莉娜夫人独自居住。</w:t>
      </w:r>
    </w:p>
    <w:p>
      <w:r>
        <w:rPr>
          <w:rFonts w:hint="eastAsia"/>
        </w:rPr>
        <w:t>卡加莉娜夫人基本上都在照顾盆栽，她是一位安静的老太太，岁月在她脸上留下众多皱纹。她步履蹒跚，还有点耳背，调查员需要很耐心地和她交流。</w:t>
      </w:r>
    </w:p>
    <w:p>
      <w:r>
        <w:rPr>
          <w:rFonts w:hint="eastAsia"/>
        </w:rPr>
        <w:t>卡加莉娜夫人热情地招待调查员进会客室。</w:t>
      </w:r>
    </w:p>
    <w:p>
      <w:r>
        <w:rPr>
          <w:rFonts w:hint="eastAsia"/>
        </w:rPr>
        <w:t>提到自己的丈夫，她会轻轻地摇头，略带感伤地叙述自己和丈夫的恩爱生活，最后她还是固执地认为，像自己丈夫那样爱生活的老好人是不会自杀的。调查员可以了解到，老警长是14年4月左右自杀身亡的。</w:t>
      </w:r>
    </w:p>
    <w:p>
      <w:r>
        <w:rPr>
          <w:rFonts w:hint="eastAsia"/>
        </w:rPr>
        <w:t>如果向她询问艾莉西亚，她提到艾莉西亚大概在7月左右来到托兰尼亚，虽然她和艾莉西亚接触的时间不长，但艾莉西亚总是为她调配缓解头疼的草药。她记忆里，托兰尼亚在7月左右开始流行集体头疼，虽然不妨碍工作，但还是为日常带来不少麻烦。艾莉西亚一直宣传头疼是因为感染引起的癫痫，可以通过开颅手术治愈。在艾莉西亚呆在托兰尼亚的期间，她一直无偿治疗镇民，但在8月初，因为一次失败的开颅手术导致患者死亡后，艾莉西亚就被镇民赶走了。她对艾莉西亚是女巫的传言嗤之以鼻，认为那些不过是恐惧的镇民间流传的怪谈。</w:t>
      </w:r>
    </w:p>
    <w:p>
      <w:r>
        <w:rPr>
          <w:rFonts w:hint="eastAsia"/>
        </w:rPr>
        <w:t>在和调查员谈话期间，卡加莉娜夫人时不时会闭眼轻抚自己的太阳穴，感叹说自从艾莉西亚被赶走后，自己的头疼也逐渐恶化了。</w:t>
      </w:r>
    </w:p>
    <w:p>
      <w:r>
        <w:rPr>
          <w:rFonts w:hint="eastAsia"/>
        </w:rPr>
        <w:t>成功的灵感判定会让调查员意识到卡加莉娜夫人举止正常，完全不像布鲁尼镇长描述一样疯癫。</w:t>
      </w:r>
    </w:p>
    <w:p>
      <w:pPr>
        <w:rPr>
          <w:b/>
          <w:bCs/>
          <w:sz w:val="24"/>
          <w:szCs w:val="24"/>
        </w:rPr>
      </w:pPr>
      <w:r>
        <w:rPr>
          <w:rFonts w:hint="eastAsia"/>
        </w:rPr>
        <w:t>成功的侦查判定会在会客室的沙发缝隙里发现一张黑白照片，上面是头部缠着绷带的老警长和卡加莉娜亲密的合照。卡加莉娜夫人感谢调查员找到了自己不小心遗失了的回忆，并告诉调查员，自己的丈夫在年轻的时候被子弹击中过脑袋，开颅手术后才保住性命</w:t>
      </w:r>
      <w:r>
        <w:rPr>
          <w:rStyle w:val="38"/>
          <w:rFonts w:hint="eastAsia"/>
        </w:rPr>
        <w:footnoteReference w:id="4"/>
      </w:r>
      <w:r>
        <w:rPr>
          <w:rFonts w:hint="eastAsia"/>
        </w:rPr>
        <w:t>。</w:t>
      </w:r>
    </w:p>
    <w:p>
      <w:pPr>
        <w:rPr>
          <w:b/>
          <w:bCs/>
          <w:sz w:val="24"/>
          <w:szCs w:val="24"/>
        </w:rPr>
      </w:pPr>
      <w:r>
        <w:rPr>
          <w:rFonts w:hint="eastAsia"/>
          <w:b/>
          <w:bCs/>
          <w:sz w:val="24"/>
          <w:szCs w:val="24"/>
        </w:rPr>
        <w:t>警察局</w:t>
      </w:r>
    </w:p>
    <w:p>
      <w:pPr>
        <w:rPr>
          <w:rFonts w:hint="eastAsia"/>
        </w:rPr>
      </w:pPr>
      <w:r>
        <w:rPr>
          <w:rFonts w:hint="eastAsia"/>
        </w:rPr>
        <w:t>获得西斯科允许的调查员可以随时在警局补充弹药，已经被夏恩控制的警员会很小心地掩饰自己地身份，调查员从他们口中了解到关于纵火案和女巫的细节基本和镇民的情报差不多。</w:t>
      </w:r>
    </w:p>
    <w:p>
      <w:pPr>
        <w:rPr>
          <w:rFonts w:hint="eastAsia"/>
          <w:b/>
          <w:sz w:val="24"/>
          <w:szCs w:val="24"/>
        </w:rPr>
      </w:pPr>
      <w:r>
        <w:rPr>
          <w:rFonts w:hint="eastAsia"/>
          <w:b/>
          <w:sz w:val="24"/>
          <w:szCs w:val="24"/>
        </w:rPr>
        <w:t>托兰尼亚的街道</w:t>
      </w:r>
    </w:p>
    <w:p>
      <w:pPr>
        <w:rPr>
          <w:rFonts w:hint="eastAsia"/>
        </w:rPr>
      </w:pPr>
      <w:r>
        <w:rPr>
          <w:rFonts w:hint="eastAsia"/>
        </w:rPr>
        <w:t>被寄生的镇民偶尔会回复神智并对曾经的幻觉感到恐惧。KP可以营造几个因为清醒而陷入疯狂的镇民来烘托气氛。</w:t>
      </w:r>
    </w:p>
    <w:p>
      <w:pPr>
        <w:pStyle w:val="72"/>
        <w:numPr>
          <w:ilvl w:val="0"/>
          <w:numId w:val="1"/>
        </w:numPr>
        <w:ind w:firstLineChars="0"/>
        <w:rPr>
          <w:rFonts w:hint="eastAsia"/>
        </w:rPr>
      </w:pPr>
      <w:r>
        <w:rPr>
          <w:rFonts w:hint="eastAsia"/>
        </w:rPr>
        <w:t>因为幻觉发疯而自杀</w:t>
      </w:r>
    </w:p>
    <w:p>
      <w:pPr>
        <w:rPr>
          <w:rFonts w:hint="eastAsia"/>
        </w:rPr>
      </w:pPr>
      <w:r>
        <w:rPr>
          <w:rFonts w:hint="eastAsia"/>
        </w:rPr>
        <w:t>调查员在托兰尼亚移动时，可能会看到一个镇民，他手持菜刀，捂着脑袋，双眼和嘴因为恐惧而难以抑制地裂开。</w:t>
      </w:r>
    </w:p>
    <w:p>
      <w:pPr>
        <w:rPr>
          <w:rFonts w:hint="eastAsia"/>
        </w:rPr>
      </w:pPr>
      <w:r>
        <w:rPr>
          <w:rFonts w:hint="eastAsia"/>
        </w:rPr>
        <w:t>他一边走一边喃喃低语，调查员可能听到他反复在念叨“恶魔，恶魔就在我们身边”</w:t>
      </w:r>
    </w:p>
    <w:p>
      <w:pPr>
        <w:rPr>
          <w:rFonts w:hint="eastAsia"/>
        </w:rPr>
      </w:pPr>
      <w:r>
        <w:rPr>
          <w:rFonts w:hint="eastAsia"/>
        </w:rPr>
        <w:t>在路过调查员的时候，他望向调查员，举起手中的刀，急促而反复咆哮“你你你你，没听到吗？没听见吗！恶，恶魔！一直在我耳边低语！恶，恶魔，必须消灭恶魔”</w:t>
      </w:r>
    </w:p>
    <w:p>
      <w:pPr>
        <w:rPr>
          <w:rFonts w:hint="eastAsia"/>
        </w:rPr>
      </w:pPr>
      <w:r>
        <w:rPr>
          <w:rFonts w:hint="eastAsia"/>
        </w:rPr>
        <w:t>他狞笑着挥刀朝自己脑袋砍去，一直持续到倒下死亡为止。</w:t>
      </w:r>
    </w:p>
    <w:p>
      <w:pPr>
        <w:rPr>
          <w:rFonts w:hint="eastAsia"/>
        </w:rPr>
      </w:pPr>
      <w:r>
        <w:rPr>
          <w:rFonts w:hint="eastAsia"/>
        </w:rPr>
        <w:t>目睹惨剧的调查员判定1/1D3的SC</w:t>
      </w:r>
    </w:p>
    <w:p>
      <w:pPr>
        <w:pStyle w:val="72"/>
        <w:numPr>
          <w:ilvl w:val="0"/>
          <w:numId w:val="1"/>
        </w:numPr>
        <w:ind w:firstLineChars="0"/>
        <w:rPr>
          <w:rFonts w:hint="eastAsia"/>
        </w:rPr>
      </w:pPr>
      <w:r>
        <w:rPr>
          <w:rFonts w:hint="eastAsia"/>
        </w:rPr>
        <w:t>语无伦次而被当成疯子</w:t>
      </w:r>
    </w:p>
    <w:p>
      <w:pPr>
        <w:rPr>
          <w:rFonts w:hint="eastAsia"/>
        </w:rPr>
      </w:pPr>
      <w:r>
        <w:rPr>
          <w:rFonts w:hint="eastAsia"/>
        </w:rPr>
        <w:t>调查员可能在街道上遇到警察抓捕镇民，被抓捕的镇民双眼呆滞，语无伦次。</w:t>
      </w:r>
    </w:p>
    <w:p>
      <w:pPr>
        <w:rPr>
          <w:rFonts w:hint="eastAsia"/>
        </w:rPr>
      </w:pPr>
      <w:r>
        <w:rPr>
          <w:rFonts w:hint="eastAsia"/>
        </w:rPr>
        <w:t>询问路人，路人不以为意，认为疯子因为过大的压力而发疯说了胡话，而且解释说警察会矫正分疯子的行为。</w:t>
      </w:r>
    </w:p>
    <w:p>
      <w:r>
        <w:rPr>
          <w:rFonts w:hint="eastAsia"/>
        </w:rPr>
        <w:t>过一段时间后，调查员看到之前被抓走的疯子又出现在街道上，但谈吐正常，看上去就像警察治好了他的疯狂一样。</w:t>
      </w:r>
    </w:p>
    <w:p>
      <w:pPr>
        <w:pStyle w:val="3"/>
      </w:pPr>
      <w:r>
        <w:rPr>
          <w:rFonts w:hint="eastAsia"/>
        </w:rPr>
        <w:t>第二天夜晚</w:t>
      </w:r>
    </w:p>
    <w:p>
      <w:r>
        <w:rPr>
          <w:rFonts w:hint="eastAsia"/>
          <w:b/>
          <w:bCs/>
          <w:sz w:val="24"/>
          <w:szCs w:val="24"/>
        </w:rPr>
        <w:t>在调查员入睡之前，KP需要提醒调查员，星空下的北落师门星清晰可见。在意大利的10月中旬左右，夜晚的星空都可以看到清晰的北落师门星，大概会持续三天左右。</w:t>
      </w:r>
    </w:p>
    <w:p>
      <w:pPr>
        <w:rPr>
          <w:b/>
          <w:bCs/>
          <w:sz w:val="24"/>
          <w:szCs w:val="24"/>
        </w:rPr>
      </w:pPr>
      <w:r>
        <w:rPr>
          <w:rFonts w:hint="eastAsia"/>
          <w:b/>
          <w:bCs/>
          <w:sz w:val="24"/>
          <w:szCs w:val="24"/>
        </w:rPr>
        <w:t>旅馆</w:t>
      </w:r>
    </w:p>
    <w:p>
      <w:r>
        <w:rPr>
          <w:rFonts w:hint="eastAsia"/>
        </w:rPr>
        <w:t>回到旅馆的调查员会看到一脸错愕的托马斯，他言之凿凿地确认调查员一行刚刚才和他确认过行程，而且已经上了楼</w:t>
      </w:r>
      <w:r>
        <w:rPr>
          <w:rStyle w:val="38"/>
          <w:rFonts w:hint="eastAsia"/>
        </w:rPr>
        <w:footnoteReference w:id="5"/>
      </w:r>
      <w:r>
        <w:rPr>
          <w:rFonts w:hint="eastAsia"/>
        </w:rPr>
        <w:t>。狐疑的调查员就算搜查旅馆，也不会有任何的发现。</w:t>
      </w:r>
    </w:p>
    <w:p>
      <w:r>
        <w:rPr>
          <w:rFonts w:hint="eastAsia"/>
        </w:rPr>
        <w:t>瑟蕾娜住在调查员隔壁的房间，调查员这时候可以拜访瑟蕾娜。</w:t>
      </w:r>
    </w:p>
    <w:p>
      <w:r>
        <w:rPr>
          <w:rFonts w:hint="eastAsia"/>
        </w:rPr>
        <w:t>瑟蕾娜的房间里摆放着画架和绘画工具。瑟蕾娜本身对纵火案和托兰尼亚诡异的气氛漠不关心，如果调查员和她讨论绘画的话题，她会产生相当的兴趣，但调查员很从她本身了解到更多有价值的情报。</w:t>
      </w:r>
    </w:p>
    <w:p>
      <w:r>
        <w:rPr>
          <w:rFonts w:hint="eastAsia"/>
        </w:rPr>
        <w:t>半夜，调查员会被熊熊的燃烧声惊醒，旅馆已经陷入火海当中。调查员可以尝试快速穿过燃烧的走廊或者从二楼窗户跳下来逃离旅馆。</w:t>
      </w:r>
    </w:p>
    <w:p>
      <w:r>
        <w:rPr>
          <w:rFonts w:hint="eastAsia"/>
        </w:rPr>
        <w:t>逃离旅馆的调查员将听到呼救声，不远处，脑袋上同样绑着绷带的净火信徒拖走了瑟蕾娜，剩余的两个炎之精和六个净火信徒尝试阻截调查员。目睹炎之精SC0/1D6。</w:t>
      </w:r>
    </w:p>
    <w:p>
      <w:r>
        <w:rPr>
          <w:rFonts w:hint="eastAsia"/>
        </w:rPr>
        <w:t>战斗轮中，炎之精会尝试挡在净火信徒前，为净火信徒抵挡子弹，每次瞄准净火信徒的射击必须追加一个惩罚骰。炎之精和净火信徒都不会</w:t>
      </w:r>
      <w:r>
        <w:rPr>
          <w:rFonts w:hint="eastAsia"/>
          <w:b/>
          <w:bCs/>
        </w:rPr>
        <w:t>积极</w:t>
      </w:r>
      <w:r>
        <w:rPr>
          <w:rFonts w:hint="eastAsia"/>
        </w:rPr>
        <w:t>攻击调查员，而是一直叫嚣着“净化”“救赎”“消灭恶魔”。纵火者会在第三个战斗轮尝试逃离。</w:t>
      </w:r>
    </w:p>
    <w:p>
      <w:r>
        <w:rPr>
          <w:rFonts w:hint="eastAsia"/>
        </w:rPr>
        <w:t>战斗论结束后，警员赶到燃烧的旅馆，协助扑灭火焰，但托马斯还是被葬身在火海中。</w:t>
      </w:r>
    </w:p>
    <w:p>
      <w:r>
        <w:rPr>
          <w:rFonts w:hint="eastAsia"/>
        </w:rPr>
        <w:t>西斯科会建议调查员前去警局休息。</w:t>
      </w:r>
    </w:p>
    <w:p>
      <w:pPr>
        <w:pStyle w:val="3"/>
      </w:pPr>
      <w:r>
        <w:rPr>
          <w:rFonts w:hint="eastAsia"/>
        </w:rPr>
        <w:t>第三天白天</w:t>
      </w:r>
    </w:p>
    <w:p>
      <w:pPr>
        <w:rPr>
          <w:b/>
          <w:bCs/>
          <w:sz w:val="24"/>
          <w:szCs w:val="24"/>
        </w:rPr>
      </w:pPr>
      <w:r>
        <w:rPr>
          <w:rFonts w:hint="eastAsia"/>
          <w:b/>
          <w:bCs/>
          <w:sz w:val="24"/>
          <w:szCs w:val="24"/>
        </w:rPr>
        <w:t>警局</w:t>
      </w:r>
    </w:p>
    <w:p>
      <w:r>
        <w:rPr>
          <w:rFonts w:hint="eastAsia"/>
        </w:rPr>
        <w:t>瑟蕾娜年迈的父母急匆匆赶到警局，请求警员帮助找到瑟蕾娜的去向。</w:t>
      </w:r>
    </w:p>
    <w:p>
      <w:r>
        <w:rPr>
          <w:rFonts w:hint="eastAsia"/>
        </w:rPr>
        <w:t>西斯科警长强硬地拒绝了年迈夫妇地请求，走投无路的老夫妇转向求助调查员。</w:t>
      </w:r>
    </w:p>
    <w:p>
      <w:r>
        <w:rPr>
          <w:rFonts w:hint="eastAsia"/>
        </w:rPr>
        <w:t>老夫妇提到昨晚被绑走的瑟蕾娜暗地里洒下了自己绘画的涂料，只要跟着间或涂料的痕迹就能找到瑟蕾娜的下落。</w:t>
      </w:r>
    </w:p>
    <w:p>
      <w:r>
        <w:rPr>
          <w:rFonts w:hint="eastAsia"/>
        </w:rPr>
        <w:t>拒绝年迈夫妇的话，调查员就会被夜晚降临的克图格亚烧成灰烬。</w:t>
      </w:r>
    </w:p>
    <w:p>
      <w:r>
        <w:rPr>
          <w:rFonts w:hint="eastAsia"/>
        </w:rPr>
        <w:t>西斯科警长还是拒绝提供警员协助调查员，但他同意给调查员提供警局所有的一切资源，如果调查员找到了邪教徒的藏匿点，他可以提供警员伙同调查员一同剿灭邪教徒。</w:t>
      </w:r>
    </w:p>
    <w:p>
      <w:r>
        <w:rPr>
          <w:rFonts w:hint="eastAsia"/>
        </w:rPr>
        <w:t>（KP需要注意，无论采用什么说辞和理由，这个时候的西斯科都不会同意派遣警员协助调查员。）</w:t>
      </w:r>
    </w:p>
    <w:p>
      <w:pPr>
        <w:rPr>
          <w:b/>
          <w:bCs/>
          <w:sz w:val="24"/>
          <w:szCs w:val="24"/>
        </w:rPr>
      </w:pPr>
      <w:r>
        <w:rPr>
          <w:rFonts w:hint="eastAsia"/>
          <w:b/>
          <w:bCs/>
          <w:sz w:val="24"/>
          <w:szCs w:val="24"/>
        </w:rPr>
        <w:t>托兰尼亚郊外</w:t>
      </w:r>
    </w:p>
    <w:p>
      <w:pPr>
        <w:rPr>
          <w:rFonts w:hint="eastAsia"/>
        </w:rPr>
      </w:pPr>
      <w:r>
        <w:rPr>
          <w:rFonts w:hint="eastAsia"/>
        </w:rPr>
        <w:t>跟着零散涂料的踪迹，调查员进入托兰尼亚人迹罕见的郊外。踪迹的尽头，调查员将遭遇被四个炎之精包围的艾莉西亚。</w:t>
      </w:r>
    </w:p>
    <w:p>
      <w:pPr>
        <w:rPr>
          <w:rFonts w:hint="eastAsia"/>
        </w:rPr>
      </w:pPr>
      <w:r>
        <w:rPr>
          <w:rFonts w:hint="eastAsia"/>
        </w:rPr>
        <w:t>艾莉西亚和炎之精出现在一片断崖的高处俯瞰调查员们。任何对艾莉西亚的火器或抛射武器需要追加一个惩罚骰。</w:t>
      </w:r>
    </w:p>
    <w:p>
      <w:pPr>
        <w:rPr>
          <w:rFonts w:hint="eastAsia"/>
        </w:rPr>
      </w:pPr>
      <w:r>
        <w:t>艾莉西亚会尝试劝说调查员放弃调查并离开托兰尼亚。</w:t>
      </w:r>
    </w:p>
    <w:p>
      <w:pPr>
        <w:rPr>
          <w:rFonts w:hint="eastAsia"/>
        </w:rPr>
      </w:pPr>
      <w:r>
        <w:rPr>
          <w:rFonts w:hint="eastAsia"/>
        </w:rPr>
        <w:t>在确定调查员放弃敌意并表达出寻求真相的意愿后，艾莉西亚会带着调查员返回藏匿点。</w:t>
      </w:r>
    </w:p>
    <w:p>
      <w:r>
        <w:t>调查员执意攻击艾莉西亚会进入战斗轮。</w:t>
      </w:r>
    </w:p>
    <w:p>
      <w:r>
        <w:rPr>
          <w:rFonts w:hint="eastAsia"/>
        </w:rPr>
        <w:t>如果调查员准备了水盆，每回合都必须花费一回合移动前往艾莉西亚身边。只有在第三个战斗轮才能尝试用水扑灭炎之精。</w:t>
      </w:r>
    </w:p>
    <w:p>
      <w:r>
        <w:rPr>
          <w:rFonts w:hint="eastAsia"/>
        </w:rPr>
        <w:t>战斗轮里，艾莉西亚会尝试使用精神震爆术放倒调查员，战斗会在调查员杀死艾莉西亚或者全体临时疯狂而结束。战斗轮结束后，艾莉西亚若存活，便会带领调查员返回藏匿点。艾莉西亚会一直使用古老者水晶补充魔力值。</w:t>
      </w:r>
    </w:p>
    <w:p>
      <w:r>
        <w:rPr>
          <w:rFonts w:hint="eastAsia"/>
        </w:rPr>
        <w:t>如果调查员准备了水盆，每回合都必须花费一回合移动前往艾莉西亚身边。只有在第三个战斗论才能尝试用水扑灭炎之精。</w:t>
      </w:r>
    </w:p>
    <w:p>
      <w:r>
        <w:rPr>
          <w:rFonts w:hint="eastAsia"/>
        </w:rPr>
        <w:t>杀死艾莉西亚就进入漆黑终期结局。</w:t>
      </w:r>
    </w:p>
    <w:p>
      <w:r>
        <w:rPr>
          <w:rFonts w:hint="eastAsia"/>
        </w:rPr>
        <w:t xml:space="preserve"> “如果你们愿意相信我，跟我来，我将为你们展示发生在托兰尼亚的真相”意味深长地说着，艾莉西亚在炎之精的簇拥下转身缓步离开。</w:t>
      </w:r>
    </w:p>
    <w:p>
      <w:r>
        <w:rPr>
          <w:rFonts w:hint="eastAsia"/>
        </w:rPr>
        <w:t>跟随艾莉西亚将来到净火信徒的藏匿点，瑟蕾娜昏睡着被绑在一台简易堆砌的石桌上，接近二十个的净火信徒安静地等待艾莉西亚的到来。</w:t>
      </w:r>
      <w:r>
        <w:rPr>
          <w:rFonts w:hint="eastAsia"/>
          <w:b/>
          <w:bCs/>
        </w:rPr>
        <w:t>净火信徒全部都是失踪的镇民，但无论调查员怎么和他们沟通，陷入疯狂的失踪镇民只会反复念叨着净化，圣火，救赎之类的话。</w:t>
      </w:r>
    </w:p>
    <w:p>
      <w:r>
        <w:rPr>
          <w:rFonts w:hint="eastAsia"/>
        </w:rPr>
        <w:t>“幸好，程度很浅，还能治疗”自言自语地说着，艾莉西亚便开始准备对瑟蕾娜的开颅手术。</w:t>
      </w:r>
    </w:p>
    <w:p>
      <w:r>
        <w:rPr>
          <w:rFonts w:hint="eastAsia"/>
        </w:rPr>
        <w:t>在为调查员展示自己是如何通过开颅手术消灭夏恩的手段后，艾莉西亚开始详细解答调查员的问题。</w:t>
      </w:r>
      <w:r>
        <w:rPr>
          <w:rStyle w:val="38"/>
          <w:rFonts w:hint="eastAsia"/>
        </w:rPr>
        <w:footnoteReference w:id="6"/>
      </w:r>
      <w:r>
        <w:rPr>
          <w:rFonts w:hint="eastAsia"/>
        </w:rPr>
        <w:t>调查员可以了解到这种跟虫子类似的异形是被称作夏盖虫族的外星物种，它们可以寄生在大脑并逐渐控制人类。托兰尼亚大部分镇民已经被寄生，虽然目前还保持着意识，但今晚就会被夏盖虫族完全控制。流行在镇民里的头疼就是被寄生时的症状，夏盖虫族畏惧阳光，在寄生早期，通过开颅手术的照射可以杀死它们。而即将和人脑完全融合的夏盖虫族就不会因为开颅手术被烧死。艾莉西亚抵达小镇后觉察到夏盖虫族的存在，虽然尝试过逐一治疗镇民，但已经被夏恩控制的警员和政府官员密谋杀死艾莉西亚，艾莉西亚勉强逃出托兰尼亚后就组织起净火信徒，打算在事态最终无法收拾前结束一切。</w:t>
      </w:r>
    </w:p>
    <w:p>
      <w:pPr>
        <w:rPr>
          <w:b/>
        </w:rPr>
      </w:pPr>
      <w:r>
        <w:rPr>
          <w:rFonts w:hint="eastAsia"/>
          <w:b/>
        </w:rPr>
        <w:t>范例文本</w:t>
      </w:r>
    </w:p>
    <w:p>
      <w:r>
        <w:rPr>
          <w:rFonts w:hint="eastAsia"/>
        </w:rPr>
        <w:t>你们屏住呼吸，看到艾莉西亚表演魔术一般轻易开始开颅手术。她钻开一个脑孔，在阳光的照耀下，你们听到一阵阵恶心令人胆寒的嘶哑声，一个十条腿，折叠身躯上被黑色触须覆盖，生长着三角形鳞片圆形翅膀，不是地球上已知物种的丑陋昆虫阴影扭动着化成了灰烬，SC0/1D6。</w:t>
      </w:r>
    </w:p>
    <w:p>
      <w:pPr>
        <w:pStyle w:val="3"/>
      </w:pPr>
      <w:r>
        <w:rPr>
          <w:rFonts w:hint="eastAsia"/>
        </w:rPr>
        <w:t>第三天夜晚</w:t>
      </w:r>
    </w:p>
    <w:p>
      <w:r>
        <w:rPr>
          <w:rFonts w:hint="eastAsia"/>
          <w:b/>
          <w:bCs/>
          <w:sz w:val="24"/>
          <w:szCs w:val="24"/>
        </w:rPr>
        <w:t>星空下的北落师门星在今晚达到最亮</w:t>
      </w:r>
    </w:p>
    <w:p>
      <w:r>
        <w:rPr>
          <w:rFonts w:hint="eastAsia"/>
        </w:rPr>
        <w:t>晚上，夏恩就可以完全控制住已经被寄生的镇民，任意地驱使他们。</w:t>
      </w:r>
    </w:p>
    <w:p>
      <w:r>
        <w:rPr>
          <w:rFonts w:hint="eastAsia"/>
        </w:rPr>
        <w:t>第三天晚上根据调查员的选择进入不同的结局。</w:t>
      </w:r>
    </w:p>
    <w:p>
      <w:pPr>
        <w:pStyle w:val="2"/>
      </w:pPr>
      <w:r>
        <w:rPr>
          <w:rFonts w:hint="eastAsia"/>
        </w:rPr>
        <w:t>托兰尼亚困境</w:t>
      </w:r>
    </w:p>
    <w:p>
      <w:r>
        <w:rPr>
          <w:rFonts w:hint="eastAsia"/>
        </w:rPr>
        <w:t>了解到托兰尼亚背后真相的调查员必须做出选择，KP可以借艾莉西亚向PC们展示目前托兰尼亚遭遇到的困境，调查员可能会提出解决的问题，但艾莉西亚也会结合以下的困境逐一修正。</w:t>
      </w:r>
    </w:p>
    <w:p>
      <w:r>
        <w:rPr>
          <w:rFonts w:hint="eastAsia"/>
        </w:rPr>
        <w:t>一，没有剩余的时间：被夏恩寄生的大部分镇民在第三天晚上会被完全控制，届时，夏恩大军就可以彻底淹没艾莉西亚和净火信徒。</w:t>
      </w:r>
    </w:p>
    <w:p>
      <w:r>
        <w:rPr>
          <w:rFonts w:hint="eastAsia"/>
        </w:rPr>
        <w:t>二，没有任何治愈手法：</w:t>
      </w:r>
      <w:r>
        <w:rPr>
          <w:rFonts w:hint="eastAsia"/>
          <w:b/>
          <w:bCs/>
        </w:rPr>
        <w:t>开颅烧死夏恩的手术只能治疗夏恩寄生程度较轻的镇民，而且没有人拥有夏恩驱逐术。对大部分寄生后期的镇民，阻止他们被夏恩完全控制是不可能的。</w:t>
      </w:r>
    </w:p>
    <w:p>
      <w:r>
        <w:rPr>
          <w:rFonts w:hint="eastAsia"/>
        </w:rPr>
        <w:t>三，我方火力劣势：夏恩已经完全控制了警局和政府，艾莉西亚一方只有四个炎之精和二十余名净火信徒。而夏恩完全可以利用警局武装起接近十多名持有枪械的忠实警察和官员。</w:t>
      </w:r>
    </w:p>
    <w:p>
      <w:pPr>
        <w:rPr>
          <w:rFonts w:hint="eastAsia"/>
        </w:rPr>
      </w:pPr>
      <w:r>
        <w:rPr>
          <w:rFonts w:hint="eastAsia"/>
        </w:rPr>
        <w:t>四，尚未被寄生的镇民：艾莉西亚可以估计到，大概80%的镇民已经到了寄生后期，而有大约15%的镇民没有被寄生，在剩余5%被控制的警察和官员蛊惑下，绝大多数镇民敌视净火信徒，而且不会相信外来者的调查员。</w:t>
      </w:r>
    </w:p>
    <w:p>
      <w:pPr>
        <w:rPr>
          <w:rFonts w:hint="eastAsia" w:eastAsia="新宋体"/>
          <w:lang w:val="en-US" w:eastAsia="zh-CN"/>
        </w:rPr>
      </w:pPr>
      <w:r>
        <w:rPr>
          <w:rFonts w:hint="eastAsia"/>
          <w:lang w:val="en-US" w:eastAsia="zh-CN"/>
        </w:rPr>
        <w:t>可能有的调查员想到把未被寄生的镇民集中到某个安全的地方，再召唤克图格亚烧毁托兰尼亚。但KP需要提醒，剩余的时间已经不足，完全不够调查员挨个甄别并说服未被寄生的镇民集中了。</w:t>
      </w:r>
    </w:p>
    <w:p>
      <w:r>
        <w:rPr>
          <w:rFonts w:hint="eastAsia"/>
        </w:rPr>
        <w:t>托兰尼亚的困境可以类比阿尔萨斯面临的斯坦索姆，同样，也可以采用丧尸病毒的情景模拟托兰尼亚。假设你是一名军官，你非常确信自己封锁的街区里有很多居民感染了丧尸病毒，现在</w:t>
      </w:r>
    </w:p>
    <w:p>
      <w:pPr>
        <w:numPr>
          <w:ilvl w:val="0"/>
          <w:numId w:val="2"/>
        </w:numPr>
      </w:pPr>
      <w:r>
        <w:rPr>
          <w:rFonts w:hint="eastAsia"/>
        </w:rPr>
        <w:t>离病毒爆发只有很短的时间（对应模组里半天不到的时限）</w:t>
      </w:r>
    </w:p>
    <w:p>
      <w:pPr>
        <w:numPr>
          <w:ilvl w:val="0"/>
          <w:numId w:val="2"/>
        </w:numPr>
      </w:pPr>
      <w:r>
        <w:rPr>
          <w:rFonts w:hint="eastAsia"/>
        </w:rPr>
        <w:t>被感染的居民目前保持着神智，而且对病毒一无所知。但一旦病毒爆发，他们就会转换成嗜血的怪物（对应模组不知情的被感染镇民）</w:t>
      </w:r>
    </w:p>
    <w:p>
      <w:pPr>
        <w:numPr>
          <w:ilvl w:val="0"/>
          <w:numId w:val="2"/>
        </w:numPr>
      </w:pPr>
      <w:r>
        <w:rPr>
          <w:rFonts w:hint="eastAsia"/>
        </w:rPr>
        <w:t>虽然有解毒剂（夏恩驱逐术）但你目前只能通过切除初期感染部位来避免病毒全身扩散（对应模组里开颅手术对感染后期的镇民无效）</w:t>
      </w:r>
    </w:p>
    <w:p>
      <w:r>
        <w:rPr>
          <w:rFonts w:hint="eastAsia"/>
        </w:rPr>
        <w:t>你非常确定，一旦大批感染的居民发生转换，庞大的丧尸足以碾碎你和你的部队。</w:t>
      </w:r>
    </w:p>
    <w:p>
      <w:r>
        <w:rPr>
          <w:rFonts w:hint="eastAsia"/>
          <w:b/>
          <w:bCs/>
        </w:rPr>
        <w:t>面对托兰尼亚的困境，调查员将面对艾莉西亚给出的三个选择，KP需要让PL自由讨论，直到他们在路线上达成一致。</w:t>
      </w:r>
    </w:p>
    <w:p>
      <w:pPr>
        <w:numPr>
          <w:ilvl w:val="0"/>
          <w:numId w:val="3"/>
        </w:numPr>
      </w:pPr>
      <w:r>
        <w:rPr>
          <w:rFonts w:hint="eastAsia"/>
        </w:rPr>
        <w:t>脱出：逃离托兰尼亚，祈祷并把人类的命运交给艾莉西亚。</w:t>
      </w:r>
    </w:p>
    <w:p>
      <w:pPr>
        <w:numPr>
          <w:ilvl w:val="0"/>
          <w:numId w:val="3"/>
        </w:numPr>
      </w:pPr>
      <w:r>
        <w:rPr>
          <w:rFonts w:hint="eastAsia"/>
        </w:rPr>
        <w:t>协助：保护艾莉西亚，在咏唱期间确保艾莉西亚的咒文不被打断，召唤克图格亚烧尽托兰尼亚，让未被寄生的镇民和夏恩一同被焚毁。艾莉西亚承诺用烈火保护屏障使调查员免受克图格亚的怒火。</w:t>
      </w:r>
    </w:p>
    <w:p>
      <w:pPr>
        <w:numPr>
          <w:ilvl w:val="0"/>
          <w:numId w:val="3"/>
        </w:numPr>
      </w:pPr>
      <w:r>
        <w:rPr>
          <w:rFonts w:hint="eastAsia"/>
        </w:rPr>
        <w:t>拯救：为了那小部分没被寄生的镇民，先解决掉警局和政府这些被控制夏恩控制的镇民。然后抢夺警局的武装，亲自下手，伙同净火信徒在第三天晚上之前杀光所有还保持着人类意识的寄生镇民。</w:t>
      </w:r>
    </w:p>
    <w:p>
      <w:r>
        <w:rPr>
          <w:rFonts w:hint="eastAsia"/>
        </w:rPr>
        <w:t>在第三个选择里，调查员可以利用自己的身份，以发现邪教徒据点的理由骗取警局全员出动。</w:t>
      </w:r>
    </w:p>
    <w:p>
      <w:pPr>
        <w:pStyle w:val="2"/>
        <w:rPr>
          <w:rFonts w:hint="eastAsia"/>
        </w:rPr>
      </w:pPr>
    </w:p>
    <w:p>
      <w:pPr>
        <w:rPr>
          <w:rFonts w:hint="eastAsia"/>
        </w:rPr>
      </w:pPr>
    </w:p>
    <w:p>
      <w:pPr>
        <w:pStyle w:val="2"/>
      </w:pPr>
      <w:r>
        <w:rPr>
          <w:rFonts w:hint="eastAsia"/>
        </w:rPr>
        <w:t>唤醒炽热燃烧的末日</w:t>
      </w:r>
    </w:p>
    <w:p>
      <w:r>
        <w:rPr>
          <w:rFonts w:hint="eastAsia"/>
        </w:rPr>
        <w:t>调查员选择协助艾莉西亚完成晚上召唤克图格亚的仪式。</w:t>
      </w:r>
    </w:p>
    <w:p>
      <w:r>
        <w:rPr>
          <w:rFonts w:hint="eastAsia"/>
        </w:rPr>
        <w:t>夜晚，艾莉西亚焦急地等待北落师门星最亮地时刻，她会为调查员绘制烈火保护屏障的召唤阵，并叮嘱调查员不要目睹克图格亚。而对期限将至而感到不安的夏恩迅速武装起已经完全控制住的镇民，开始全方位搜查托兰尼亚郊外，庞大的搜查队找到准备仪式的艾莉西亚只是迟早的事情。</w:t>
      </w:r>
    </w:p>
    <w:p>
      <w:r>
        <w:rPr>
          <w:rFonts w:hint="eastAsia"/>
        </w:rPr>
        <w:t>等到北落师门星最闪亮的时刻，艾莉西亚在召唤阵里咏唱起召唤克图格亚的咒语，发现艾莉西亚的搜查队会持续对艾莉西亚和调查员开始攻击。</w:t>
      </w:r>
    </w:p>
    <w:p>
      <w:r>
        <w:rPr>
          <w:rFonts w:hint="eastAsia"/>
        </w:rPr>
        <w:t>保护咏唱直到克图格亚降临：艾莉西亚的咏唱需要2D2的回合，四个炎之精把艾莉西亚包裹在中间，每一次瞄准艾莉西亚的火器或抛射武器需要追加两个惩罚骰，失败的攻击会命中炎之精。</w:t>
      </w:r>
    </w:p>
    <w:p>
      <w:r>
        <w:rPr>
          <w:rFonts w:hint="eastAsia"/>
        </w:rPr>
        <w:t>净火信徒勉强阻挡住大部分感染镇民，但每回合会有两个感染镇民摆脱阻碍加入战斗，它们完全无视调查员，只会全力攻击艾莉西亚。调查员的每一次有效的攻击会迫使它们放弃一回合的攻击机会。</w:t>
      </w:r>
    </w:p>
    <w:p>
      <w:r>
        <w:rPr>
          <w:rFonts w:hint="eastAsia"/>
        </w:rPr>
        <w:t>感染镇民回合开始时将与每一个调查员判定敏捷对抗，只有全部成功的感染体才能近身攻击艾莉西亚，失败的感染体将尝试使用火器或神经鞭远程攻击艾莉西亚。艾莉西亚每受到有效攻击就会延长一回合的咏唱。</w:t>
      </w:r>
    </w:p>
    <w:p>
      <w:pPr>
        <w:rPr>
          <w:b/>
          <w:bCs/>
        </w:rPr>
      </w:pPr>
      <w:r>
        <w:rPr>
          <w:rFonts w:hint="eastAsia"/>
          <w:b/>
          <w:bCs/>
        </w:rPr>
        <w:t>咏唱成功结束后进入圣安东尼之火结局。</w:t>
      </w:r>
    </w:p>
    <w:p>
      <w:pPr>
        <w:rPr>
          <w:b/>
        </w:rPr>
      </w:pPr>
      <w:r>
        <w:rPr>
          <w:rFonts w:hint="eastAsia"/>
          <w:b/>
        </w:rPr>
        <w:t>范例文本</w:t>
      </w:r>
    </w:p>
    <w:p>
      <w:r>
        <w:rPr>
          <w:rFonts w:hint="eastAsia"/>
        </w:rPr>
        <w:t>你们感觉到光照亮了眼前地一切，大地仿佛被点燃一般燃烧起来，无数窜动的火焰跳跃在托兰尼亚的每一个角落，就算蜷缩在保护的召唤阵里，你们也不由感到从内心深处涌起的恐惧和绝望。你们匍匐在地，本能地卷起身子，就这样失去了意识。再度清醒后，你们眼前只剩下焚毁的焦土，飘散的浓烟，远处托兰尼亚的残肢断垣，但你们还是松了一口气，托兰尼亚真正的黎明到来了。</w:t>
      </w:r>
    </w:p>
    <w:p>
      <w:r>
        <w:rPr>
          <w:rFonts w:hint="eastAsia"/>
        </w:rPr>
        <w:t>如果有调查员抬头注视天空：你看到了太阳，托兰尼亚的天空上，夜晚的浓幕臣服在“太阳”绝对的照耀下。炫目的强光让你几乎睁不开眼睛，在数以千万计的跃动火球簇拥中，“太阳”身上散步的黑斑开开合合，很快聚合成一个庞大的黑洞，虽然你没有听到任何声音，但在灵魂的深处，你感知到了一股嘶哑亵渎的咆哮，SC1D3/1D20</w:t>
      </w:r>
    </w:p>
    <w:p>
      <w:pPr>
        <w:pStyle w:val="2"/>
      </w:pPr>
      <w:r>
        <w:rPr>
          <w:rFonts w:hint="eastAsia"/>
        </w:rPr>
        <w:t>必须净化托兰尼亚</w:t>
      </w:r>
    </w:p>
    <w:p>
      <w:r>
        <w:rPr>
          <w:rFonts w:hint="eastAsia"/>
        </w:rPr>
        <w:t>调查员选择尽力救下小部分没被寄生的镇民。</w:t>
      </w:r>
    </w:p>
    <w:p>
      <w:r>
        <w:rPr>
          <w:rFonts w:hint="eastAsia"/>
        </w:rPr>
        <w:t>艾莉西亚提议可以让调查员谎称发现了邪教徒的巢穴，骗西斯科警长带领全部警力到没有水的郊外，再由免疫火器和神经鞭的炎之精杀光被寄生的警员。</w:t>
      </w:r>
    </w:p>
    <w:p>
      <w:r>
        <w:rPr>
          <w:rFonts w:hint="eastAsia"/>
        </w:rPr>
        <w:t>对调查员的说辞半信半疑的西斯科警长只同意派遣一半的警员，一个成功的交涉技能会让他改变主意，亲自率领全部警力前往埋伏地点。</w:t>
      </w:r>
    </w:p>
    <w:p>
      <w:r>
        <w:rPr>
          <w:rFonts w:hint="eastAsia"/>
        </w:rPr>
        <w:t>如果只剿灭一半的警力，西斯科警长会起疑心而龟缩在警局中，调查员只能伙同艾莉西亚带领的净火信徒强攻警局，届时净火信徒也会用被消灭的警员枪械武装自己。</w:t>
      </w:r>
    </w:p>
    <w:p>
      <w:pPr>
        <w:rPr>
          <w:b/>
          <w:bCs/>
          <w:sz w:val="28"/>
          <w:szCs w:val="28"/>
        </w:rPr>
      </w:pPr>
      <w:r>
        <w:rPr>
          <w:rFonts w:hint="eastAsia"/>
        </w:rPr>
        <w:t>剿灭所有警员之后，调查员和净火信徒可以自由从警局得到充分的武装，再消灭掉政府的寄生官员后，和时间赛跑的杀戮竞赛就开始了。</w:t>
      </w:r>
      <w:r>
        <w:rPr>
          <w:rFonts w:hint="eastAsia"/>
          <w:b/>
          <w:bCs/>
        </w:rPr>
        <w:t>因为净火信徒已经陷入完全的疯狂，他们不管镇民有没有被寄生，而是杀死一切看到的镇民，需要调查员在一旁用夏恩侦察术甄别保护没有被寄生的镇民，只要调查员确定镇民没有被寄生，净火信徒就不会杀掉对方，而如果镇民确定被寄生，就算被调查员阻扰，净火信徒也会狂热地杀掉目标。调查员随时可以放弃跟随，但那样的话，未被寄生的镇民也会被净火信徒杀光。为了甄别镇民是否被寄生，艾莉西亚把寄放自己魔力的石块交给调查员，只要靠近被寄生的镇民，石块就会发出淡蓝色的光芒。</w:t>
      </w:r>
    </w:p>
    <w:p>
      <w:r>
        <w:rPr>
          <w:rFonts w:hint="eastAsia"/>
        </w:rPr>
        <w:t>无论是哪种情况，因为之前自警团的覆灭，看到武装起来的净火信徒和全灭的警员，镇民都会尖叫地逃向自己的房子，把自己反锁在屋内，像待宰的肉猪一样任由净火信徒屠杀。</w:t>
      </w:r>
      <w:r>
        <w:rPr>
          <w:rFonts w:hint="eastAsia"/>
          <w:b/>
          <w:bCs/>
        </w:rPr>
        <w:t>信徒在杀死寄生镇民后会点燃房屋确保杀死夏恩。</w:t>
      </w:r>
    </w:p>
    <w:p>
      <w:pPr>
        <w:rPr>
          <w:rFonts w:hint="eastAsia"/>
        </w:rPr>
      </w:pPr>
      <w:r>
        <w:rPr>
          <w:rFonts w:hint="eastAsia"/>
        </w:rPr>
        <w:t>艾莉西亚和炎之精留在郊外，如果净火信徒没能在夜晚之前杀光寄生镇民就会召唤克图格亚。</w:t>
      </w:r>
    </w:p>
    <w:p>
      <w:pPr>
        <w:rPr>
          <w:rFonts w:hint="eastAsia" w:eastAsia="新宋体"/>
          <w:lang w:val="en-US" w:eastAsia="zh-CN"/>
        </w:rPr>
      </w:pPr>
      <w:r>
        <w:rPr>
          <w:rFonts w:hint="eastAsia"/>
          <w:lang w:val="en-US" w:eastAsia="zh-CN"/>
        </w:rPr>
        <w:t>因为游戏性，调查员只需要准备跟随三处住宅。</w:t>
      </w:r>
    </w:p>
    <w:p>
      <w:pPr>
        <w:rPr>
          <w:b/>
          <w:bCs/>
          <w:sz w:val="28"/>
          <w:szCs w:val="28"/>
        </w:rPr>
      </w:pPr>
      <w:r>
        <w:rPr>
          <w:rFonts w:hint="eastAsia"/>
          <w:b/>
          <w:bCs/>
          <w:sz w:val="28"/>
          <w:szCs w:val="28"/>
        </w:rPr>
        <w:t>艾莉西亚特别提到，需要调查员伪装自己以免日后被幸存镇民指认出来。</w:t>
      </w:r>
    </w:p>
    <w:p>
      <w:r>
        <w:rPr>
          <w:rFonts w:hint="eastAsia"/>
          <w:b/>
          <w:bCs/>
          <w:sz w:val="28"/>
          <w:szCs w:val="28"/>
        </w:rPr>
        <w:t>调查员不需要判定乔装，只要戴上准备好的面具就可以。</w:t>
      </w:r>
    </w:p>
    <w:p>
      <w:pPr>
        <w:pStyle w:val="2"/>
      </w:pPr>
      <w:r>
        <w:rPr>
          <w:rFonts w:hint="eastAsia"/>
        </w:rPr>
        <w:t>托兰尼亚圣屠之夜</w:t>
      </w:r>
    </w:p>
    <w:p>
      <w:pPr>
        <w:rPr>
          <w:rFonts w:hint="eastAsia" w:eastAsia="新宋体"/>
          <w:lang w:val="en-US" w:eastAsia="zh-CN"/>
        </w:rPr>
      </w:pPr>
      <w:r>
        <w:t>因为特殊原因，</w:t>
      </w:r>
      <w:r>
        <w:rPr>
          <w:rFonts w:hint="eastAsia"/>
          <w:lang w:val="en-US" w:eastAsia="zh-CN"/>
        </w:rPr>
        <w:t>模组不提供具体描写。奥米迪和夫人没有被寄生，如果调查员没有参与，那么净火信徒也会杀死他们。</w:t>
      </w:r>
      <w:bookmarkStart w:id="14" w:name="_GoBack"/>
      <w:bookmarkEnd w:id="14"/>
    </w:p>
    <w:p>
      <w:pPr>
        <w:rPr>
          <w:rFonts w:hint="eastAsia"/>
        </w:rPr>
      </w:pPr>
      <w:r>
        <w:rPr>
          <w:rFonts w:hint="eastAsia"/>
        </w:rPr>
        <w:t>在第一个失踪住宅里，疯狂的杰罗姆闯入自己家中，用锤子砸烂了露琪亚的头，掐死了薇罗尼卡。奥米迪没有被寄生，他被迫目睹了全过程，而且一直哭喊请求调查员的帮助。如果调查员暴露了身份，信徒为了掩盖调查员的身份会杀死奥米迪。</w:t>
      </w:r>
    </w:p>
    <w:p>
      <w:pPr>
        <w:rPr>
          <w:rFonts w:hint="eastAsia"/>
        </w:rPr>
      </w:pPr>
      <w:r>
        <w:rPr>
          <w:rFonts w:hint="eastAsia"/>
        </w:rPr>
        <w:t>在第二个失踪住宅里，老安东尼奥独自在客厅抵抗，为安东尼奥夫妇逃跑争取时间。他被信徒密集的火力射成碎块。信徒追上了安东尼奥夫妇，安东尼奥先生为保护妻子一直掩护在妻子身后，被追击的信徒射中腿脚。安东尼奥夫人没有被寄生，亲眼看到信徒割下自己丈夫的脑袋，她也哭泣呼唤调查员的帮助。如果调查员暴露了身份，信徒为了掩盖调查员的身份会杀死夫人。</w:t>
      </w:r>
    </w:p>
    <w:p>
      <w:r>
        <w:rPr>
          <w:rFonts w:hint="eastAsia"/>
        </w:rPr>
        <w:t>在第三个失踪住宅里，信徒把年迈夫妇绑在一起架在屋前烧死，他们的手彼此相握，到死都没有分开。</w:t>
      </w:r>
    </w:p>
    <w:p>
      <w:pPr>
        <w:pStyle w:val="2"/>
      </w:pPr>
      <w:r>
        <w:rPr>
          <w:rFonts w:hint="eastAsia"/>
        </w:rPr>
        <w:t>正义的审判</w:t>
      </w:r>
    </w:p>
    <w:p>
      <w:r>
        <w:rPr>
          <w:rFonts w:hint="eastAsia"/>
        </w:rPr>
        <w:t>成功在时限前完成屠杀竞赛的调查员将和艾莉西亚达成一个协议。</w:t>
      </w:r>
    </w:p>
    <w:p>
      <w:r>
        <w:rPr>
          <w:rFonts w:hint="eastAsia"/>
        </w:rPr>
        <w:t>艾莉西亚的脑中也寄生着一个夏恩，她一直畏惧自己最终被夏恩控制的一天。她恳求调查员作为见证者永远记下托兰尼亚的牺牲。</w:t>
      </w:r>
    </w:p>
    <w:p>
      <w:r>
        <w:rPr>
          <w:rFonts w:hint="eastAsia"/>
        </w:rPr>
        <w:t>托兰尼亚的深夜烈火震惊了区政府，在第二天清晨，整装待发的军队就抵达了托兰尼亚。</w:t>
      </w:r>
    </w:p>
    <w:p>
      <w:r>
        <w:rPr>
          <w:rFonts w:hint="eastAsia"/>
        </w:rPr>
        <w:t>他们眼前的只有化为废墟的托兰尼亚，被击倒的净火信徒，昏迷的幸存镇民和抓到邪教首脑的调查员们。</w:t>
      </w:r>
    </w:p>
    <w:p>
      <w:r>
        <w:rPr>
          <w:rFonts w:hint="eastAsia"/>
        </w:rPr>
        <w:t>这里调查员可以向军队坦白真相，但KP需要提醒调查员，那样离奇的遭遇绝对不会被信任，调查员只会被当成疯子扔进精神病院。</w:t>
      </w:r>
    </w:p>
    <w:p>
      <w:r>
        <w:rPr>
          <w:rFonts w:hint="eastAsia"/>
        </w:rPr>
        <w:t>托兰尼亚的悲剧最终被定性为，艾莉西亚是一个邪教首脑，她率领的邪教徒血洗了托兰尼亚，在打算把其余的镇民献祭的时候，被调查员英勇地击败。</w:t>
      </w:r>
    </w:p>
    <w:p>
      <w:r>
        <w:rPr>
          <w:rFonts w:hint="eastAsia"/>
        </w:rPr>
        <w:t>调查员又一次拯救了世界，返回弗罗伦萨的调查员得到了雷奥纳多的欣赏。</w:t>
      </w:r>
    </w:p>
    <w:p>
      <w:r>
        <w:rPr>
          <w:rFonts w:hint="eastAsia"/>
        </w:rPr>
        <w:t>虽然没能阻止邪教徒血洗托兰尼亚，但调查员奋不顾身击败了邪教首脑，最终救下镇民的无畏行径被意大利王国看中，做为鼓励参战的典范大肆宣传。</w:t>
      </w:r>
    </w:p>
    <w:p>
      <w:r>
        <w:rPr>
          <w:rFonts w:hint="eastAsia"/>
        </w:rPr>
        <w:t>在弗罗伦萨的几天，清醒过来的镇民逐一朝调查员表示救命感激。</w:t>
      </w:r>
    </w:p>
    <w:p>
      <w:r>
        <w:rPr>
          <w:rFonts w:hint="eastAsia"/>
        </w:rPr>
        <w:t>奥米迪双眼泛红，但还是很感谢调查员救下了他，他希望以后成为警察，根绝一切邪教。</w:t>
      </w:r>
    </w:p>
    <w:p>
      <w:r>
        <w:rPr>
          <w:rFonts w:hint="eastAsia"/>
        </w:rPr>
        <w:t>安东尼奥夫人已经接近临产期，她轻抚着肚中胎儿，精神恍惚。她承诺将孩子生下，之后无论发生什么，都会把孩子抚养成人。</w:t>
      </w:r>
    </w:p>
    <w:p>
      <w:r>
        <w:rPr>
          <w:rFonts w:hint="eastAsia"/>
        </w:rPr>
        <w:t>瑟蕾娜神情苦闷，她打算放弃绘画从医，治疗更多患有疾病的人。</w:t>
      </w:r>
    </w:p>
    <w:p>
      <w:r>
        <w:rPr>
          <w:rFonts w:hint="eastAsia"/>
        </w:rPr>
        <w:t>净火信徒被裁定为精神失常，判决了服刑和精神治疗。艾莉西亚作为邪教徒的首脑，托兰尼亚惨案的幕后黑手，屠杀几百无辜镇民的疯子，被区政府判处火刑。</w:t>
      </w:r>
    </w:p>
    <w:p>
      <w:r>
        <w:rPr>
          <w:rFonts w:hint="eastAsia"/>
        </w:rPr>
        <w:t>尘埃落定的10月底，调查员被雷奥纳多邀请出席艾莉西亚的处刑。</w:t>
      </w:r>
    </w:p>
    <w:p>
      <w:r>
        <w:rPr>
          <w:rFonts w:hint="eastAsia"/>
        </w:rPr>
        <w:t>处决在广场执行，调查员的到来得到了沿途群众的欢呼，在“托兰尼亚救世主”“邪教徒克星”“正义的英雄”的称赞和致礼下来到审判台。</w:t>
      </w:r>
    </w:p>
    <w:p>
      <w:r>
        <w:rPr>
          <w:rFonts w:hint="eastAsia"/>
        </w:rPr>
        <w:t>关押艾莉西亚的囚车抵达广场并没有那么顺利，愤怒的群众称她为“托兰尼亚刽子手”“邪教徒首脑”“邪恶的魔女”，她始终一言不发，布满血痕和尘土的脸庞没有一丝表情。</w:t>
      </w:r>
    </w:p>
    <w:p>
      <w:r>
        <w:rPr>
          <w:rFonts w:hint="eastAsia"/>
        </w:rPr>
        <w:t>在绑上行刑架，脚下的火柴堆熊熊燃起之后，艾莉西亚平静地和调查员对视，她微微张口，在烈火恍惚之间，调查员终究没有看明白她最后说的话。</w:t>
      </w:r>
    </w:p>
    <w:p>
      <w:r>
        <w:rPr>
          <w:rFonts w:hint="eastAsia"/>
        </w:rPr>
        <w:t>邪恶的魔女消失在火焰中，正义得到了伸张，意大利冬季的阳光洒在调查员的身上，托兰尼亚的故事就以这样圆满的结局结束了。</w:t>
      </w:r>
    </w:p>
    <w:p>
      <w:pPr>
        <w:pStyle w:val="2"/>
      </w:pPr>
      <w:bookmarkStart w:id="7" w:name="_Toc517256526"/>
      <w:r>
        <w:t>结局</w:t>
      </w:r>
      <w:bookmarkEnd w:id="7"/>
    </w:p>
    <w:p>
      <w:pPr>
        <w:pStyle w:val="72"/>
        <w:numPr>
          <w:ilvl w:val="0"/>
          <w:numId w:val="4"/>
        </w:numPr>
        <w:ind w:firstLineChars="0"/>
      </w:pPr>
      <w:r>
        <w:rPr>
          <w:rFonts w:hint="eastAsia"/>
        </w:rPr>
        <w:t>托兰尼亚圣屠之夜</w:t>
      </w:r>
      <w:r>
        <w:rPr>
          <w:rStyle w:val="38"/>
          <w:rFonts w:hint="eastAsia"/>
        </w:rPr>
        <w:footnoteReference w:id="7"/>
      </w:r>
      <w:r>
        <w:rPr>
          <w:rFonts w:hint="eastAsia"/>
        </w:rPr>
        <w:t>（说服艾莉西亚，尝试通过合作消灭所有夏盖虫族来拯救托兰尼亚）艾莉西亚同意给调查员最后一点时间，她会给调查员夏盖虫族的感应装置来甄别镇民是否被寄生，调查员需要利用诡计伏击消灭被寄生的警员获得武器，对被寄生的镇民展开屠杀。</w:t>
      </w:r>
    </w:p>
    <w:p>
      <w:pPr>
        <w:pStyle w:val="72"/>
        <w:numPr>
          <w:ilvl w:val="0"/>
          <w:numId w:val="4"/>
        </w:numPr>
        <w:ind w:firstLineChars="0"/>
      </w:pPr>
      <w:r>
        <w:rPr>
          <w:rFonts w:hint="eastAsia"/>
        </w:rPr>
        <w:t>圣安东尼之火（未阻止艾莉西亚召唤克图格亚）：托兰尼亚迎来了一个前所未有的明亮夜晚，一团窜动着的太阳出现在小镇夜晚的天空上，伴随着它的漫步，人们发出哀嚎化成一团团跃动着的火焰，净火信徒狂喜地奔跑，手舞足蹈地燃烧着，最终化为火球倒地，艾莉西亚缓步迈出召唤阵，她朝着跃动的太阳张开双臂，也化成了灰烬。胆战心惊躲在被烈火屏障保护的召唤阵中，调查员度过了一个难忘的夜晚，在第二天黎明的第一抹阳关再度降临托兰尼亚时，调查员眼中所目睹的是化成焦黑废墟的托兰尼亚。侥幸幸存的调查员却没有得到一点庆幸的时间，被烈焰惊动的弗罗伦萨驻军出现在小镇的边缘，调查员得好好斟酌一下足以说服军队的说辞了，至少一脸惊恐地坚称出现在夜晚的太阳烧尽了小镇是不行的。</w:t>
      </w:r>
    </w:p>
    <w:p>
      <w:pPr>
        <w:pStyle w:val="72"/>
        <w:numPr>
          <w:ilvl w:val="0"/>
          <w:numId w:val="4"/>
        </w:numPr>
        <w:ind w:firstLineChars="0"/>
      </w:pPr>
      <w:r>
        <w:rPr>
          <w:rFonts w:hint="eastAsia"/>
        </w:rPr>
        <w:t>漆黑的终期（杀死艾莉西亚）：你们成功阻止了邪教徒尝试召唤亵渎邪神的企图，调查员再度击败了邪教徒的阴谋拯救了世界！镇长热情地向你们表达了感激之情，成功完成委托的你们凯旋回到了弗罗伦萨，自在地享受着高额的回报，发生在托兰尼亚的纵火案和烧焦的尸体已经成了调查员过去的记忆。但慢慢的，你们偶尔会感到一丝头痛，耳边也逐渐出现幻觉般的呢喃。调查员被夏盖虫族寄生，全员撕卡。</w:t>
      </w:r>
    </w:p>
    <w:p>
      <w:pPr>
        <w:pStyle w:val="72"/>
        <w:numPr>
          <w:ilvl w:val="0"/>
          <w:numId w:val="4"/>
        </w:numPr>
        <w:ind w:firstLineChars="0"/>
      </w:pPr>
      <w:r>
        <w:rPr>
          <w:rFonts w:hint="eastAsia"/>
        </w:rPr>
        <w:t>疑问（调查员脱出）：你们在事态变得不可控制之前逃离了托兰尼亚，虽然弗罗伦萨的委托不了了之，但至少你们活了下来，对你们来说，这就已经是最好的结局不是了吗？托兰尼亚在不久后被一场神秘地大火完全烧毁了，也许你们还尝试在废墟中寻找一丝真相的踪迹，但它已经完全消散在托兰尼亚焦黑的残骸中了。</w:t>
      </w:r>
    </w:p>
    <w:p>
      <w:pPr>
        <w:pStyle w:val="72"/>
        <w:numPr>
          <w:ilvl w:val="0"/>
          <w:numId w:val="4"/>
        </w:numPr>
        <w:ind w:firstLineChars="0"/>
      </w:pPr>
      <w:r>
        <w:rPr>
          <w:rFonts w:hint="eastAsia"/>
        </w:rPr>
        <w:t>艾莉西亚的结局：艾莉西亚也被寄生，虽然她利用法术困住了脑袋里的夏盖虫族，但一直忌惮着自己死后让夏盖虫族逃离，她会尝试在事情解决后和夏盖虫族同归于尽。圣安东尼之火结局里，艾莉西亚会坦然面对克图格亚而被烧死。圣屠结局里，艾莉西亚自愿被政府审判，处予火刑被烧死。</w:t>
      </w:r>
    </w:p>
    <w:p>
      <w:pPr>
        <w:pStyle w:val="2"/>
      </w:pPr>
      <w:bookmarkStart w:id="8" w:name="_Toc517256527"/>
      <w:r>
        <w:t>奖励</w:t>
      </w:r>
      <w:bookmarkEnd w:id="8"/>
    </w:p>
    <w:p>
      <w:r>
        <w:rPr>
          <w:rFonts w:hint="eastAsia"/>
        </w:rPr>
        <w:t>圣屠结局：调查员被视作从邪教徒手中拯救了托兰尼亚的英雄。除了大量承诺的现金回报之外，调查员还得到了弗罗伦萨地区的尊敬和名望。所有调查员得到10点信誉，并恢复D6的理智。在三个失踪镇民的家中，每救下一名镇民，信誉额外增加3，最多增加额外得到9点信誉。习得法术，夏恩侦察术。</w:t>
      </w:r>
    </w:p>
    <w:p>
      <w:r>
        <w:rPr>
          <w:rFonts w:hint="eastAsia"/>
        </w:rPr>
        <w:t>圣安东尼之火结局：调查员的解释不能让雷奥纳多信服，但作为托兰尼亚最后的幸存者，区政府还是按承诺兑现了回报。调查员得到5点信誉，并恢复D3的理智。</w:t>
      </w:r>
    </w:p>
    <w:p>
      <w:r>
        <w:rPr>
          <w:rFonts w:hint="eastAsia"/>
        </w:rPr>
        <w:t>漆黑的终期结局：全员撕卡</w:t>
      </w:r>
    </w:p>
    <w:p>
      <w:r>
        <w:rPr>
          <w:rFonts w:hint="eastAsia"/>
        </w:rPr>
        <w:t>疑问结局：调查员成功跳车，对你们来说，托兰尼亚发生的一切只是个难以被忘记的噩梦。好消息是，你们不知道即将发生的到底是什么。所有人恢复D3的理智。</w:t>
      </w:r>
    </w:p>
    <w:p/>
    <w:p>
      <w:pPr>
        <w:pStyle w:val="2"/>
      </w:pPr>
      <w:bookmarkStart w:id="9" w:name="_Toc517256528"/>
      <w:r>
        <w:t>作者的话</w:t>
      </w:r>
      <w:bookmarkEnd w:id="9"/>
    </w:p>
    <w:p>
      <w:r>
        <w:rPr>
          <w:rFonts w:hint="eastAsia"/>
        </w:rPr>
        <w:t>非常感谢看到这里的你，接下来的内容都是和正文没啥关系的碎碎念，想要看附录直接往下拉就可以了（笑）。这里是懈怠了三个月的修叽，因为看到COC模组都是打断邪教徒召唤旧日支配者的咏唱来拯救世界的发展，于是就脑洞了一个需要保护邪教徒咏唱，通过成功召唤旧日支配者来拯救世界的恶意模组。其实以上都是开玩笑的，呃，除了这个模组相当恶意之外。</w:t>
      </w:r>
    </w:p>
    <w:p>
      <w:r>
        <w:rPr>
          <w:rFonts w:hint="eastAsia"/>
        </w:rPr>
        <w:t>模组其实还是参考了电车问题，把扳动拉杆的选择交给调查员，是袖手旁观，任由克图格亚焚尽托兰尼亚，还是亲自下手，以染血的代价拯救无辜的镇民。功利主义和绝对主义的纷争就算在现在也没有定论，知道真相的调查员苦涩的抉择，也是这个模组想要表现的理念。但决定他人的生死绝不是儿戏，还是拿电车问题举例，做出抉择的权利绝对不属于面对干巴巴的数据和图片侃侃而谈想当然的纸面道德家，只有亲眼看到呼啸的电车是如何压碎人体，血肉是如何飞溅，被碾碎的人们表情是如何地绝望和痛苦的人，才有选择是否扳动拉杆的权利。</w:t>
      </w:r>
    </w:p>
    <w:p>
      <w:r>
        <w:rPr>
          <w:rFonts w:hint="eastAsia"/>
        </w:rPr>
        <w:t>模组里，我最满意的片段就是圣屠结局中，一无所知的幸存镇民强忍悲痛感谢实际亲手造成屠杀的调查员们，调查员作为拯救托兰尼亚的英雄而被崇拜，真相也随着独自揽下罪恶的艾莉西亚被烧死而永远不被人所知。只有杀戮才能带来的拯救，这份殊荣就由染血的调查员亲手，这也是为了拯救无辜镇民而坚持屠杀，贯彻“救一杀一”到最后的调查员的奖励。</w:t>
      </w:r>
    </w:p>
    <w:p>
      <w:r>
        <w:rPr>
          <w:rFonts w:hint="eastAsia"/>
        </w:rPr>
        <w:t>但正如电车难题的唯一解正是让电车碾死出题的人一样，如果在体验模组的过程中感到不快的话，只要把锅扣在我身上就行了（逃）那我们在下个不知道什么时候才会有的模组见吧。</w:t>
      </w:r>
      <w:bookmarkStart w:id="10" w:name="_Toc517256529"/>
    </w:p>
    <w:p>
      <w:pPr>
        <w:pStyle w:val="2"/>
      </w:pPr>
      <w:r>
        <w:t>附录</w:t>
      </w:r>
      <w:bookmarkEnd w:id="10"/>
    </w:p>
    <w:p>
      <w:pPr>
        <w:pStyle w:val="3"/>
      </w:pPr>
      <w:bookmarkStart w:id="11" w:name="_Toc517256530"/>
      <w:r>
        <w:rPr>
          <w:rFonts w:hint="eastAsia"/>
        </w:rPr>
        <w:t>NPC</w:t>
      </w:r>
      <w:bookmarkEnd w:id="11"/>
    </w:p>
    <w:p>
      <w:pPr>
        <w:pStyle w:val="4"/>
      </w:pPr>
      <w:bookmarkStart w:id="12" w:name="_Toc517256531"/>
      <w:r>
        <w:rPr>
          <w:rFonts w:hint="eastAsia"/>
        </w:rPr>
        <w:t>艾莉西亚</w:t>
      </w:r>
      <w:r>
        <w:t>，</w:t>
      </w:r>
      <w:bookmarkEnd w:id="12"/>
      <w:r>
        <w:rPr>
          <w:rFonts w:hint="eastAsia"/>
        </w:rPr>
        <w:t>燃烧末日先知</w:t>
      </w:r>
    </w:p>
    <w:p>
      <w:pPr>
        <w:rPr>
          <w:b/>
          <w:bCs/>
        </w:rPr>
      </w:pPr>
      <w:r>
        <w:rPr>
          <w:rFonts w:hint="eastAsia"/>
          <w:b/>
          <w:bCs/>
        </w:rPr>
        <w:t>“如果你们能再来的早一点的话......</w:t>
      </w:r>
      <w:r>
        <w:rPr>
          <w:b/>
          <w:bCs/>
        </w:rPr>
        <w:t>”</w:t>
      </w:r>
    </w:p>
    <w:p>
      <w:r>
        <w:rPr>
          <w:rFonts w:hint="eastAsia"/>
        </w:rPr>
        <w:t>艾莉西亚留着火红的长发，精致的脸庞始终没有什么表情。虽然身为侍奉克图格亚的狂信徒，但她病态一般地恪守自己的原则。她秉持着牺牲小部分人救下多数人的行为就是正确的功利主义，对她来说，如果牺牲自己就能救下更多的人也会毫不犹豫地去做。力所能及的情况下，她会尽力救下没被寄生的镇民，但因为最终剩余未被寄生的镇民超出了自己的能力，她便筹划起清除托兰尼亚的计划，而出现在眼前的调查员为她带来一丝最后的希望。</w:t>
      </w:r>
    </w:p>
    <w:p>
      <w:pPr>
        <w:pStyle w:val="76"/>
      </w:pPr>
      <w:r>
        <w:t>STR</w:t>
      </w:r>
      <w:r>
        <w:rPr>
          <w:rFonts w:hint="eastAsia"/>
        </w:rPr>
        <w:t>4</w:t>
      </w:r>
      <w:r>
        <w:t>0 CON</w:t>
      </w:r>
      <w:r>
        <w:rPr>
          <w:rFonts w:hint="eastAsia"/>
        </w:rPr>
        <w:t>6</w:t>
      </w:r>
      <w:r>
        <w:t>0 SIZ</w:t>
      </w:r>
      <w:r>
        <w:rPr>
          <w:rFonts w:hint="eastAsia"/>
        </w:rPr>
        <w:t>5</w:t>
      </w:r>
      <w:r>
        <w:t>0 DEX</w:t>
      </w:r>
      <w:r>
        <w:rPr>
          <w:rFonts w:hint="eastAsia"/>
        </w:rPr>
        <w:t>9</w:t>
      </w:r>
      <w:r>
        <w:t>0 INT</w:t>
      </w:r>
      <w:r>
        <w:rPr>
          <w:rFonts w:hint="eastAsia"/>
        </w:rPr>
        <w:t>8</w:t>
      </w:r>
      <w:r>
        <w:t>5</w:t>
      </w:r>
    </w:p>
    <w:p>
      <w:pPr>
        <w:pStyle w:val="76"/>
      </w:pPr>
      <w:r>
        <w:t>APP</w:t>
      </w:r>
      <w:r>
        <w:rPr>
          <w:rFonts w:hint="eastAsia"/>
        </w:rPr>
        <w:t>7</w:t>
      </w:r>
      <w:r>
        <w:t>5 POW</w:t>
      </w:r>
      <w:r>
        <w:rPr>
          <w:rFonts w:hint="eastAsia"/>
        </w:rPr>
        <w:t>N/A（精神震爆对抗直接成功）</w:t>
      </w:r>
      <w:r>
        <w:t xml:space="preserve"> EDU</w:t>
      </w:r>
      <w:r>
        <w:rPr>
          <w:rFonts w:hint="eastAsia"/>
        </w:rPr>
        <w:t>6</w:t>
      </w:r>
      <w:r>
        <w:t>5 SAN0 HP1</w:t>
      </w:r>
      <w:r>
        <w:rPr>
          <w:rFonts w:hint="eastAsia"/>
        </w:rPr>
        <w:t>0</w:t>
      </w:r>
    </w:p>
    <w:p>
      <w:pPr>
        <w:pStyle w:val="76"/>
      </w:pPr>
      <w:r>
        <w:rPr>
          <w:rFonts w:hint="eastAsia"/>
        </w:rPr>
        <w:t>伤害加值：</w:t>
      </w:r>
      <w:r>
        <w:rPr>
          <w:rStyle w:val="77"/>
          <w:rFonts w:hint="eastAsia"/>
        </w:rPr>
        <w:t>0</w:t>
      </w:r>
    </w:p>
    <w:p>
      <w:pPr>
        <w:pStyle w:val="76"/>
      </w:pPr>
      <w:r>
        <w:rPr>
          <w:rFonts w:hint="eastAsia"/>
        </w:rPr>
        <w:t>体格：0</w:t>
      </w:r>
    </w:p>
    <w:p>
      <w:pPr>
        <w:pStyle w:val="76"/>
      </w:pPr>
      <w:r>
        <w:rPr>
          <w:rFonts w:hint="eastAsia"/>
        </w:rPr>
        <w:t>移动速率：8</w:t>
      </w:r>
    </w:p>
    <w:p>
      <w:pPr>
        <w:pStyle w:val="76"/>
      </w:pPr>
      <w:r>
        <w:rPr>
          <w:rFonts w:hint="eastAsia"/>
        </w:rPr>
        <w:t>格斗（斗殴）3</w:t>
      </w:r>
      <w:r>
        <w:rPr>
          <w:rStyle w:val="77"/>
        </w:rPr>
        <w:t>0%(</w:t>
      </w:r>
      <w:r>
        <w:rPr>
          <w:rStyle w:val="77"/>
          <w:rFonts w:hint="eastAsia"/>
        </w:rPr>
        <w:t>15</w:t>
      </w:r>
      <w:r>
        <w:rPr>
          <w:rStyle w:val="77"/>
        </w:rPr>
        <w:t>/</w:t>
      </w:r>
      <w:r>
        <w:rPr>
          <w:rStyle w:val="77"/>
          <w:rFonts w:hint="eastAsia"/>
        </w:rPr>
        <w:t>6</w:t>
      </w:r>
      <w:r>
        <w:rPr>
          <w:rStyle w:val="77"/>
        </w:rPr>
        <w:t>)</w:t>
      </w:r>
      <w:r>
        <w:t xml:space="preserve">，伤害 </w:t>
      </w:r>
      <w:r>
        <w:rPr>
          <w:rStyle w:val="77"/>
        </w:rPr>
        <w:t>1D3</w:t>
      </w:r>
      <w:r>
        <w:rPr>
          <w:rStyle w:val="77"/>
          <w:rFonts w:hint="eastAsia"/>
        </w:rPr>
        <w:t xml:space="preserve">             </w:t>
      </w:r>
      <w:r>
        <w:rPr>
          <w:rFonts w:hint="eastAsia"/>
        </w:rPr>
        <w:t>闪避</w:t>
      </w:r>
      <w:r>
        <w:t xml:space="preserve"> </w:t>
      </w:r>
      <w:r>
        <w:rPr>
          <w:rFonts w:hint="eastAsia"/>
        </w:rPr>
        <w:t>5</w:t>
      </w:r>
      <w:r>
        <w:rPr>
          <w:rStyle w:val="77"/>
        </w:rPr>
        <w:t>0%(20/8)</w:t>
      </w:r>
    </w:p>
    <w:p>
      <w:pPr>
        <w:pStyle w:val="76"/>
      </w:pPr>
      <w:r>
        <w:rPr>
          <w:rFonts w:hint="eastAsia"/>
        </w:rPr>
        <w:t>技能：心理学</w:t>
      </w:r>
      <w:r>
        <w:t xml:space="preserve"> </w:t>
      </w:r>
      <w:r>
        <w:rPr>
          <w:rFonts w:hint="eastAsia"/>
        </w:rPr>
        <w:t>7</w:t>
      </w:r>
      <w:r>
        <w:t xml:space="preserve">5%，魅惑 </w:t>
      </w:r>
      <w:r>
        <w:rPr>
          <w:rFonts w:hint="eastAsia"/>
        </w:rPr>
        <w:t>9</w:t>
      </w:r>
      <w:r>
        <w:t>0%，</w:t>
      </w:r>
      <w:r>
        <w:rPr>
          <w:rFonts w:hint="eastAsia"/>
        </w:rPr>
        <w:t>话术</w:t>
      </w:r>
      <w:r>
        <w:t xml:space="preserve"> 75%，</w:t>
      </w:r>
      <w:r>
        <w:rPr>
          <w:rFonts w:hint="eastAsia"/>
        </w:rPr>
        <w:t>妙手55%，克苏鲁神话42%，神秘学40%，急救70%，医学60%，药剂学30%，</w:t>
      </w:r>
      <w:r>
        <w:rPr>
          <w:rFonts w:hint="eastAsia"/>
          <w:lang w:val="en-US" w:eastAsia="zh-CN"/>
        </w:rPr>
        <w:t>烹饪40%</w:t>
      </w:r>
      <w:r>
        <w:rPr>
          <w:rStyle w:val="38"/>
          <w:rFonts w:hint="eastAsia"/>
          <w:lang w:val="en-US" w:eastAsia="zh-CN"/>
        </w:rPr>
        <w:footnoteReference w:id="8"/>
      </w:r>
      <w:r>
        <w:rPr>
          <w:rFonts w:hint="eastAsia"/>
          <w:lang w:val="en-US" w:eastAsia="zh-CN"/>
        </w:rPr>
        <w:t>，</w:t>
      </w:r>
      <w:r>
        <w:t>信用评</w:t>
      </w:r>
      <w:r>
        <w:rPr>
          <w:rFonts w:hint="eastAsia"/>
        </w:rPr>
        <w:t>级</w:t>
      </w:r>
      <w:r>
        <w:t xml:space="preserve"> </w:t>
      </w:r>
      <w:r>
        <w:rPr>
          <w:rFonts w:hint="eastAsia"/>
        </w:rPr>
        <w:t>1</w:t>
      </w:r>
      <w:r>
        <w:t>0。</w:t>
      </w:r>
    </w:p>
    <w:p>
      <w:pPr>
        <w:pStyle w:val="76"/>
      </w:pPr>
      <w:r>
        <w:rPr>
          <w:rFonts w:hint="eastAsia"/>
        </w:rPr>
        <w:t>掌握的咒文：克图格亚请/送神术，致死术（死亡咒） ，炎之精联络术，炎之精召唤术，炎之精支配术，火焰斗篷，夏恩侦察术，血肉防护术，创造烈火防护屏障，精神震爆术</w:t>
      </w:r>
    </w:p>
    <w:p>
      <w:pPr>
        <w:pStyle w:val="76"/>
      </w:pPr>
    </w:p>
    <w:p>
      <w:pPr>
        <w:pStyle w:val="76"/>
      </w:pPr>
    </w:p>
    <w:p>
      <w:pPr>
        <w:pStyle w:val="76"/>
        <w:rPr>
          <w:b/>
          <w:bCs/>
        </w:rPr>
      </w:pPr>
      <w:r>
        <w:rPr>
          <w:rFonts w:hint="eastAsia"/>
          <w:b/>
          <w:bCs/>
        </w:rPr>
        <w:t>净火信徒，疯狂的镇民</w:t>
      </w:r>
    </w:p>
    <w:p>
      <w:pPr>
        <w:pStyle w:val="76"/>
        <w:rPr>
          <w:b/>
          <w:bCs/>
        </w:rPr>
      </w:pPr>
      <w:r>
        <w:rPr>
          <w:rFonts w:hint="eastAsia"/>
          <w:b/>
          <w:bCs/>
        </w:rPr>
        <w:t>“我们的所作所为是正义的，蠢货！”“必须净化托兰尼亚！”</w:t>
      </w:r>
    </w:p>
    <w:p>
      <w:pPr>
        <w:pStyle w:val="76"/>
      </w:pPr>
      <w:r>
        <w:rPr>
          <w:rFonts w:hint="eastAsia"/>
        </w:rPr>
        <w:t>夏恩寄生后，因为寄生程度较浅而被艾莉西亚治愈的普通镇民，大约有二十左右。亲眼见证艾莉西亚驱逐夏恩后，把艾莉西亚视作拯救者而陷入狂热。他们坚定认为恶魔已经侵蚀了托兰尼亚大部分的镇民，并尝试通过火焰净化镇民被污染的灵魂。因为开颅手术，他们每个人的头部都缠着绷带，脸庞因为狂热而扭曲，裂开的嘴唇淌下唾液。对小镇地形非常熟悉的他们利用警察署的不作为偷偷潜入托兰尼亚，绑架寄生程度较浅的镇民，由艾莉西亚治愈后壮大队伍。几次纵火案都是因为遭遇了接近被夏恩完全控制的镇民，为了不壮大夏恩的规模而割下寄生镇民脑袋并纵火消灭夏恩。虽然净火信徒已经陷入永久疯狂，但他们还保持着相当缜密而理智的行为模式。</w:t>
      </w:r>
      <w:r>
        <w:rPr>
          <w:rFonts w:hint="eastAsia"/>
          <w:b/>
          <w:bCs/>
        </w:rPr>
        <w:t>艾莉西亚手术同时切除了他们的痛觉神经，他们战斗时不会因为重伤而昏迷。</w:t>
      </w:r>
      <w:r>
        <w:rPr>
          <w:rFonts w:hint="eastAsia"/>
        </w:rPr>
        <w:t>因为艾莉西亚控制了四只炎之精，炎之精会跟随他们行动，一个标准的净火信徒小队是四个人类成员和一个炎之精。</w:t>
      </w:r>
    </w:p>
    <w:p>
      <w:pPr>
        <w:pStyle w:val="76"/>
      </w:pPr>
      <w:r>
        <w:t>STR</w:t>
      </w:r>
      <w:r>
        <w:rPr>
          <w:rFonts w:hint="eastAsia"/>
        </w:rPr>
        <w:t>6</w:t>
      </w:r>
      <w:r>
        <w:t>0 CON</w:t>
      </w:r>
      <w:r>
        <w:rPr>
          <w:rFonts w:hint="eastAsia"/>
        </w:rPr>
        <w:t>5</w:t>
      </w:r>
      <w:r>
        <w:t>0 SIZ</w:t>
      </w:r>
      <w:r>
        <w:rPr>
          <w:rFonts w:hint="eastAsia"/>
        </w:rPr>
        <w:t>6</w:t>
      </w:r>
      <w:r>
        <w:t>0 DEX</w:t>
      </w:r>
      <w:r>
        <w:rPr>
          <w:rFonts w:hint="eastAsia"/>
        </w:rPr>
        <w:t>4</w:t>
      </w:r>
      <w:r>
        <w:t>0 INT</w:t>
      </w:r>
      <w:r>
        <w:rPr>
          <w:rFonts w:hint="eastAsia"/>
        </w:rPr>
        <w:t>50</w:t>
      </w:r>
    </w:p>
    <w:p>
      <w:pPr>
        <w:pStyle w:val="76"/>
      </w:pPr>
      <w:r>
        <w:t>APP</w:t>
      </w:r>
      <w:r>
        <w:rPr>
          <w:rFonts w:hint="eastAsia"/>
        </w:rPr>
        <w:t>5</w:t>
      </w:r>
      <w:r>
        <w:t>5 POW</w:t>
      </w:r>
      <w:r>
        <w:rPr>
          <w:rFonts w:hint="eastAsia"/>
        </w:rPr>
        <w:t>40</w:t>
      </w:r>
      <w:r>
        <w:t xml:space="preserve"> EDU</w:t>
      </w:r>
      <w:r>
        <w:rPr>
          <w:rFonts w:hint="eastAsia"/>
        </w:rPr>
        <w:t>5</w:t>
      </w:r>
      <w:r>
        <w:t>5 SAN0 HP1</w:t>
      </w:r>
      <w:r>
        <w:rPr>
          <w:rFonts w:hint="eastAsia"/>
        </w:rPr>
        <w:t>0</w:t>
      </w:r>
    </w:p>
    <w:p>
      <w:pPr>
        <w:pStyle w:val="76"/>
      </w:pPr>
      <w:r>
        <w:rPr>
          <w:rFonts w:hint="eastAsia"/>
        </w:rPr>
        <w:t>伤害加值：</w:t>
      </w:r>
      <w:r>
        <w:rPr>
          <w:rStyle w:val="77"/>
          <w:rFonts w:hint="eastAsia"/>
        </w:rPr>
        <w:t>0</w:t>
      </w:r>
    </w:p>
    <w:p>
      <w:pPr>
        <w:pStyle w:val="76"/>
      </w:pPr>
      <w:r>
        <w:rPr>
          <w:rFonts w:hint="eastAsia"/>
        </w:rPr>
        <w:t>体格：0</w:t>
      </w:r>
    </w:p>
    <w:p>
      <w:pPr>
        <w:pStyle w:val="76"/>
      </w:pPr>
      <w:r>
        <w:rPr>
          <w:rFonts w:hint="eastAsia"/>
        </w:rPr>
        <w:t>移动速率：8</w:t>
      </w:r>
    </w:p>
    <w:p>
      <w:pPr>
        <w:pStyle w:val="76"/>
      </w:pPr>
      <w:r>
        <w:rPr>
          <w:rFonts w:hint="eastAsia"/>
        </w:rPr>
        <w:t>格斗（斗殴）5</w:t>
      </w:r>
      <w:r>
        <w:rPr>
          <w:rStyle w:val="77"/>
        </w:rPr>
        <w:t>0%(</w:t>
      </w:r>
      <w:r>
        <w:rPr>
          <w:rStyle w:val="77"/>
          <w:rFonts w:hint="eastAsia"/>
        </w:rPr>
        <w:t>15</w:t>
      </w:r>
      <w:r>
        <w:rPr>
          <w:rStyle w:val="77"/>
        </w:rPr>
        <w:t>/</w:t>
      </w:r>
      <w:r>
        <w:rPr>
          <w:rStyle w:val="77"/>
          <w:rFonts w:hint="eastAsia"/>
        </w:rPr>
        <w:t>6</w:t>
      </w:r>
      <w:r>
        <w:rPr>
          <w:rStyle w:val="77"/>
        </w:rPr>
        <w:t>)</w:t>
      </w:r>
      <w:r>
        <w:t xml:space="preserve">，伤害 </w:t>
      </w:r>
      <w:r>
        <w:rPr>
          <w:rStyle w:val="77"/>
        </w:rPr>
        <w:t>1D3</w:t>
      </w:r>
      <w:r>
        <w:rPr>
          <w:rStyle w:val="77"/>
          <w:rFonts w:hint="eastAsia"/>
        </w:rPr>
        <w:t xml:space="preserve">             </w:t>
      </w:r>
      <w:r>
        <w:rPr>
          <w:rFonts w:hint="eastAsia"/>
        </w:rPr>
        <w:t>闪避</w:t>
      </w:r>
      <w:r>
        <w:t xml:space="preserve"> </w:t>
      </w:r>
      <w:r>
        <w:rPr>
          <w:rFonts w:hint="eastAsia"/>
        </w:rPr>
        <w:t>3</w:t>
      </w:r>
      <w:r>
        <w:rPr>
          <w:rStyle w:val="77"/>
        </w:rPr>
        <w:t>0%(20/8)</w:t>
      </w:r>
    </w:p>
    <w:p>
      <w:pPr>
        <w:pStyle w:val="76"/>
      </w:pPr>
      <w:r>
        <w:rPr>
          <w:rFonts w:hint="eastAsia"/>
        </w:rPr>
        <w:t>技能：侦查</w:t>
      </w:r>
      <w:r>
        <w:t xml:space="preserve"> </w:t>
      </w:r>
      <w:r>
        <w:rPr>
          <w:rFonts w:hint="eastAsia"/>
        </w:rPr>
        <w:t>3</w:t>
      </w:r>
      <w:r>
        <w:t>5%，</w:t>
      </w:r>
      <w:r>
        <w:rPr>
          <w:rFonts w:hint="eastAsia"/>
        </w:rPr>
        <w:t>聆听</w:t>
      </w:r>
      <w:r>
        <w:t xml:space="preserve"> </w:t>
      </w:r>
      <w:r>
        <w:rPr>
          <w:rFonts w:hint="eastAsia"/>
        </w:rPr>
        <w:t>4</w:t>
      </w:r>
      <w:r>
        <w:t>0%，</w:t>
      </w:r>
      <w:r>
        <w:rPr>
          <w:rFonts w:hint="eastAsia"/>
        </w:rPr>
        <w:t>步枪</w:t>
      </w:r>
      <w:r>
        <w:t xml:space="preserve"> </w:t>
      </w:r>
      <w:r>
        <w:rPr>
          <w:rFonts w:hint="eastAsia"/>
        </w:rPr>
        <w:t>6</w:t>
      </w:r>
      <w:r>
        <w:t>5%</w:t>
      </w:r>
      <w:r>
        <w:rPr>
          <w:rFonts w:hint="eastAsia"/>
        </w:rPr>
        <w:t>，</w:t>
      </w:r>
    </w:p>
    <w:p>
      <w:pPr>
        <w:pStyle w:val="76"/>
      </w:pPr>
      <w:r>
        <w:rPr>
          <w:rFonts w:hint="eastAsia"/>
        </w:rPr>
        <w:t>特殊能力（移除痛觉）：重伤时不需要判定CON决定是否昏迷</w:t>
      </w:r>
    </w:p>
    <w:p>
      <w:pPr>
        <w:pStyle w:val="76"/>
        <w:rPr>
          <w:b/>
          <w:bCs/>
        </w:rPr>
      </w:pPr>
    </w:p>
    <w:p>
      <w:pPr>
        <w:pStyle w:val="76"/>
        <w:rPr>
          <w:b/>
          <w:bCs/>
        </w:rPr>
      </w:pPr>
      <w:r>
        <w:rPr>
          <w:rFonts w:hint="eastAsia"/>
          <w:b/>
          <w:bCs/>
        </w:rPr>
        <w:t>西斯科，老练的警长</w:t>
      </w:r>
    </w:p>
    <w:p>
      <w:pPr>
        <w:pStyle w:val="76"/>
        <w:rPr>
          <w:b/>
          <w:bCs/>
        </w:rPr>
      </w:pPr>
      <w:r>
        <w:rPr>
          <w:rFonts w:hint="eastAsia"/>
          <w:b/>
          <w:bCs/>
        </w:rPr>
        <w:t>“他们是彻底的疯子，你们需要做的就是直接杀了他们”</w:t>
      </w:r>
    </w:p>
    <w:p>
      <w:pPr>
        <w:pStyle w:val="76"/>
      </w:pPr>
      <w:r>
        <w:rPr>
          <w:rFonts w:hint="eastAsia"/>
        </w:rPr>
        <w:t>退伍军人，在老警长死后担任警长，沉默寡言，有着出色的体能和战斗技巧。已经完全被夏恩控制，为了消灭艾莉西亚而蛊惑调查员们。</w:t>
      </w:r>
    </w:p>
    <w:p>
      <w:pPr>
        <w:pStyle w:val="76"/>
      </w:pPr>
      <w:r>
        <w:t>STR</w:t>
      </w:r>
      <w:r>
        <w:rPr>
          <w:rFonts w:hint="eastAsia"/>
        </w:rPr>
        <w:t>8</w:t>
      </w:r>
      <w:r>
        <w:t>0 CON</w:t>
      </w:r>
      <w:r>
        <w:rPr>
          <w:rFonts w:hint="eastAsia"/>
        </w:rPr>
        <w:t>8</w:t>
      </w:r>
      <w:r>
        <w:t>0 SIZ</w:t>
      </w:r>
      <w:r>
        <w:rPr>
          <w:rFonts w:hint="eastAsia"/>
        </w:rPr>
        <w:t>8</w:t>
      </w:r>
      <w:r>
        <w:t>0 DEX</w:t>
      </w:r>
      <w:r>
        <w:rPr>
          <w:rFonts w:hint="eastAsia"/>
        </w:rPr>
        <w:t>7</w:t>
      </w:r>
      <w:r>
        <w:t>0 INT</w:t>
      </w:r>
      <w:r>
        <w:rPr>
          <w:rFonts w:hint="eastAsia"/>
        </w:rPr>
        <w:t>50</w:t>
      </w:r>
    </w:p>
    <w:p>
      <w:pPr>
        <w:pStyle w:val="76"/>
      </w:pPr>
      <w:r>
        <w:t>APP</w:t>
      </w:r>
      <w:r>
        <w:rPr>
          <w:rFonts w:hint="eastAsia"/>
        </w:rPr>
        <w:t>4</w:t>
      </w:r>
      <w:r>
        <w:t>5 POW</w:t>
      </w:r>
      <w:r>
        <w:rPr>
          <w:rFonts w:hint="eastAsia"/>
        </w:rPr>
        <w:t>30</w:t>
      </w:r>
      <w:r>
        <w:t xml:space="preserve"> EDU</w:t>
      </w:r>
      <w:r>
        <w:rPr>
          <w:rFonts w:hint="eastAsia"/>
        </w:rPr>
        <w:t>6</w:t>
      </w:r>
      <w:r>
        <w:t>5 SAN0 HP1</w:t>
      </w:r>
      <w:r>
        <w:rPr>
          <w:rFonts w:hint="eastAsia"/>
        </w:rPr>
        <w:t>5</w:t>
      </w:r>
    </w:p>
    <w:p>
      <w:pPr>
        <w:pStyle w:val="76"/>
      </w:pPr>
      <w:r>
        <w:rPr>
          <w:rFonts w:hint="eastAsia"/>
        </w:rPr>
        <w:t>伤害加值：1D4</w:t>
      </w:r>
    </w:p>
    <w:p>
      <w:pPr>
        <w:pStyle w:val="76"/>
      </w:pPr>
      <w:r>
        <w:rPr>
          <w:rFonts w:hint="eastAsia"/>
        </w:rPr>
        <w:t>体格：1</w:t>
      </w:r>
    </w:p>
    <w:p>
      <w:pPr>
        <w:pStyle w:val="76"/>
      </w:pPr>
      <w:r>
        <w:rPr>
          <w:rFonts w:hint="eastAsia"/>
        </w:rPr>
        <w:t>移动速率：8</w:t>
      </w:r>
    </w:p>
    <w:p>
      <w:pPr>
        <w:pStyle w:val="76"/>
      </w:pPr>
      <w:r>
        <w:rPr>
          <w:rFonts w:hint="eastAsia"/>
        </w:rPr>
        <w:t>格斗（斗殴）8</w:t>
      </w:r>
      <w:r>
        <w:rPr>
          <w:rStyle w:val="77"/>
        </w:rPr>
        <w:t>0%(</w:t>
      </w:r>
      <w:r>
        <w:rPr>
          <w:rStyle w:val="77"/>
          <w:rFonts w:hint="eastAsia"/>
        </w:rPr>
        <w:t>15</w:t>
      </w:r>
      <w:r>
        <w:rPr>
          <w:rStyle w:val="77"/>
        </w:rPr>
        <w:t>/</w:t>
      </w:r>
      <w:r>
        <w:rPr>
          <w:rStyle w:val="77"/>
          <w:rFonts w:hint="eastAsia"/>
        </w:rPr>
        <w:t>6</w:t>
      </w:r>
      <w:r>
        <w:rPr>
          <w:rStyle w:val="77"/>
        </w:rPr>
        <w:t>)</w:t>
      </w:r>
      <w:r>
        <w:t xml:space="preserve">，伤害 </w:t>
      </w:r>
      <w:r>
        <w:rPr>
          <w:rStyle w:val="77"/>
        </w:rPr>
        <w:t>1D3</w:t>
      </w:r>
      <w:r>
        <w:rPr>
          <w:rStyle w:val="77"/>
          <w:rFonts w:hint="eastAsia"/>
        </w:rPr>
        <w:t xml:space="preserve"> +DB            </w:t>
      </w:r>
      <w:r>
        <w:rPr>
          <w:rFonts w:hint="eastAsia"/>
        </w:rPr>
        <w:t>闪避</w:t>
      </w:r>
      <w:r>
        <w:t xml:space="preserve"> </w:t>
      </w:r>
      <w:r>
        <w:rPr>
          <w:rFonts w:hint="eastAsia"/>
        </w:rPr>
        <w:t>6</w:t>
      </w:r>
      <w:r>
        <w:rPr>
          <w:rStyle w:val="77"/>
        </w:rPr>
        <w:t>0%(20/8)</w:t>
      </w:r>
    </w:p>
    <w:p>
      <w:pPr>
        <w:pStyle w:val="76"/>
      </w:pPr>
      <w:r>
        <w:rPr>
          <w:rFonts w:hint="eastAsia"/>
        </w:rPr>
        <w:t>技能：侦查</w:t>
      </w:r>
      <w:r>
        <w:t xml:space="preserve"> </w:t>
      </w:r>
      <w:r>
        <w:rPr>
          <w:rFonts w:hint="eastAsia"/>
        </w:rPr>
        <w:t>7</w:t>
      </w:r>
      <w:r>
        <w:t>5%，</w:t>
      </w:r>
      <w:r>
        <w:rPr>
          <w:rFonts w:hint="eastAsia"/>
        </w:rPr>
        <w:t>聆听</w:t>
      </w:r>
      <w:r>
        <w:t xml:space="preserve"> </w:t>
      </w:r>
      <w:r>
        <w:rPr>
          <w:rFonts w:hint="eastAsia"/>
        </w:rPr>
        <w:t>6</w:t>
      </w:r>
      <w:r>
        <w:t>0%，</w:t>
      </w:r>
      <w:r>
        <w:rPr>
          <w:rFonts w:hint="eastAsia"/>
        </w:rPr>
        <w:t>步枪</w:t>
      </w:r>
      <w:r>
        <w:t xml:space="preserve"> </w:t>
      </w:r>
      <w:r>
        <w:rPr>
          <w:rFonts w:hint="eastAsia"/>
        </w:rPr>
        <w:t>6</w:t>
      </w:r>
      <w:r>
        <w:t>5%</w:t>
      </w:r>
      <w:r>
        <w:rPr>
          <w:rFonts w:hint="eastAsia"/>
        </w:rPr>
        <w:t>，手枪55%，散弹枪75%，心理学40%，急救30%</w:t>
      </w:r>
    </w:p>
    <w:p>
      <w:pPr>
        <w:pStyle w:val="76"/>
      </w:pPr>
    </w:p>
    <w:p>
      <w:pPr>
        <w:pStyle w:val="76"/>
        <w:rPr>
          <w:b/>
          <w:bCs/>
        </w:rPr>
      </w:pPr>
      <w:r>
        <w:rPr>
          <w:rFonts w:hint="eastAsia"/>
          <w:b/>
          <w:bCs/>
        </w:rPr>
        <w:t>布鲁尼，谄媚的镇长</w:t>
      </w:r>
    </w:p>
    <w:p>
      <w:pPr>
        <w:pStyle w:val="76"/>
        <w:rPr>
          <w:b/>
          <w:bCs/>
        </w:rPr>
      </w:pPr>
      <w:r>
        <w:rPr>
          <w:rFonts w:hint="eastAsia"/>
          <w:b/>
          <w:bCs/>
        </w:rPr>
        <w:t>“感谢阁下来协助纵火案的调查”</w:t>
      </w:r>
    </w:p>
    <w:p>
      <w:pPr>
        <w:pStyle w:val="76"/>
      </w:pPr>
      <w:r>
        <w:rPr>
          <w:rFonts w:hint="eastAsia"/>
        </w:rPr>
        <w:t>油嘴滑舌的官僚，尝试用混淆的信息迷惑调查员</w:t>
      </w:r>
    </w:p>
    <w:p>
      <w:pPr>
        <w:pStyle w:val="76"/>
      </w:pPr>
      <w:r>
        <w:t>STR</w:t>
      </w:r>
      <w:r>
        <w:rPr>
          <w:rFonts w:hint="eastAsia"/>
        </w:rPr>
        <w:t>5</w:t>
      </w:r>
      <w:r>
        <w:t>0 CON</w:t>
      </w:r>
      <w:r>
        <w:rPr>
          <w:rFonts w:hint="eastAsia"/>
        </w:rPr>
        <w:t>5</w:t>
      </w:r>
      <w:r>
        <w:t>0 SIZ</w:t>
      </w:r>
      <w:r>
        <w:rPr>
          <w:rFonts w:hint="eastAsia"/>
        </w:rPr>
        <w:t>6</w:t>
      </w:r>
      <w:r>
        <w:t>0 DEX</w:t>
      </w:r>
      <w:r>
        <w:rPr>
          <w:rFonts w:hint="eastAsia"/>
        </w:rPr>
        <w:t>6</w:t>
      </w:r>
      <w:r>
        <w:t>0 INT</w:t>
      </w:r>
      <w:r>
        <w:rPr>
          <w:rFonts w:hint="eastAsia"/>
        </w:rPr>
        <w:t>70</w:t>
      </w:r>
    </w:p>
    <w:p>
      <w:pPr>
        <w:pStyle w:val="76"/>
      </w:pPr>
      <w:r>
        <w:t>APP</w:t>
      </w:r>
      <w:r>
        <w:rPr>
          <w:rFonts w:hint="eastAsia"/>
        </w:rPr>
        <w:t>5</w:t>
      </w:r>
      <w:r>
        <w:t>5 POW</w:t>
      </w:r>
      <w:r>
        <w:rPr>
          <w:rFonts w:hint="eastAsia"/>
        </w:rPr>
        <w:t>50</w:t>
      </w:r>
      <w:r>
        <w:t xml:space="preserve"> EDU</w:t>
      </w:r>
      <w:r>
        <w:rPr>
          <w:rFonts w:hint="eastAsia"/>
        </w:rPr>
        <w:t>8</w:t>
      </w:r>
      <w:r>
        <w:t>5 SAN0 HP</w:t>
      </w:r>
      <w:r>
        <w:rPr>
          <w:rFonts w:hint="eastAsia"/>
        </w:rPr>
        <w:t>12</w:t>
      </w:r>
    </w:p>
    <w:p>
      <w:pPr>
        <w:pStyle w:val="76"/>
      </w:pPr>
      <w:r>
        <w:rPr>
          <w:rFonts w:hint="eastAsia"/>
        </w:rPr>
        <w:t>伤害加值：0</w:t>
      </w:r>
    </w:p>
    <w:p>
      <w:pPr>
        <w:pStyle w:val="76"/>
      </w:pPr>
      <w:r>
        <w:rPr>
          <w:rFonts w:hint="eastAsia"/>
        </w:rPr>
        <w:t>体格：1</w:t>
      </w:r>
    </w:p>
    <w:p>
      <w:pPr>
        <w:pStyle w:val="76"/>
      </w:pPr>
      <w:r>
        <w:rPr>
          <w:rFonts w:hint="eastAsia"/>
        </w:rPr>
        <w:t>移动速率：8</w:t>
      </w:r>
    </w:p>
    <w:p>
      <w:pPr>
        <w:pStyle w:val="76"/>
      </w:pPr>
      <w:r>
        <w:rPr>
          <w:rFonts w:hint="eastAsia"/>
        </w:rPr>
        <w:t>格斗（斗殴）3</w:t>
      </w:r>
      <w:r>
        <w:rPr>
          <w:rStyle w:val="77"/>
        </w:rPr>
        <w:t>0%(</w:t>
      </w:r>
      <w:r>
        <w:rPr>
          <w:rStyle w:val="77"/>
          <w:rFonts w:hint="eastAsia"/>
        </w:rPr>
        <w:t>15</w:t>
      </w:r>
      <w:r>
        <w:rPr>
          <w:rStyle w:val="77"/>
        </w:rPr>
        <w:t>/</w:t>
      </w:r>
      <w:r>
        <w:rPr>
          <w:rStyle w:val="77"/>
          <w:rFonts w:hint="eastAsia"/>
        </w:rPr>
        <w:t>6</w:t>
      </w:r>
      <w:r>
        <w:rPr>
          <w:rStyle w:val="77"/>
        </w:rPr>
        <w:t>)</w:t>
      </w:r>
      <w:r>
        <w:t xml:space="preserve">，伤害 </w:t>
      </w:r>
      <w:r>
        <w:rPr>
          <w:rStyle w:val="77"/>
        </w:rPr>
        <w:t>1D3</w:t>
      </w:r>
      <w:r>
        <w:rPr>
          <w:rStyle w:val="77"/>
          <w:rFonts w:hint="eastAsia"/>
        </w:rPr>
        <w:t xml:space="preserve">           </w:t>
      </w:r>
      <w:r>
        <w:rPr>
          <w:rFonts w:hint="eastAsia"/>
        </w:rPr>
        <w:t>闪避</w:t>
      </w:r>
      <w:r>
        <w:t xml:space="preserve"> </w:t>
      </w:r>
      <w:r>
        <w:rPr>
          <w:rFonts w:hint="eastAsia"/>
        </w:rPr>
        <w:t>4</w:t>
      </w:r>
      <w:r>
        <w:rPr>
          <w:rStyle w:val="77"/>
        </w:rPr>
        <w:t>0%(20/8)</w:t>
      </w:r>
    </w:p>
    <w:p>
      <w:pPr>
        <w:pStyle w:val="76"/>
      </w:pPr>
      <w:r>
        <w:rPr>
          <w:rFonts w:hint="eastAsia"/>
        </w:rPr>
        <w:t>技能：侦查</w:t>
      </w:r>
      <w:r>
        <w:t xml:space="preserve"> </w:t>
      </w:r>
      <w:r>
        <w:rPr>
          <w:rFonts w:hint="eastAsia"/>
        </w:rPr>
        <w:t>7</w:t>
      </w:r>
      <w:r>
        <w:t>5%，</w:t>
      </w:r>
      <w:r>
        <w:rPr>
          <w:rFonts w:hint="eastAsia"/>
        </w:rPr>
        <w:t>聆听</w:t>
      </w:r>
      <w:r>
        <w:t xml:space="preserve"> </w:t>
      </w:r>
      <w:r>
        <w:rPr>
          <w:rFonts w:hint="eastAsia"/>
        </w:rPr>
        <w:t>8</w:t>
      </w:r>
      <w:r>
        <w:t>0%，</w:t>
      </w:r>
      <w:r>
        <w:rPr>
          <w:rFonts w:hint="eastAsia"/>
        </w:rPr>
        <w:t>手枪35%，心理学80%，话术70%，魅惑90%</w:t>
      </w:r>
    </w:p>
    <w:p>
      <w:pPr>
        <w:pStyle w:val="76"/>
      </w:pPr>
    </w:p>
    <w:p>
      <w:pPr>
        <w:pStyle w:val="76"/>
        <w:rPr>
          <w:rFonts w:hint="eastAsia"/>
          <w:b/>
          <w:bCs/>
        </w:rPr>
      </w:pPr>
    </w:p>
    <w:p>
      <w:pPr>
        <w:pStyle w:val="76"/>
        <w:rPr>
          <w:b/>
          <w:bCs/>
        </w:rPr>
      </w:pPr>
      <w:r>
        <w:rPr>
          <w:rFonts w:hint="eastAsia"/>
          <w:b/>
          <w:bCs/>
        </w:rPr>
        <w:t>被寄生的警员</w:t>
      </w:r>
    </w:p>
    <w:p>
      <w:pPr>
        <w:pStyle w:val="76"/>
        <w:rPr>
          <w:b/>
          <w:bCs/>
        </w:rPr>
      </w:pPr>
      <w:r>
        <w:rPr>
          <w:rFonts w:hint="eastAsia"/>
          <w:b/>
          <w:bCs/>
        </w:rPr>
        <w:t>“我们的职责是维持秩序而不是保护民众”</w:t>
      </w:r>
    </w:p>
    <w:p>
      <w:pPr>
        <w:pStyle w:val="76"/>
      </w:pPr>
      <w:r>
        <w:rPr>
          <w:rFonts w:hint="eastAsia"/>
        </w:rPr>
        <w:t>完全被夏恩控制的警员，有着一定的战斗技巧，对小镇的纵火案并没有很上心</w:t>
      </w:r>
    </w:p>
    <w:p>
      <w:pPr>
        <w:pStyle w:val="76"/>
      </w:pPr>
      <w:r>
        <w:t>STR</w:t>
      </w:r>
      <w:r>
        <w:rPr>
          <w:rFonts w:hint="eastAsia"/>
        </w:rPr>
        <w:t>6</w:t>
      </w:r>
      <w:r>
        <w:t>0 CON</w:t>
      </w:r>
      <w:r>
        <w:rPr>
          <w:rFonts w:hint="eastAsia"/>
        </w:rPr>
        <w:t>5</w:t>
      </w:r>
      <w:r>
        <w:t>0 SIZ</w:t>
      </w:r>
      <w:r>
        <w:rPr>
          <w:rFonts w:hint="eastAsia"/>
        </w:rPr>
        <w:t>7</w:t>
      </w:r>
      <w:r>
        <w:t>0 DEX</w:t>
      </w:r>
      <w:r>
        <w:rPr>
          <w:rFonts w:hint="eastAsia"/>
        </w:rPr>
        <w:t>5</w:t>
      </w:r>
      <w:r>
        <w:t>0 INT</w:t>
      </w:r>
      <w:r>
        <w:rPr>
          <w:rFonts w:hint="eastAsia"/>
        </w:rPr>
        <w:t>50</w:t>
      </w:r>
    </w:p>
    <w:p>
      <w:pPr>
        <w:pStyle w:val="76"/>
      </w:pPr>
      <w:r>
        <w:t>APP</w:t>
      </w:r>
      <w:r>
        <w:rPr>
          <w:rFonts w:hint="eastAsia"/>
        </w:rPr>
        <w:t>50</w:t>
      </w:r>
      <w:r>
        <w:t xml:space="preserve"> POW</w:t>
      </w:r>
      <w:r>
        <w:rPr>
          <w:rFonts w:hint="eastAsia"/>
        </w:rPr>
        <w:t>40</w:t>
      </w:r>
      <w:r>
        <w:t xml:space="preserve"> EDU</w:t>
      </w:r>
      <w:r>
        <w:rPr>
          <w:rFonts w:hint="eastAsia"/>
        </w:rPr>
        <w:t>50</w:t>
      </w:r>
      <w:r>
        <w:t xml:space="preserve"> SAN0 HP</w:t>
      </w:r>
      <w:r>
        <w:rPr>
          <w:rFonts w:hint="eastAsia"/>
        </w:rPr>
        <w:t>10</w:t>
      </w:r>
    </w:p>
    <w:p>
      <w:pPr>
        <w:pStyle w:val="76"/>
      </w:pPr>
      <w:r>
        <w:rPr>
          <w:rFonts w:hint="eastAsia"/>
        </w:rPr>
        <w:t>伤害加值：1D4</w:t>
      </w:r>
    </w:p>
    <w:p>
      <w:pPr>
        <w:pStyle w:val="76"/>
      </w:pPr>
      <w:r>
        <w:rPr>
          <w:rFonts w:hint="eastAsia"/>
        </w:rPr>
        <w:t>体格：1</w:t>
      </w:r>
    </w:p>
    <w:p>
      <w:pPr>
        <w:pStyle w:val="76"/>
      </w:pPr>
      <w:r>
        <w:rPr>
          <w:rFonts w:hint="eastAsia"/>
        </w:rPr>
        <w:t>移动速率：7</w:t>
      </w:r>
    </w:p>
    <w:p>
      <w:pPr>
        <w:pStyle w:val="76"/>
      </w:pPr>
      <w:r>
        <w:rPr>
          <w:rFonts w:hint="eastAsia"/>
        </w:rPr>
        <w:t>格斗（斗殴）6</w:t>
      </w:r>
      <w:r>
        <w:rPr>
          <w:rStyle w:val="77"/>
        </w:rPr>
        <w:t>0%(</w:t>
      </w:r>
      <w:r>
        <w:rPr>
          <w:rStyle w:val="77"/>
          <w:rFonts w:hint="eastAsia"/>
        </w:rPr>
        <w:t>15</w:t>
      </w:r>
      <w:r>
        <w:rPr>
          <w:rStyle w:val="77"/>
        </w:rPr>
        <w:t>/</w:t>
      </w:r>
      <w:r>
        <w:rPr>
          <w:rStyle w:val="77"/>
          <w:rFonts w:hint="eastAsia"/>
        </w:rPr>
        <w:t>6</w:t>
      </w:r>
      <w:r>
        <w:rPr>
          <w:rStyle w:val="77"/>
        </w:rPr>
        <w:t>)</w:t>
      </w:r>
      <w:r>
        <w:t xml:space="preserve">，伤害 </w:t>
      </w:r>
      <w:r>
        <w:rPr>
          <w:rStyle w:val="77"/>
        </w:rPr>
        <w:t>1D3</w:t>
      </w:r>
      <w:r>
        <w:rPr>
          <w:rStyle w:val="77"/>
          <w:rFonts w:hint="eastAsia"/>
        </w:rPr>
        <w:t xml:space="preserve">           </w:t>
      </w:r>
      <w:r>
        <w:rPr>
          <w:rFonts w:hint="eastAsia"/>
        </w:rPr>
        <w:t>闪避</w:t>
      </w:r>
      <w:r>
        <w:t xml:space="preserve"> </w:t>
      </w:r>
      <w:r>
        <w:rPr>
          <w:rFonts w:hint="eastAsia"/>
        </w:rPr>
        <w:t>3</w:t>
      </w:r>
      <w:r>
        <w:rPr>
          <w:rStyle w:val="77"/>
        </w:rPr>
        <w:t>0%(20/8)</w:t>
      </w:r>
    </w:p>
    <w:p>
      <w:pPr>
        <w:pStyle w:val="76"/>
      </w:pPr>
      <w:r>
        <w:rPr>
          <w:rFonts w:hint="eastAsia"/>
        </w:rPr>
        <w:t>技能：侦查</w:t>
      </w:r>
      <w:r>
        <w:t xml:space="preserve"> </w:t>
      </w:r>
      <w:r>
        <w:rPr>
          <w:rFonts w:hint="eastAsia"/>
        </w:rPr>
        <w:t>5</w:t>
      </w:r>
      <w:r>
        <w:t>5%，</w:t>
      </w:r>
      <w:r>
        <w:rPr>
          <w:rFonts w:hint="eastAsia"/>
        </w:rPr>
        <w:t>聆听</w:t>
      </w:r>
      <w:r>
        <w:t xml:space="preserve"> </w:t>
      </w:r>
      <w:r>
        <w:rPr>
          <w:rFonts w:hint="eastAsia"/>
        </w:rPr>
        <w:t>5</w:t>
      </w:r>
      <w:r>
        <w:t>0%，</w:t>
      </w:r>
      <w:r>
        <w:rPr>
          <w:rFonts w:hint="eastAsia"/>
        </w:rPr>
        <w:t>手枪45%，心理学30%，说服30%</w:t>
      </w:r>
    </w:p>
    <w:p>
      <w:pPr>
        <w:pStyle w:val="76"/>
      </w:pPr>
    </w:p>
    <w:p>
      <w:pPr>
        <w:pStyle w:val="76"/>
        <w:rPr>
          <w:b/>
          <w:bCs/>
        </w:rPr>
      </w:pPr>
      <w:r>
        <w:rPr>
          <w:rFonts w:hint="eastAsia"/>
          <w:b/>
          <w:bCs/>
        </w:rPr>
        <w:t>被寄生的镇民</w:t>
      </w:r>
    </w:p>
    <w:p>
      <w:pPr>
        <w:pStyle w:val="76"/>
      </w:pPr>
      <w:r>
        <w:rPr>
          <w:rFonts w:hint="eastAsia"/>
        </w:rPr>
        <w:t>被夏恩完全控制的镇民，同样也会使用神经鞭。</w:t>
      </w:r>
    </w:p>
    <w:p>
      <w:pPr>
        <w:pStyle w:val="76"/>
      </w:pPr>
      <w:r>
        <w:t>STR</w:t>
      </w:r>
      <w:r>
        <w:rPr>
          <w:rFonts w:hint="eastAsia"/>
        </w:rPr>
        <w:t>4</w:t>
      </w:r>
      <w:r>
        <w:t>0 CON</w:t>
      </w:r>
      <w:r>
        <w:rPr>
          <w:rFonts w:hint="eastAsia"/>
        </w:rPr>
        <w:t>5</w:t>
      </w:r>
      <w:r>
        <w:t>0 SIZ</w:t>
      </w:r>
      <w:r>
        <w:rPr>
          <w:rFonts w:hint="eastAsia"/>
        </w:rPr>
        <w:t>6</w:t>
      </w:r>
      <w:r>
        <w:t>0 DEX</w:t>
      </w:r>
      <w:r>
        <w:rPr>
          <w:rFonts w:hint="eastAsia"/>
        </w:rPr>
        <w:t>5</w:t>
      </w:r>
      <w:r>
        <w:t>0 INT</w:t>
      </w:r>
      <w:r>
        <w:rPr>
          <w:rFonts w:hint="eastAsia"/>
        </w:rPr>
        <w:t>50</w:t>
      </w:r>
    </w:p>
    <w:p>
      <w:pPr>
        <w:pStyle w:val="76"/>
      </w:pPr>
      <w:r>
        <w:t>APP</w:t>
      </w:r>
      <w:r>
        <w:rPr>
          <w:rFonts w:hint="eastAsia"/>
        </w:rPr>
        <w:t>60</w:t>
      </w:r>
      <w:r>
        <w:t xml:space="preserve"> POW</w:t>
      </w:r>
      <w:r>
        <w:rPr>
          <w:rFonts w:hint="eastAsia"/>
        </w:rPr>
        <w:t>50</w:t>
      </w:r>
      <w:r>
        <w:t xml:space="preserve"> EDU</w:t>
      </w:r>
      <w:r>
        <w:rPr>
          <w:rFonts w:hint="eastAsia"/>
        </w:rPr>
        <w:t>60</w:t>
      </w:r>
      <w:r>
        <w:t xml:space="preserve"> SAN0 HP</w:t>
      </w:r>
      <w:r>
        <w:rPr>
          <w:rFonts w:hint="eastAsia"/>
        </w:rPr>
        <w:t>10</w:t>
      </w:r>
    </w:p>
    <w:p>
      <w:pPr>
        <w:pStyle w:val="76"/>
      </w:pPr>
      <w:r>
        <w:rPr>
          <w:rFonts w:hint="eastAsia"/>
        </w:rPr>
        <w:t>伤害加值：0</w:t>
      </w:r>
    </w:p>
    <w:p>
      <w:pPr>
        <w:pStyle w:val="76"/>
      </w:pPr>
      <w:r>
        <w:rPr>
          <w:rFonts w:hint="eastAsia"/>
        </w:rPr>
        <w:t>体格：0</w:t>
      </w:r>
    </w:p>
    <w:p>
      <w:pPr>
        <w:pStyle w:val="76"/>
      </w:pPr>
      <w:r>
        <w:rPr>
          <w:rFonts w:hint="eastAsia"/>
        </w:rPr>
        <w:t>移动速率：8</w:t>
      </w:r>
    </w:p>
    <w:p>
      <w:pPr>
        <w:pStyle w:val="76"/>
      </w:pPr>
      <w:r>
        <w:rPr>
          <w:rFonts w:hint="eastAsia"/>
        </w:rPr>
        <w:t>格斗（斗殴）4</w:t>
      </w:r>
      <w:r>
        <w:rPr>
          <w:rStyle w:val="77"/>
        </w:rPr>
        <w:t>0%(</w:t>
      </w:r>
      <w:r>
        <w:rPr>
          <w:rStyle w:val="77"/>
          <w:rFonts w:hint="eastAsia"/>
        </w:rPr>
        <w:t>15</w:t>
      </w:r>
      <w:r>
        <w:rPr>
          <w:rStyle w:val="77"/>
        </w:rPr>
        <w:t>/</w:t>
      </w:r>
      <w:r>
        <w:rPr>
          <w:rStyle w:val="77"/>
          <w:rFonts w:hint="eastAsia"/>
        </w:rPr>
        <w:t>6</w:t>
      </w:r>
      <w:r>
        <w:rPr>
          <w:rStyle w:val="77"/>
        </w:rPr>
        <w:t>)</w:t>
      </w:r>
      <w:r>
        <w:t xml:space="preserve">，伤害 </w:t>
      </w:r>
      <w:r>
        <w:rPr>
          <w:rStyle w:val="77"/>
        </w:rPr>
        <w:t>1D3</w:t>
      </w:r>
      <w:r>
        <w:rPr>
          <w:rStyle w:val="77"/>
          <w:rFonts w:hint="eastAsia"/>
        </w:rPr>
        <w:t xml:space="preserve">           </w:t>
      </w:r>
      <w:r>
        <w:rPr>
          <w:rFonts w:hint="eastAsia"/>
        </w:rPr>
        <w:t>闪避</w:t>
      </w:r>
      <w:r>
        <w:t xml:space="preserve"> </w:t>
      </w:r>
      <w:r>
        <w:rPr>
          <w:rFonts w:hint="eastAsia"/>
        </w:rPr>
        <w:t>3</w:t>
      </w:r>
      <w:r>
        <w:rPr>
          <w:rStyle w:val="77"/>
        </w:rPr>
        <w:t>0%(20/8)</w:t>
      </w:r>
    </w:p>
    <w:p>
      <w:pPr>
        <w:pStyle w:val="76"/>
      </w:pPr>
      <w:r>
        <w:rPr>
          <w:rFonts w:hint="eastAsia"/>
        </w:rPr>
        <w:t>技能：侦查</w:t>
      </w:r>
      <w:r>
        <w:t xml:space="preserve"> </w:t>
      </w:r>
      <w:r>
        <w:rPr>
          <w:rFonts w:hint="eastAsia"/>
        </w:rPr>
        <w:t>3</w:t>
      </w:r>
      <w:r>
        <w:t>5%，</w:t>
      </w:r>
      <w:r>
        <w:rPr>
          <w:rFonts w:hint="eastAsia"/>
        </w:rPr>
        <w:t>聆听</w:t>
      </w:r>
      <w:r>
        <w:t xml:space="preserve"> </w:t>
      </w:r>
      <w:r>
        <w:rPr>
          <w:rFonts w:hint="eastAsia"/>
        </w:rPr>
        <w:t>3</w:t>
      </w:r>
      <w:r>
        <w:t>0%，</w:t>
      </w:r>
      <w:r>
        <w:rPr>
          <w:rFonts w:hint="eastAsia"/>
        </w:rPr>
        <w:t>手枪25%</w:t>
      </w:r>
    </w:p>
    <w:p>
      <w:pPr>
        <w:pStyle w:val="76"/>
      </w:pPr>
    </w:p>
    <w:p>
      <w:pPr>
        <w:pStyle w:val="76"/>
      </w:pPr>
    </w:p>
    <w:p>
      <w:pPr>
        <w:pStyle w:val="3"/>
      </w:pPr>
      <w:r>
        <w:rPr>
          <w:rFonts w:hint="eastAsia"/>
        </w:rPr>
        <w:t>咒文</w:t>
      </w:r>
    </w:p>
    <w:p>
      <w:pPr>
        <w:pStyle w:val="76"/>
      </w:pPr>
      <w:r>
        <w:rPr>
          <w:rFonts w:hint="eastAsia"/>
          <w:b/>
          <w:bCs/>
        </w:rPr>
        <w:t>克图格亚请神术</w:t>
      </w:r>
      <w:r>
        <w:rPr>
          <w:rFonts w:hint="eastAsia"/>
        </w:rPr>
        <w:t>：克图格亚将从施法者手持的火焰中现身（蜡烛、火把等）。施法者要一边吟诵咒语，一边按照一系列的图案移动火种。本法术只能在北落师门（南鱼座的最亮星）升上地平线的晴朗夜晚才能施放。北半球观测北落师门的最佳时间是九月到十一月。</w:t>
      </w:r>
    </w:p>
    <w:p>
      <w:pPr>
        <w:pStyle w:val="76"/>
      </w:pPr>
      <w:r>
        <w:rPr>
          <w:rFonts w:hint="eastAsia"/>
        </w:rPr>
        <w:t>别名：</w:t>
      </w:r>
      <w:r>
        <w:rPr>
          <w:rFonts w:hint="eastAsia"/>
          <w:b/>
          <w:bCs/>
        </w:rPr>
        <w:t>唤醒炽热燃烧的末日</w:t>
      </w:r>
      <w:r>
        <w:rPr>
          <w:rStyle w:val="38"/>
          <w:rFonts w:hint="eastAsia"/>
          <w:b/>
          <w:bCs/>
        </w:rPr>
        <w:footnoteReference w:id="9"/>
      </w:r>
      <w:r>
        <w:rPr>
          <w:rFonts w:hint="eastAsia"/>
        </w:rPr>
        <w:t>、北落师门协定</w:t>
      </w:r>
    </w:p>
    <w:p>
      <w:pPr>
        <w:pStyle w:val="76"/>
      </w:pPr>
    </w:p>
    <w:p>
      <w:pPr>
        <w:pStyle w:val="76"/>
      </w:pPr>
      <w:r>
        <w:rPr>
          <w:rFonts w:hint="eastAsia"/>
          <w:b/>
          <w:bCs/>
        </w:rPr>
        <w:t>致死术（死亡咒）</w:t>
      </w:r>
      <w:r>
        <w:rPr>
          <w:rFonts w:hint="eastAsia"/>
        </w:rPr>
        <w:t xml:space="preserve"> </w:t>
      </w:r>
    </w:p>
    <w:p>
      <w:pPr>
        <w:pStyle w:val="76"/>
      </w:pPr>
      <w:r>
        <w:rPr>
          <w:rFonts w:hint="eastAsia"/>
        </w:rPr>
        <w:t>消耗：24 点魔法值；3D10 点理智值</w:t>
      </w:r>
    </w:p>
    <w:p>
      <w:pPr>
        <w:pStyle w:val="76"/>
      </w:pPr>
      <w:r>
        <w:rPr>
          <w:rFonts w:hint="eastAsia"/>
        </w:rPr>
        <w:t>施法用时：1D3 轮</w:t>
      </w:r>
    </w:p>
    <w:p>
      <w:pPr>
        <w:pStyle w:val="76"/>
      </w:pPr>
      <w:r>
        <w:rPr>
          <w:rFonts w:hint="eastAsia"/>
        </w:rPr>
        <w:t>只有最邪恶的巫师会使用的法术，这个法术会让无助的目标身上燃起烈焰。目标和施法者的距离不得超过十码。施法者在专注过程中，每轮须和目标进行一次 POW 对抗检定并胜出，法术才能生效。在 1D3轮的专注之后，目标的皮肤会冒起水泡，损失 1D3 点耐久值。下一轮目标再损失 1D6 点耐久值。到第三轮，目标会开始燃烧，从这轮开始每轮损失 1D10 点耐久值。头发和血肉燃烧时产生的恶臭无法抵挡（所有目击者进行理智检定，损失 1/1D6 点理智值）。令人毛骨悚然的受害者是从内而外燃烧起来的，所以根本没有办法去帮助他。</w:t>
      </w:r>
    </w:p>
    <w:p>
      <w:pPr>
        <w:pStyle w:val="76"/>
      </w:pPr>
      <w:r>
        <w:rPr>
          <w:rFonts w:hint="eastAsia"/>
        </w:rPr>
        <w:t>别名：恐惧刺伤、炽焰末日之诅咒、克图格亚的拥抱</w:t>
      </w:r>
    </w:p>
    <w:p>
      <w:pPr>
        <w:pStyle w:val="76"/>
      </w:pPr>
    </w:p>
    <w:p>
      <w:pPr>
        <w:pStyle w:val="76"/>
      </w:pPr>
      <w:r>
        <w:rPr>
          <w:rFonts w:hint="eastAsia"/>
          <w:b/>
          <w:bCs/>
        </w:rPr>
        <w:t>炎之精召唤术</w:t>
      </w:r>
      <w:r>
        <w:rPr>
          <w:rFonts w:hint="eastAsia"/>
        </w:rPr>
        <w:t>：使炎之精如飞掠的流星一般从空中俯冲而下。需要篝火或者其他火源。本法术仅在北落师门升上地平线的夜晚有效（北半球中纬度的最佳时间是九月至十一月）。</w:t>
      </w:r>
    </w:p>
    <w:p>
      <w:pPr>
        <w:pStyle w:val="76"/>
      </w:pPr>
      <w:r>
        <w:rPr>
          <w:rFonts w:hint="eastAsia"/>
        </w:rPr>
        <w:t>别名：闪烁者召唤术、活火焰秋唤术</w:t>
      </w:r>
    </w:p>
    <w:p>
      <w:pPr>
        <w:pStyle w:val="76"/>
        <w:rPr>
          <w:rFonts w:hint="eastAsia"/>
          <w:b/>
          <w:bCs/>
        </w:rPr>
      </w:pPr>
    </w:p>
    <w:p>
      <w:pPr>
        <w:pStyle w:val="76"/>
        <w:rPr>
          <w:b/>
          <w:bCs/>
        </w:rPr>
      </w:pPr>
      <w:r>
        <w:rPr>
          <w:rFonts w:hint="eastAsia"/>
          <w:b/>
          <w:bCs/>
        </w:rPr>
        <w:t>精神震爆术</w:t>
      </w:r>
    </w:p>
    <w:p>
      <w:pPr>
        <w:pStyle w:val="76"/>
      </w:pPr>
      <w:r>
        <w:rPr>
          <w:rFonts w:hint="eastAsia"/>
        </w:rPr>
        <w:t>消耗：10点魔法值；1D3 点理智值</w:t>
      </w:r>
    </w:p>
    <w:p>
      <w:pPr>
        <w:pStyle w:val="76"/>
        <w:rPr>
          <w:rFonts w:hint="eastAsia"/>
        </w:rPr>
      </w:pPr>
      <w:r>
        <w:rPr>
          <w:rFonts w:hint="eastAsia"/>
        </w:rPr>
        <w:t>施法用时：即时</w:t>
      </w:r>
    </w:p>
    <w:p>
      <w:pPr>
        <w:pStyle w:val="76"/>
        <w:rPr>
          <w:rFonts w:hint="eastAsia"/>
        </w:rPr>
      </w:pPr>
      <w:r>
        <w:rPr>
          <w:rFonts w:hint="eastAsia"/>
        </w:rPr>
        <w:t>目标会受到可怕的精神攻击，造成5点理智损失并导致临时疯狂。</w:t>
      </w:r>
    </w:p>
    <w:p>
      <w:pPr>
        <w:pStyle w:val="76"/>
      </w:pPr>
      <w:r>
        <w:rPr>
          <w:rFonts w:hint="eastAsia"/>
        </w:rPr>
        <w:t>施法者需要和目标进行一次成功的POW对抗，法术才会生效。</w:t>
      </w:r>
    </w:p>
    <w:p>
      <w:pPr>
        <w:pStyle w:val="76"/>
        <w:rPr>
          <w:rFonts w:hint="eastAsia"/>
          <w:b/>
          <w:bCs/>
        </w:rPr>
      </w:pPr>
    </w:p>
    <w:p>
      <w:pPr>
        <w:pStyle w:val="76"/>
        <w:rPr>
          <w:b/>
          <w:bCs/>
        </w:rPr>
      </w:pPr>
      <w:r>
        <w:rPr>
          <w:rFonts w:hint="eastAsia"/>
          <w:b/>
          <w:bCs/>
        </w:rPr>
        <w:t>夏恩侦查术</w:t>
      </w:r>
    </w:p>
    <w:p>
      <w:pPr>
        <w:pStyle w:val="76"/>
      </w:pPr>
      <w:r>
        <w:rPr>
          <w:rFonts w:hint="eastAsia"/>
        </w:rPr>
        <w:t>消耗：1点魔法值；2D6 点理智值</w:t>
      </w:r>
    </w:p>
    <w:p>
      <w:pPr>
        <w:pStyle w:val="76"/>
      </w:pPr>
      <w:r>
        <w:rPr>
          <w:rFonts w:hint="eastAsia"/>
        </w:rPr>
        <w:t>释放法术后，施法者可以感知到被夏恩寄生的人类，法术会持续3D6小时。</w:t>
      </w:r>
    </w:p>
    <w:p>
      <w:pPr>
        <w:pStyle w:val="76"/>
      </w:pPr>
      <w:r>
        <w:rPr>
          <w:rFonts w:hint="eastAsia"/>
        </w:rPr>
        <w:t>别名：揭露颅中之秘</w:t>
      </w:r>
    </w:p>
    <w:p>
      <w:pPr>
        <w:pStyle w:val="76"/>
      </w:pPr>
    </w:p>
    <w:p>
      <w:pPr>
        <w:pStyle w:val="76"/>
      </w:pPr>
    </w:p>
    <w:p>
      <w:pPr>
        <w:pStyle w:val="76"/>
      </w:pPr>
    </w:p>
    <w:p>
      <w:pPr>
        <w:pStyle w:val="3"/>
      </w:pPr>
      <w:bookmarkStart w:id="13" w:name="_Toc517256536"/>
      <w:r>
        <w:t>神话生物</w:t>
      </w:r>
      <w:bookmarkEnd w:id="13"/>
    </w:p>
    <w:p>
      <w:pPr>
        <w:pStyle w:val="76"/>
        <w:rPr>
          <w:b/>
          <w:bCs/>
        </w:rPr>
      </w:pPr>
      <w:r>
        <w:rPr>
          <w:rFonts w:hint="eastAsia"/>
          <w:b/>
          <w:bCs/>
        </w:rPr>
        <w:t xml:space="preserve">夏盖妖虫 </w:t>
      </w:r>
    </w:p>
    <w:p>
      <w:pPr>
        <w:pStyle w:val="76"/>
      </w:pPr>
      <w:r>
        <w:rPr>
          <w:rFonts w:hint="eastAsia"/>
        </w:rPr>
        <w:t>尽管它们飞行的速度极快，但我那在恐惧下变得特别敏锐的感官还是捕捉到了不少细节，比我所希望的还要多。那巨大的、没有眼睑的眼球带着憎恨直瞪着我，头部那分节的触须似乎在随着宇宙的旋律而扭动。它们的十条腿都长满了黑亮的触手，折叠在苍白的肚皮上；而那半圆形的坚硬翅膀则覆着三角形的鳞片——但是这些都无法表达那向我冲来的形体所带来的、撕裂灵魂的恐惧。我看见那东西的三张嘴湿乎乎地蠕动着，向我扑了过来。</w:t>
      </w:r>
    </w:p>
    <w:p>
      <w:pPr>
        <w:pStyle w:val="76"/>
      </w:pPr>
      <w:r>
        <w:rPr>
          <w:rFonts w:hint="eastAsia"/>
        </w:rPr>
        <w:t>——拉姆齐·坎贝尔，《夏盖妖虫》</w:t>
      </w:r>
    </w:p>
    <w:p>
      <w:pPr>
        <w:pStyle w:val="76"/>
      </w:pPr>
      <w:r>
        <w:rPr>
          <w:rFonts w:hint="eastAsia"/>
        </w:rPr>
        <w:t>这种半位面昆虫式生物不需要进食（它们通过奇异的方式，例如光合作用生存），所以它们将时间耗费在对他人施加痛苦上，沉溺于颓废病态的愉悦中（通常是折磨它们来自各个种族的奴隶）。这个种族也被称为夏恩，生命周期极长，需要数个世纪才会完全成年。它们科技发达，可以使用各种可以通过集中精神力（魔法值）操作的武器和设备。夏恩通过复杂的仪式和折磨方法来祭祀阿萨托斯。</w:t>
      </w:r>
    </w:p>
    <w:p>
      <w:pPr>
        <w:pStyle w:val="76"/>
      </w:pPr>
      <w:r>
        <w:rPr>
          <w:rFonts w:hint="eastAsia"/>
        </w:rPr>
        <w:t>夏恩目前是一个流亡中的种族。夏盖星被一场浩劫摧毁，但是很多夏恩逃进了它们用坚不可摧的灰色金属制造的神庙中，传送至其他星球，包括地球。不过地球的大气中有一种成分阻止夏恩传送离开，这种未知的成分还使得个体夏恩无法飞行太长的距离。</w:t>
      </w:r>
    </w:p>
    <w:p>
      <w:pPr>
        <w:pStyle w:val="76"/>
      </w:pPr>
      <w:r>
        <w:rPr>
          <w:rFonts w:hint="eastAsia"/>
        </w:rPr>
        <w:t>被困在地球上的夏盖妖虫当初也一并带来了塞克洛托尔星的奴隶种族作为守卫。数个世纪以来夏恩一直操纵和占据着一小撮人类来进行它们的外星事业。它们也曾经统治着一个人类女巫邪教，致力于为阿萨托斯寻找祭品，而到了更近的现代据说它们开始插手人类的政治。流言称夏恩最大的殖民地在英格兰斯维因河谷的葛茨伍德村附近。</w:t>
      </w:r>
    </w:p>
    <w:p>
      <w:pPr>
        <w:pStyle w:val="76"/>
      </w:pPr>
      <w:r>
        <w:rPr>
          <w:rFonts w:hint="eastAsia"/>
        </w:rPr>
        <w:t>特殊能力</w:t>
      </w:r>
    </w:p>
    <w:p>
      <w:pPr>
        <w:pStyle w:val="76"/>
      </w:pPr>
      <w:r>
        <w:rPr>
          <w:rFonts w:hint="eastAsia"/>
        </w:rPr>
        <w:t>心灵打击：夏恩是寄生生物，而且不是完全由物质组成。一只像鸟那么大的夏恩可以直接穿过人类的身体组织，进入脑部，在那里盘踞并读取寄主的记忆，影响思想，并把编造的特定记忆和它自己的想法植入寄主的大脑。在白天，妖虫不会在脑部活动，受害者可以一定程度按自己的意愿行动。而到了晚上，夏恩会苏醒，开始植入记忆——迅速地改造寄主使他们遵从夏恩的意愿。它可以植入摧毁理智的景象，在景象中可以见到夏恩；或者谜一般的记忆碎片，驱使受害者采取特定的行动。最终寄主会被催眠至心甘情愿（无论是有意还是无意）帮助夏恩的程度。随着夏恩的控制不断加深，受害者最终会陷入狂乱，变得不再适合寄生。</w:t>
      </w:r>
    </w:p>
    <w:p>
      <w:pPr>
        <w:pStyle w:val="76"/>
      </w:pPr>
      <w:r>
        <w:rPr>
          <w:rFonts w:hint="eastAsia"/>
        </w:rPr>
        <w:t>法术：夏恩有 80%几率知晓 2D10 种法术，通常包括召唤阿萨托斯。</w:t>
      </w:r>
    </w:p>
    <w:p>
      <w:pPr>
        <w:pStyle w:val="76"/>
      </w:pPr>
      <w:r>
        <w:rPr>
          <w:rFonts w:hint="eastAsia"/>
        </w:rPr>
        <w:t>寄蚀心灵的夏盖妖虫</w:t>
      </w:r>
    </w:p>
    <w:p>
      <w:pPr>
        <w:pStyle w:val="76"/>
      </w:pPr>
      <w:r>
        <w:rPr>
          <w:rFonts w:hint="eastAsia"/>
        </w:rPr>
        <w:t>属性 平均 掷骰</w:t>
      </w:r>
    </w:p>
    <w:p>
      <w:pPr>
        <w:pStyle w:val="76"/>
      </w:pPr>
      <w:r>
        <w:rPr>
          <w:rFonts w:hint="eastAsia"/>
        </w:rPr>
        <w:t>STR 10 (1D3X5)</w:t>
      </w:r>
    </w:p>
    <w:p>
      <w:pPr>
        <w:pStyle w:val="76"/>
      </w:pPr>
      <w:r>
        <w:rPr>
          <w:rFonts w:hint="eastAsia"/>
        </w:rPr>
        <w:t>CON 10 (1D3X5)</w:t>
      </w:r>
    </w:p>
    <w:p>
      <w:pPr>
        <w:pStyle w:val="76"/>
      </w:pPr>
      <w:r>
        <w:rPr>
          <w:rFonts w:hint="eastAsia"/>
        </w:rPr>
        <w:t>SIZ 05 (05)</w:t>
      </w:r>
    </w:p>
    <w:p>
      <w:pPr>
        <w:pStyle w:val="76"/>
      </w:pPr>
      <w:r>
        <w:rPr>
          <w:rFonts w:hint="eastAsia"/>
        </w:rPr>
        <w:t>DEX 80 (2D6+24X5)</w:t>
      </w:r>
    </w:p>
    <w:p>
      <w:pPr>
        <w:pStyle w:val="76"/>
      </w:pPr>
      <w:r>
        <w:rPr>
          <w:rFonts w:hint="eastAsia"/>
        </w:rPr>
        <w:t>INT 80 (3D6+6X5)</w:t>
      </w:r>
    </w:p>
    <w:p>
      <w:pPr>
        <w:pStyle w:val="76"/>
      </w:pPr>
      <w:r>
        <w:rPr>
          <w:rFonts w:hint="eastAsia"/>
        </w:rPr>
        <w:t>POW 85 (5D6X5)</w:t>
      </w:r>
    </w:p>
    <w:p>
      <w:pPr>
        <w:pStyle w:val="76"/>
      </w:pPr>
      <w:r>
        <w:rPr>
          <w:rFonts w:hint="eastAsia"/>
        </w:rPr>
        <w:t>HP：1</w:t>
      </w:r>
    </w:p>
    <w:p>
      <w:pPr>
        <w:pStyle w:val="76"/>
      </w:pPr>
      <w:r>
        <w:rPr>
          <w:rFonts w:hint="eastAsia"/>
        </w:rPr>
        <w:t>平均伤害加成：N/A</w:t>
      </w:r>
    </w:p>
    <w:p>
      <w:pPr>
        <w:pStyle w:val="76"/>
      </w:pPr>
      <w:r>
        <w:rPr>
          <w:rFonts w:hint="eastAsia"/>
        </w:rPr>
        <w:t>平均体格：-2</w:t>
      </w:r>
    </w:p>
    <w:p>
      <w:pPr>
        <w:pStyle w:val="76"/>
      </w:pPr>
      <w:r>
        <w:rPr>
          <w:rFonts w:hint="eastAsia"/>
        </w:rPr>
        <w:t>平均魔法值：17</w:t>
      </w:r>
    </w:p>
    <w:p>
      <w:pPr>
        <w:pStyle w:val="76"/>
      </w:pPr>
      <w:r>
        <w:rPr>
          <w:rFonts w:hint="eastAsia"/>
        </w:rPr>
        <w:t>移动：4/20 点飞行</w:t>
      </w:r>
    </w:p>
    <w:p>
      <w:pPr>
        <w:pStyle w:val="76"/>
      </w:pPr>
      <w:r>
        <w:rPr>
          <w:rFonts w:hint="eastAsia"/>
        </w:rPr>
        <w:t>攻击</w:t>
      </w:r>
    </w:p>
    <w:p>
      <w:pPr>
        <w:pStyle w:val="76"/>
      </w:pPr>
      <w:r>
        <w:rPr>
          <w:rFonts w:hint="eastAsia"/>
        </w:rPr>
        <w:t>每回合攻击：1 次</w:t>
      </w:r>
    </w:p>
    <w:p>
      <w:pPr>
        <w:pStyle w:val="76"/>
      </w:pPr>
      <w:r>
        <w:rPr>
          <w:rFonts w:hint="eastAsia"/>
        </w:rPr>
        <w:t>战斗方式：夏盖妖虫的战斗方式是神经刺鞭，或者占据对方的心灵（融合），没有其他的战斗方式。</w:t>
      </w:r>
    </w:p>
    <w:p>
      <w:pPr>
        <w:pStyle w:val="76"/>
      </w:pPr>
      <w:r>
        <w:rPr>
          <w:rFonts w:hint="eastAsia"/>
        </w:rPr>
        <w:t>神经鞭：神经鞭是一种小型科技设备，可以发出震颤的苍白色光线。被光线击中的目标需要进行对抗POW 检定。如果夏恩获胜，目标会陷入极大的痛苦，不能进行任何行动，只能痛苦地在地上扭动，直到武器被关闭。如果攻击失败，目标仍然会承受痛苦，所有检定都需要额外投一个惩罚骰，持续时间为 24 减去目标的 CON 的五分之一，单位为小时。此攻击每回合都可以重新进行，造成的惩罚骰可以累积。</w:t>
      </w:r>
    </w:p>
    <w:p>
      <w:pPr>
        <w:pStyle w:val="76"/>
      </w:pPr>
      <w:r>
        <w:rPr>
          <w:rFonts w:hint="eastAsia"/>
        </w:rPr>
        <w:t>融合：夏恩飞进并盘踞在人类头部。</w:t>
      </w:r>
    </w:p>
    <w:p>
      <w:pPr>
        <w:pStyle w:val="76"/>
      </w:pPr>
      <w:r>
        <w:rPr>
          <w:rFonts w:hint="eastAsia"/>
        </w:rPr>
        <w:t>神经鞭 50%（25/10），特殊伤害</w:t>
      </w:r>
    </w:p>
    <w:p>
      <w:pPr>
        <w:pStyle w:val="76"/>
      </w:pPr>
      <w:r>
        <w:rPr>
          <w:rFonts w:hint="eastAsia"/>
        </w:rPr>
        <w:t>融合 60%（30/12），不造成伤害，但是夏盖妖虫</w:t>
      </w:r>
    </w:p>
    <w:p>
      <w:pPr>
        <w:pStyle w:val="76"/>
      </w:pPr>
      <w:r>
        <w:rPr>
          <w:rFonts w:hint="eastAsia"/>
        </w:rPr>
        <w:t>在进入目标头部之后会逐渐取得控制权</w:t>
      </w:r>
    </w:p>
    <w:p>
      <w:pPr>
        <w:pStyle w:val="76"/>
      </w:pPr>
      <w:r>
        <w:rPr>
          <w:rFonts w:hint="eastAsia"/>
        </w:rPr>
        <w:t>躲避 77%（38/15）</w:t>
      </w:r>
    </w:p>
    <w:p>
      <w:pPr>
        <w:pStyle w:val="76"/>
      </w:pPr>
      <w:r>
        <w:rPr>
          <w:rFonts w:hint="eastAsia"/>
        </w:rPr>
        <w:t>护甲：无</w:t>
      </w:r>
    </w:p>
    <w:p>
      <w:pPr>
        <w:pStyle w:val="76"/>
      </w:pPr>
      <w:r>
        <w:rPr>
          <w:rFonts w:hint="eastAsia"/>
        </w:rPr>
        <w:t>理智丧失：直视夏恩丧失 0/1D6 点理智</w:t>
      </w:r>
    </w:p>
    <w:p>
      <w:pPr>
        <w:pStyle w:val="76"/>
      </w:pPr>
    </w:p>
    <w:p>
      <w:pPr>
        <w:pStyle w:val="76"/>
        <w:rPr>
          <w:b/>
          <w:bCs/>
        </w:rPr>
      </w:pPr>
      <w:r>
        <w:rPr>
          <w:rFonts w:hint="eastAsia"/>
          <w:b/>
          <w:bCs/>
        </w:rPr>
        <w:t xml:space="preserve">炎之精 </w:t>
      </w:r>
    </w:p>
    <w:p>
      <w:pPr>
        <w:pStyle w:val="76"/>
      </w:pPr>
      <w:r>
        <w:rPr>
          <w:rFonts w:hint="eastAsia"/>
        </w:rPr>
        <w:t>它们看起来是成千上万的微小光点……这无数光点是有生命的火焰！它们所及之处，烈焰滔天。</w:t>
      </w:r>
    </w:p>
    <w:p>
      <w:pPr>
        <w:pStyle w:val="76"/>
      </w:pPr>
      <w:r>
        <w:rPr>
          <w:rFonts w:hint="eastAsia"/>
        </w:rPr>
        <w:t>——奥古斯特.德雷斯，《暗夜呢喃》</w:t>
      </w:r>
    </w:p>
    <w:p>
      <w:pPr>
        <w:pStyle w:val="76"/>
      </w:pPr>
      <w:r>
        <w:rPr>
          <w:rFonts w:hint="eastAsia"/>
        </w:rPr>
        <w:t>炎之精是旧日支配者克图格亚的仆从，并且和他一起也生活在北落师门或者那附近。它们会被召唤至地球，或者跟随克图格亚一起来到地球。它们的外形是一团有智力的气体或等离子体。</w:t>
      </w:r>
    </w:p>
    <w:p>
      <w:pPr>
        <w:pStyle w:val="76"/>
      </w:pPr>
      <w:r>
        <w:rPr>
          <w:rFonts w:hint="eastAsia"/>
        </w:rPr>
        <w:t>特殊能力</w:t>
      </w:r>
    </w:p>
    <w:p>
      <w:pPr>
        <w:pStyle w:val="76"/>
      </w:pPr>
      <w:r>
        <w:rPr>
          <w:rFonts w:hint="eastAsia"/>
        </w:rPr>
        <w:t>法术：炎之精有 20%的几率知晓 1D3 个法术。</w:t>
      </w:r>
    </w:p>
    <w:p>
      <w:pPr>
        <w:pStyle w:val="76"/>
      </w:pPr>
      <w:r>
        <w:rPr>
          <w:rFonts w:hint="eastAsia"/>
        </w:rPr>
        <w:t>炎之精，纵火者</w:t>
      </w:r>
    </w:p>
    <w:p>
      <w:pPr>
        <w:pStyle w:val="76"/>
      </w:pPr>
      <w:r>
        <w:rPr>
          <w:rFonts w:hint="eastAsia"/>
        </w:rPr>
        <w:t>属性 平均 掷骰</w:t>
      </w:r>
    </w:p>
    <w:p>
      <w:pPr>
        <w:pStyle w:val="76"/>
      </w:pPr>
      <w:r>
        <w:rPr>
          <w:rFonts w:hint="eastAsia"/>
        </w:rPr>
        <w:t>STR N/A</w:t>
      </w:r>
    </w:p>
    <w:p>
      <w:pPr>
        <w:pStyle w:val="76"/>
      </w:pPr>
      <w:r>
        <w:rPr>
          <w:rFonts w:hint="eastAsia"/>
        </w:rPr>
        <w:t>CON 35 (2D6X5)</w:t>
      </w:r>
    </w:p>
    <w:p>
      <w:pPr>
        <w:pStyle w:val="76"/>
      </w:pPr>
      <w:r>
        <w:rPr>
          <w:rFonts w:hint="eastAsia"/>
        </w:rPr>
        <w:t>SIZ 01 (01)</w:t>
      </w:r>
    </w:p>
    <w:p>
      <w:pPr>
        <w:pStyle w:val="76"/>
      </w:pPr>
      <w:r>
        <w:rPr>
          <w:rFonts w:hint="eastAsia"/>
        </w:rPr>
        <w:t>DEX 80 (3D6+6X5)</w:t>
      </w:r>
    </w:p>
    <w:p>
      <w:pPr>
        <w:pStyle w:val="76"/>
      </w:pPr>
      <w:r>
        <w:rPr>
          <w:rFonts w:hint="eastAsia"/>
        </w:rPr>
        <w:t>INT 50 (3D6X5)</w:t>
      </w:r>
    </w:p>
    <w:p>
      <w:pPr>
        <w:pStyle w:val="76"/>
      </w:pPr>
      <w:r>
        <w:rPr>
          <w:rFonts w:hint="eastAsia"/>
        </w:rPr>
        <w:t>POW 65 (2D6+6X5)</w:t>
      </w:r>
    </w:p>
    <w:p>
      <w:pPr>
        <w:pStyle w:val="76"/>
      </w:pPr>
      <w:r>
        <w:rPr>
          <w:rFonts w:hint="eastAsia"/>
        </w:rPr>
        <w:t>HP：3</w:t>
      </w:r>
    </w:p>
    <w:p>
      <w:pPr>
        <w:pStyle w:val="76"/>
      </w:pPr>
      <w:r>
        <w:rPr>
          <w:rFonts w:hint="eastAsia"/>
        </w:rPr>
        <w:t>平均伤害加成：N/A</w:t>
      </w:r>
    </w:p>
    <w:p>
      <w:pPr>
        <w:pStyle w:val="76"/>
      </w:pPr>
      <w:r>
        <w:rPr>
          <w:rFonts w:hint="eastAsia"/>
        </w:rPr>
        <w:t>平均体格：-2</w:t>
      </w:r>
    </w:p>
    <w:p>
      <w:pPr>
        <w:pStyle w:val="76"/>
      </w:pPr>
      <w:r>
        <w:rPr>
          <w:rFonts w:hint="eastAsia"/>
        </w:rPr>
        <w:t>平均魔法值：13</w:t>
      </w:r>
    </w:p>
    <w:p>
      <w:pPr>
        <w:pStyle w:val="76"/>
      </w:pPr>
      <w:r>
        <w:rPr>
          <w:rFonts w:hint="eastAsia"/>
        </w:rPr>
        <w:t>移动：11 点飞行</w:t>
      </w:r>
    </w:p>
    <w:p>
      <w:pPr>
        <w:pStyle w:val="76"/>
      </w:pPr>
      <w:r>
        <w:rPr>
          <w:rFonts w:hint="eastAsia"/>
        </w:rPr>
        <w:t>攻击</w:t>
      </w:r>
    </w:p>
    <w:p>
      <w:pPr>
        <w:pStyle w:val="76"/>
      </w:pPr>
      <w:r>
        <w:rPr>
          <w:rFonts w:hint="eastAsia"/>
        </w:rPr>
        <w:t>每回合攻击：1 次</w:t>
      </w:r>
    </w:p>
    <w:p>
      <w:pPr>
        <w:pStyle w:val="76"/>
      </w:pPr>
      <w:r>
        <w:rPr>
          <w:rFonts w:hint="eastAsia"/>
        </w:rPr>
        <w:t>战斗方式：炎之精通过接触攻击，被接触的可燃目标会被点燃。它们通过热休克对人类造成伤害。掷2D6 作为炎之精造成的伤害以判定热休克，如果调查员通过了 CON 检定，只承受一半伤害；如果失败，承受完全伤害。</w:t>
      </w:r>
    </w:p>
    <w:p>
      <w:pPr>
        <w:pStyle w:val="76"/>
      </w:pPr>
      <w:r>
        <w:rPr>
          <w:rFonts w:hint="eastAsia"/>
        </w:rPr>
        <w:t>在同一次攻击中，炎之精会试图从它的目标身上偷取魔法值，此时需要进行对抗 POW 检定：如果炎之精胜利，则从受害者身上偷取 1D10 点魔法值；如果目标获胜，炎之精自己失去一点魔法值。也就是说炎之精每次攻击需要掷两次骰——一次决定热休克伤害，一次决定魔法值损失。</w:t>
      </w:r>
    </w:p>
    <w:p>
      <w:pPr>
        <w:pStyle w:val="76"/>
      </w:pPr>
      <w:r>
        <w:rPr>
          <w:rFonts w:hint="eastAsia"/>
        </w:rPr>
        <w:t>格斗 85%（42/7），造成 2D6 点烧灼伤害+吸取</w:t>
      </w:r>
    </w:p>
    <w:p>
      <w:pPr>
        <w:pStyle w:val="76"/>
      </w:pPr>
      <w:r>
        <w:rPr>
          <w:rFonts w:hint="eastAsia"/>
        </w:rPr>
        <w:t>魔法值</w:t>
      </w:r>
    </w:p>
    <w:p>
      <w:pPr>
        <w:pStyle w:val="76"/>
      </w:pPr>
      <w:r>
        <w:rPr>
          <w:rFonts w:hint="eastAsia"/>
        </w:rPr>
        <w:t>躲避 40%（20/8）</w:t>
      </w:r>
    </w:p>
    <w:p>
      <w:pPr>
        <w:pStyle w:val="76"/>
      </w:pPr>
      <w:r>
        <w:rPr>
          <w:rFonts w:hint="eastAsia"/>
        </w:rPr>
        <w:t>护甲：普通材料制成的武器无法伤害它们（例如刀刃和子弹）。向一个炎之精泼水，每半加仑可以使它损失 1 点 HP，一个普通的手持灭火器可以造成 1D6 点伤害，一桶水可以造成 1D3 点伤害。</w:t>
      </w:r>
    </w:p>
    <w:p>
      <w:pPr>
        <w:pStyle w:val="76"/>
      </w:pPr>
      <w:r>
        <w:rPr>
          <w:rFonts w:hint="eastAsia"/>
        </w:rPr>
        <w:t>理智丧失：直视炎之精丧失 0/1D6 点理智</w:t>
      </w:r>
    </w:p>
    <w:p>
      <w:pPr>
        <w:pStyle w:val="76"/>
      </w:pPr>
    </w:p>
    <w:p>
      <w:pPr>
        <w:pStyle w:val="76"/>
        <w:rPr>
          <w:b/>
          <w:bCs/>
        </w:rPr>
      </w:pPr>
      <w:r>
        <w:rPr>
          <w:rFonts w:hint="eastAsia"/>
          <w:b/>
          <w:bCs/>
        </w:rPr>
        <w:t xml:space="preserve">克图格亚 </w:t>
      </w:r>
    </w:p>
    <w:p>
      <w:pPr>
        <w:pStyle w:val="76"/>
      </w:pPr>
      <w:r>
        <w:rPr>
          <w:rFonts w:hint="eastAsia"/>
        </w:rPr>
        <w:t>但是即使我们遮住了双眼，也无法阻止我们看见那从这可憎之地流向天际的巨大而不定的形体和同样巨大的，从树梢飞掠而过的活焰之云。</w:t>
      </w:r>
    </w:p>
    <w:p>
      <w:pPr>
        <w:pStyle w:val="76"/>
      </w:pPr>
      <w:r>
        <w:rPr>
          <w:rFonts w:hint="eastAsia"/>
        </w:rPr>
        <w:t>——奥古斯特·德雷斯，《黑暗住民》</w:t>
      </w:r>
    </w:p>
    <w:p>
      <w:pPr>
        <w:pStyle w:val="76"/>
      </w:pPr>
      <w:r>
        <w:rPr>
          <w:rFonts w:hint="eastAsia"/>
        </w:rPr>
        <w:t>克图格亚的样子是一团巨大的燃烧着的物质，形状千变万化。它栖居在北落师门星或那附近，可以从那里将它召唤到地球。在所有旧日支配者中，他是最晦暗，最不为人所知者之一。</w:t>
      </w:r>
    </w:p>
    <w:p>
      <w:pPr>
        <w:pStyle w:val="76"/>
      </w:pPr>
      <w:r>
        <w:rPr>
          <w:rFonts w:hint="eastAsia"/>
        </w:rPr>
        <w:t>教团</w:t>
      </w:r>
    </w:p>
    <w:p>
      <w:pPr>
        <w:pStyle w:val="76"/>
      </w:pPr>
      <w:r>
        <w:rPr>
          <w:rFonts w:hint="eastAsia"/>
        </w:rPr>
        <w:t>目前没有已知的与克图格亚有联系的教团，但在古代有零散的崇拜火焰的教团，例如古罗马的梅尔卡斯教会。侍奉克图格亚的是一种被称为炎之精的生物。一些书中声称炎之精被一个叫做弗塔古亚的存在统治着；或许这只是克图格亚的另一种拼写。</w:t>
      </w:r>
    </w:p>
    <w:p>
      <w:pPr>
        <w:pStyle w:val="76"/>
      </w:pPr>
      <w:r>
        <w:rPr>
          <w:rFonts w:hint="eastAsia"/>
        </w:rPr>
        <w:t>其他特性</w:t>
      </w:r>
    </w:p>
    <w:p>
      <w:pPr>
        <w:pStyle w:val="76"/>
      </w:pPr>
      <w:r>
        <w:rPr>
          <w:rFonts w:hint="eastAsia"/>
        </w:rPr>
        <w:t>克图格亚有和其他邪神一样的心灵传动技能，但是不会以任何方式和人类交流，必须召唤出它才能与它打交道。</w:t>
      </w:r>
    </w:p>
    <w:p>
      <w:pPr>
        <w:pStyle w:val="76"/>
      </w:pPr>
      <w:r>
        <w:rPr>
          <w:rFonts w:hint="eastAsia"/>
        </w:rPr>
        <w:t>克图格亚，生灵烈焰</w:t>
      </w:r>
    </w:p>
    <w:p>
      <w:pPr>
        <w:pStyle w:val="76"/>
      </w:pPr>
      <w:r>
        <w:rPr>
          <w:rFonts w:hint="eastAsia"/>
        </w:rPr>
        <w:t>STR400 CON600 SIZ700 DEX105</w:t>
      </w:r>
    </w:p>
    <w:p>
      <w:pPr>
        <w:pStyle w:val="76"/>
      </w:pPr>
      <w:r>
        <w:rPr>
          <w:rFonts w:hint="eastAsia"/>
        </w:rPr>
        <w:t>INT105 POW210 HP130</w:t>
      </w:r>
    </w:p>
    <w:p>
      <w:pPr>
        <w:pStyle w:val="76"/>
      </w:pPr>
      <w:r>
        <w:rPr>
          <w:rFonts w:hint="eastAsia"/>
        </w:rPr>
        <w:t>伤害加成：+13D6</w:t>
      </w:r>
    </w:p>
    <w:p>
      <w:pPr>
        <w:pStyle w:val="76"/>
      </w:pPr>
      <w:r>
        <w:rPr>
          <w:rFonts w:hint="eastAsia"/>
        </w:rPr>
        <w:t>体格：14</w:t>
      </w:r>
    </w:p>
    <w:p>
      <w:pPr>
        <w:pStyle w:val="76"/>
      </w:pPr>
      <w:r>
        <w:rPr>
          <w:rFonts w:hint="eastAsia"/>
        </w:rPr>
        <w:t>魔法值：42</w:t>
      </w:r>
    </w:p>
    <w:p>
      <w:pPr>
        <w:pStyle w:val="76"/>
      </w:pPr>
      <w:r>
        <w:rPr>
          <w:rFonts w:hint="eastAsia"/>
        </w:rPr>
        <w:t>移动：0（漂浮在半空）</w:t>
      </w:r>
    </w:p>
    <w:p>
      <w:pPr>
        <w:pStyle w:val="76"/>
      </w:pPr>
      <w:r>
        <w:rPr>
          <w:rFonts w:hint="eastAsia"/>
        </w:rPr>
        <w:t>攻击</w:t>
      </w:r>
    </w:p>
    <w:p>
      <w:pPr>
        <w:pStyle w:val="76"/>
      </w:pPr>
      <w:r>
        <w:rPr>
          <w:rFonts w:hint="eastAsia"/>
        </w:rPr>
        <w:t>每回合攻击：3 次</w:t>
      </w:r>
    </w:p>
    <w:p>
      <w:pPr>
        <w:pStyle w:val="76"/>
      </w:pPr>
      <w:r>
        <w:rPr>
          <w:rFonts w:hint="eastAsia"/>
        </w:rPr>
        <w:t>战斗方式：每个回合克图格亚都可以从它的不定型物质团中生成伪肢，用来击打或压榨单体目标。</w:t>
      </w:r>
    </w:p>
    <w:p>
      <w:pPr>
        <w:pStyle w:val="76"/>
      </w:pPr>
      <w:r>
        <w:rPr>
          <w:rFonts w:hint="eastAsia"/>
        </w:rPr>
        <w:t>被动灼烧：被召唤时，克图格亚会同时带来1D100X10 个炎之精，立刻将区域内点燃。克图格亚本身漂浮在上空，灼烧全场。从克图格亚到来之后的次回合开始，区域内的人类会因为火焰而失去 HP。每回合玩家都要进行 CON 检定。如果失败，调查员每回合失去 1 点 hp，直到死亡。唯一生存的方式是逃离现场——一个大致为圆形，周长为 2D10X20 码的区域。直到彻底焚尽并破坏整个区域之后克图格亚才会离开，除非在那之前被以法术手段驱逐。</w:t>
      </w:r>
    </w:p>
    <w:p>
      <w:pPr>
        <w:pStyle w:val="76"/>
      </w:pPr>
      <w:r>
        <w:rPr>
          <w:rFonts w:hint="eastAsia"/>
        </w:rPr>
        <w:t>炎爆：克图格亚可以用喷射火焰代替伪肢攻击。炎爆的攻击范围是 150 码，并且将目标地区用火焰覆盖，焚烧直径 20 码的区域。在那个区域中的调查员必</w:t>
      </w:r>
    </w:p>
    <w:p>
      <w:pPr>
        <w:pStyle w:val="76"/>
      </w:pPr>
      <w:r>
        <w:rPr>
          <w:rFonts w:hint="eastAsia"/>
        </w:rPr>
        <w:t>须尝试进行极难成功的 CON 检定（掷出他们的 CON的五分之一或以下的数值）；失败的检定会导致他们被烧成灰烬。成功的检定会导致 1D10 点 HP 损失。身体护甲无法防御此攻击，但是一道隔离墙或者堤防可以。</w:t>
      </w:r>
    </w:p>
    <w:p>
      <w:pPr>
        <w:pStyle w:val="76"/>
      </w:pPr>
      <w:r>
        <w:rPr>
          <w:rFonts w:hint="eastAsia"/>
        </w:rPr>
        <w:t>格斗 40%（20/8），造成 1D6+一半的伤害加成</w:t>
      </w:r>
    </w:p>
    <w:p>
      <w:pPr>
        <w:pStyle w:val="76"/>
      </w:pPr>
      <w:r>
        <w:rPr>
          <w:rFonts w:hint="eastAsia"/>
        </w:rPr>
        <w:t>炎爆的目标必须特别进行极难成功的 CON 检定</w:t>
      </w:r>
    </w:p>
    <w:p>
      <w:pPr>
        <w:pStyle w:val="76"/>
      </w:pPr>
      <w:r>
        <w:rPr>
          <w:rFonts w:hint="eastAsia"/>
        </w:rPr>
        <w:t>（见上文）。</w:t>
      </w:r>
    </w:p>
    <w:p>
      <w:pPr>
        <w:pStyle w:val="76"/>
      </w:pPr>
      <w:r>
        <w:rPr>
          <w:rFonts w:hint="eastAsia"/>
        </w:rPr>
        <w:t>护甲：14 点护甲。直接接触克图格亚的武器会被摧毁。</w:t>
      </w:r>
    </w:p>
    <w:p>
      <w:pPr>
        <w:pStyle w:val="76"/>
      </w:pPr>
      <w:r>
        <w:rPr>
          <w:rFonts w:hint="eastAsia"/>
        </w:rPr>
        <w:t>法术：所有和火焰相关的实体或它自己有关的法术。</w:t>
      </w:r>
    </w:p>
    <w:p>
      <w:pPr>
        <w:pStyle w:val="76"/>
      </w:pPr>
      <w:r>
        <w:rPr>
          <w:rFonts w:hint="eastAsia"/>
        </w:rPr>
        <w:t>理智丧失：直视克图格亚丧失 1D3/1D20 点理智。</w:t>
      </w:r>
    </w:p>
    <w:sectPr>
      <w:footerReference r:id="rId4" w:type="default"/>
      <w:pgSz w:w="11907" w:h="16839"/>
      <w:pgMar w:top="1440" w:right="1440" w:bottom="1440" w:left="1440" w:header="720" w:footer="720" w:gutter="0"/>
      <w:pgNumType w:fmt="numberInDash"/>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华文楷体">
    <w:altName w:val="宋体"/>
    <w:panose1 w:val="00000000000000000000"/>
    <w:charset w:val="86"/>
    <w:family w:val="auto"/>
    <w:pitch w:val="default"/>
    <w:sig w:usb0="00000000" w:usb1="00000000" w:usb2="00000010" w:usb3="00000000" w:csb0="000400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华文楷体">
    <w:altName w:val="宋体"/>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7964975"/>
    </w:sdtPr>
    <w:sdtContent>
      <w:p>
        <w:pPr>
          <w:pStyle w:val="22"/>
        </w:pPr>
        <w:r>
          <w:fldChar w:fldCharType="begin"/>
        </w:r>
        <w:r>
          <w:instrText xml:space="preserve"> PAGE   \* MERGEFORMAT </w:instrText>
        </w:r>
        <w:r>
          <w:fldChar w:fldCharType="separate"/>
        </w:r>
        <w:r>
          <w:t>- 2 -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7"/>
        <w:snapToGrid w:val="0"/>
      </w:pPr>
      <w:r>
        <w:rPr>
          <w:rStyle w:val="38"/>
        </w:rPr>
        <w:footnoteRef/>
      </w:r>
      <w:r>
        <w:t xml:space="preserve"> </w:t>
      </w:r>
      <w:r>
        <w:rPr>
          <w:rFonts w:hint="eastAsia"/>
        </w:rPr>
        <w:t>意大利王国于第二年5月才加入协约国朝同盟国宣战，之前意大利一直保持中立状态</w:t>
      </w:r>
    </w:p>
  </w:footnote>
  <w:footnote w:id="1">
    <w:p>
      <w:pPr>
        <w:pStyle w:val="27"/>
        <w:snapToGrid w:val="0"/>
      </w:pPr>
      <w:r>
        <w:rPr>
          <w:rStyle w:val="38"/>
        </w:rPr>
        <w:footnoteRef/>
      </w:r>
      <w:r>
        <w:t xml:space="preserve"> </w:t>
      </w:r>
      <w:r>
        <w:rPr>
          <w:rFonts w:hint="eastAsia"/>
        </w:rPr>
        <w:t>如侦探，冒险家和神秘学爱好者</w:t>
      </w:r>
    </w:p>
  </w:footnote>
  <w:footnote w:id="2">
    <w:p>
      <w:pPr>
        <w:pStyle w:val="27"/>
        <w:snapToGrid w:val="0"/>
      </w:pPr>
      <w:r>
        <w:rPr>
          <w:rStyle w:val="38"/>
        </w:rPr>
        <w:footnoteRef/>
      </w:r>
      <w:r>
        <w:t xml:space="preserve"> </w:t>
      </w:r>
      <w:r>
        <w:rPr>
          <w:rFonts w:hint="eastAsia"/>
        </w:rPr>
        <w:t>地中海人种是人类学在20世纪对白种人的一种分类。他们分布范围由爱尔兰西南、苏格兰南部、英国西部、威尔士、东欧某些地方、南欧、北非、东非、东北非、中东到印度。</w:t>
      </w:r>
    </w:p>
  </w:footnote>
  <w:footnote w:id="3">
    <w:p>
      <w:pPr>
        <w:pStyle w:val="27"/>
        <w:snapToGrid w:val="0"/>
      </w:pPr>
      <w:r>
        <w:rPr>
          <w:rStyle w:val="38"/>
        </w:rPr>
        <w:footnoteRef/>
      </w:r>
      <w:r>
        <w:t xml:space="preserve"> </w:t>
      </w:r>
      <w:r>
        <w:rPr>
          <w:rFonts w:hint="eastAsia"/>
        </w:rPr>
        <w:t>基督教教义不允许自杀，自杀对一个虔诚的信徒来说是个绝对的禁忌</w:t>
      </w:r>
    </w:p>
  </w:footnote>
  <w:footnote w:id="4">
    <w:p>
      <w:pPr>
        <w:pStyle w:val="27"/>
        <w:snapToGrid w:val="0"/>
      </w:pPr>
      <w:r>
        <w:rPr>
          <w:rStyle w:val="38"/>
        </w:rPr>
        <w:footnoteRef/>
      </w:r>
      <w:r>
        <w:t xml:space="preserve"> </w:t>
      </w:r>
      <w:r>
        <w:rPr>
          <w:rFonts w:hint="eastAsia"/>
        </w:rPr>
        <w:t>老警长因为开颅手术，不能被夏恩寄生，夏恩就策划杀掉了老警长，让西斯科上位</w:t>
      </w:r>
    </w:p>
  </w:footnote>
  <w:footnote w:id="5">
    <w:p>
      <w:pPr>
        <w:pStyle w:val="27"/>
        <w:snapToGrid w:val="0"/>
      </w:pPr>
      <w:r>
        <w:rPr>
          <w:rStyle w:val="38"/>
        </w:rPr>
        <w:footnoteRef/>
      </w:r>
      <w:r>
        <w:t xml:space="preserve"> </w:t>
      </w:r>
      <w:r>
        <w:rPr>
          <w:rFonts w:hint="eastAsia"/>
        </w:rPr>
        <w:t>大部分寄生末期的镇民已经很难分辨现实与幻觉了，消失的调查员只是托马斯的幻觉</w:t>
      </w:r>
    </w:p>
  </w:footnote>
  <w:footnote w:id="6">
    <w:p>
      <w:pPr>
        <w:pStyle w:val="27"/>
        <w:snapToGrid w:val="0"/>
      </w:pPr>
      <w:r>
        <w:rPr>
          <w:rStyle w:val="38"/>
        </w:rPr>
        <w:footnoteRef/>
      </w:r>
      <w:r>
        <w:t xml:space="preserve"> </w:t>
      </w:r>
      <w:r>
        <w:rPr>
          <w:rFonts w:hint="eastAsia"/>
        </w:rPr>
        <w:t>这里判定自动成功就行，不要判定艾莉西亚的医学了，治死人就太尴尬了</w:t>
      </w:r>
    </w:p>
  </w:footnote>
  <w:footnote w:id="7">
    <w:p>
      <w:pPr>
        <w:pStyle w:val="27"/>
        <w:snapToGrid w:val="0"/>
      </w:pPr>
      <w:r>
        <w:rPr>
          <w:rStyle w:val="38"/>
        </w:rPr>
        <w:footnoteRef/>
      </w:r>
      <w:r>
        <w:t xml:space="preserve"> </w:t>
      </w:r>
      <w:r>
        <w:rPr>
          <w:rFonts w:hint="eastAsia"/>
        </w:rPr>
        <w:t>圣巴托洛缪大屠杀：1572年8月24日凌晨，巴黎数万名天主教民伙同警察士兵对城内的胡格诺教徒进行血腥的大屠杀。</w:t>
      </w:r>
    </w:p>
  </w:footnote>
  <w:footnote w:id="8">
    <w:p>
      <w:pPr>
        <w:pStyle w:val="27"/>
        <w:snapToGrid w:val="0"/>
        <w:rPr>
          <w:rFonts w:hint="eastAsia" w:eastAsia="新宋体"/>
          <w:lang w:val="en-US" w:eastAsia="zh-CN"/>
        </w:rPr>
      </w:pPr>
      <w:r>
        <w:rPr>
          <w:rStyle w:val="38"/>
        </w:rPr>
        <w:footnoteRef/>
      </w:r>
      <w:r>
        <w:t xml:space="preserve"> </w:t>
      </w:r>
      <w:r>
        <w:rPr>
          <w:rFonts w:hint="eastAsia"/>
          <w:lang w:val="en-US" w:eastAsia="zh-CN"/>
        </w:rPr>
        <w:t>艾莉西亚在郊外和信徒共同度过的几个月中，一直是艾莉西亚打猎供养着信徒们，打到的猎物连火也不用升，直接用炎之精烤。因为没有盐，香料等调味料，郊外的生活非常清苦，在临刑前，艾莉西亚最后的愿望就是吃一份意大利面。</w:t>
      </w:r>
    </w:p>
  </w:footnote>
  <w:footnote w:id="9">
    <w:p>
      <w:pPr>
        <w:pStyle w:val="27"/>
        <w:snapToGrid w:val="0"/>
      </w:pPr>
      <w:r>
        <w:rPr>
          <w:rStyle w:val="38"/>
        </w:rPr>
        <w:footnoteRef/>
      </w:r>
      <w:r>
        <w:t xml:space="preserve"> </w:t>
      </w:r>
      <w:r>
        <w:rPr>
          <w:rFonts w:hint="eastAsia"/>
        </w:rPr>
        <w:t>绝了，这是什么日本轻小说里才会出现的中二召唤词</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73B5D6"/>
    <w:multiLevelType w:val="singleLevel"/>
    <w:tmpl w:val="A773B5D6"/>
    <w:lvl w:ilvl="0" w:tentative="0">
      <w:start w:val="1"/>
      <w:numFmt w:val="chineseCounting"/>
      <w:suff w:val="nothing"/>
      <w:lvlText w:val="%1．"/>
      <w:lvlJc w:val="left"/>
      <w:rPr>
        <w:rFonts w:hint="eastAsia"/>
      </w:rPr>
    </w:lvl>
  </w:abstractNum>
  <w:abstractNum w:abstractNumId="1">
    <w:nsid w:val="250F5A6F"/>
    <w:multiLevelType w:val="multilevel"/>
    <w:tmpl w:val="250F5A6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8D1874"/>
    <w:multiLevelType w:val="multilevel"/>
    <w:tmpl w:val="448D18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60296D5"/>
    <w:multiLevelType w:val="singleLevel"/>
    <w:tmpl w:val="760296D5"/>
    <w:lvl w:ilvl="0" w:tentative="0">
      <w:start w:val="1"/>
      <w:numFmt w:val="chineseCounting"/>
      <w:suff w:val="nothing"/>
      <w:lvlText w:val="%1，"/>
      <w:lvlJc w:val="left"/>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noPunctuationKerning w:val="1"/>
  <w:characterSpacingControl w:val="doNotCompress"/>
  <w:compat>
    <w:doNotExpandShiftReturn/>
    <w:applyBreakingRu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6C2"/>
    <w:rsid w:val="00033F81"/>
    <w:rsid w:val="00071217"/>
    <w:rsid w:val="000A0F9B"/>
    <w:rsid w:val="00123E1E"/>
    <w:rsid w:val="0013591F"/>
    <w:rsid w:val="00145831"/>
    <w:rsid w:val="00193039"/>
    <w:rsid w:val="001D433A"/>
    <w:rsid w:val="00216BF8"/>
    <w:rsid w:val="0024640E"/>
    <w:rsid w:val="002C1B16"/>
    <w:rsid w:val="002F16C2"/>
    <w:rsid w:val="00344A22"/>
    <w:rsid w:val="00365B0E"/>
    <w:rsid w:val="003A62DB"/>
    <w:rsid w:val="003E0182"/>
    <w:rsid w:val="0043136E"/>
    <w:rsid w:val="004400AE"/>
    <w:rsid w:val="004A79AB"/>
    <w:rsid w:val="00534B20"/>
    <w:rsid w:val="005D1738"/>
    <w:rsid w:val="005D3CD7"/>
    <w:rsid w:val="00771F16"/>
    <w:rsid w:val="0078294C"/>
    <w:rsid w:val="00840B10"/>
    <w:rsid w:val="00860BF0"/>
    <w:rsid w:val="008B0B88"/>
    <w:rsid w:val="008B6008"/>
    <w:rsid w:val="00971DEC"/>
    <w:rsid w:val="009971B0"/>
    <w:rsid w:val="009C408E"/>
    <w:rsid w:val="009F6805"/>
    <w:rsid w:val="00A06ABF"/>
    <w:rsid w:val="00A55B35"/>
    <w:rsid w:val="00AC0A2D"/>
    <w:rsid w:val="00AD19B1"/>
    <w:rsid w:val="00B62EC8"/>
    <w:rsid w:val="00B64B70"/>
    <w:rsid w:val="00B66857"/>
    <w:rsid w:val="00B85609"/>
    <w:rsid w:val="00B9100C"/>
    <w:rsid w:val="00BA3B94"/>
    <w:rsid w:val="00BB4296"/>
    <w:rsid w:val="00C07BE9"/>
    <w:rsid w:val="00C53842"/>
    <w:rsid w:val="00D0572C"/>
    <w:rsid w:val="00D241E6"/>
    <w:rsid w:val="00D33897"/>
    <w:rsid w:val="00D47B3C"/>
    <w:rsid w:val="00DE7591"/>
    <w:rsid w:val="00DF6BA2"/>
    <w:rsid w:val="00E057F0"/>
    <w:rsid w:val="00E75825"/>
    <w:rsid w:val="00E96076"/>
    <w:rsid w:val="00EA19A8"/>
    <w:rsid w:val="00EA22FD"/>
    <w:rsid w:val="00EA47FA"/>
    <w:rsid w:val="00EC2B70"/>
    <w:rsid w:val="00F1615C"/>
    <w:rsid w:val="00F4077D"/>
    <w:rsid w:val="00F9577D"/>
    <w:rsid w:val="01241D01"/>
    <w:rsid w:val="0125286B"/>
    <w:rsid w:val="013C17FD"/>
    <w:rsid w:val="014B05ED"/>
    <w:rsid w:val="015A57CF"/>
    <w:rsid w:val="016E5804"/>
    <w:rsid w:val="01A000DB"/>
    <w:rsid w:val="01A92904"/>
    <w:rsid w:val="01D94216"/>
    <w:rsid w:val="01DB46C7"/>
    <w:rsid w:val="023E0E79"/>
    <w:rsid w:val="02640264"/>
    <w:rsid w:val="02710971"/>
    <w:rsid w:val="0276785C"/>
    <w:rsid w:val="02814924"/>
    <w:rsid w:val="02836B08"/>
    <w:rsid w:val="028B6466"/>
    <w:rsid w:val="02BA715A"/>
    <w:rsid w:val="02D65989"/>
    <w:rsid w:val="030E1B8F"/>
    <w:rsid w:val="031F4189"/>
    <w:rsid w:val="03212264"/>
    <w:rsid w:val="033307B3"/>
    <w:rsid w:val="034B2751"/>
    <w:rsid w:val="036D760A"/>
    <w:rsid w:val="037033C6"/>
    <w:rsid w:val="03EF4C46"/>
    <w:rsid w:val="040C00F6"/>
    <w:rsid w:val="042459C6"/>
    <w:rsid w:val="042B17C2"/>
    <w:rsid w:val="042D7D89"/>
    <w:rsid w:val="046767D6"/>
    <w:rsid w:val="049B4754"/>
    <w:rsid w:val="04A603C6"/>
    <w:rsid w:val="04A8055B"/>
    <w:rsid w:val="04BA2082"/>
    <w:rsid w:val="04D05986"/>
    <w:rsid w:val="04E131BE"/>
    <w:rsid w:val="04FE2A8D"/>
    <w:rsid w:val="05114347"/>
    <w:rsid w:val="053A1F56"/>
    <w:rsid w:val="054B2DFD"/>
    <w:rsid w:val="056322B6"/>
    <w:rsid w:val="056D756B"/>
    <w:rsid w:val="05743257"/>
    <w:rsid w:val="05BF23D7"/>
    <w:rsid w:val="05FC1EA0"/>
    <w:rsid w:val="06132ECB"/>
    <w:rsid w:val="061462B2"/>
    <w:rsid w:val="065367C8"/>
    <w:rsid w:val="0664552C"/>
    <w:rsid w:val="066B2E23"/>
    <w:rsid w:val="06714AF7"/>
    <w:rsid w:val="068113F9"/>
    <w:rsid w:val="06860C5B"/>
    <w:rsid w:val="06910715"/>
    <w:rsid w:val="06B12E9F"/>
    <w:rsid w:val="07441D4D"/>
    <w:rsid w:val="074F3DD8"/>
    <w:rsid w:val="07672A19"/>
    <w:rsid w:val="07702304"/>
    <w:rsid w:val="077B2A1B"/>
    <w:rsid w:val="07D3277F"/>
    <w:rsid w:val="07DA1E4C"/>
    <w:rsid w:val="080457D8"/>
    <w:rsid w:val="088711EE"/>
    <w:rsid w:val="08A50D86"/>
    <w:rsid w:val="09725AFD"/>
    <w:rsid w:val="099830D5"/>
    <w:rsid w:val="0A12372B"/>
    <w:rsid w:val="0A240CB4"/>
    <w:rsid w:val="0A4630B9"/>
    <w:rsid w:val="0A4C7652"/>
    <w:rsid w:val="0AB366AD"/>
    <w:rsid w:val="0AC93C75"/>
    <w:rsid w:val="0AD66FA2"/>
    <w:rsid w:val="0B136130"/>
    <w:rsid w:val="0B6C06BF"/>
    <w:rsid w:val="0B8948C1"/>
    <w:rsid w:val="0BA90F26"/>
    <w:rsid w:val="0BBB71E6"/>
    <w:rsid w:val="0BBC1F78"/>
    <w:rsid w:val="0BBF26DC"/>
    <w:rsid w:val="0BC70ACE"/>
    <w:rsid w:val="0BF32334"/>
    <w:rsid w:val="0C243508"/>
    <w:rsid w:val="0C3540EB"/>
    <w:rsid w:val="0C4D0290"/>
    <w:rsid w:val="0C5A05D5"/>
    <w:rsid w:val="0CA10E49"/>
    <w:rsid w:val="0D317CDE"/>
    <w:rsid w:val="0D4D75FA"/>
    <w:rsid w:val="0D6646CA"/>
    <w:rsid w:val="0DCB19F1"/>
    <w:rsid w:val="0DE34749"/>
    <w:rsid w:val="0E0978DB"/>
    <w:rsid w:val="0E675A29"/>
    <w:rsid w:val="0E767899"/>
    <w:rsid w:val="0E775C65"/>
    <w:rsid w:val="0E96683C"/>
    <w:rsid w:val="0E9C614B"/>
    <w:rsid w:val="0E9D2745"/>
    <w:rsid w:val="0EAC3ACB"/>
    <w:rsid w:val="0EB74325"/>
    <w:rsid w:val="0EC67367"/>
    <w:rsid w:val="0EF24E20"/>
    <w:rsid w:val="0EF71F06"/>
    <w:rsid w:val="0EFD04F2"/>
    <w:rsid w:val="0F0F4318"/>
    <w:rsid w:val="0F2758A7"/>
    <w:rsid w:val="0F2D6207"/>
    <w:rsid w:val="0F4225FD"/>
    <w:rsid w:val="0F52708A"/>
    <w:rsid w:val="0F5B69D3"/>
    <w:rsid w:val="0F7C3987"/>
    <w:rsid w:val="0FE31BB5"/>
    <w:rsid w:val="0FE776BB"/>
    <w:rsid w:val="103D2935"/>
    <w:rsid w:val="10711FA4"/>
    <w:rsid w:val="10724181"/>
    <w:rsid w:val="10AC1B32"/>
    <w:rsid w:val="10C26A9F"/>
    <w:rsid w:val="10C46B5F"/>
    <w:rsid w:val="11106A46"/>
    <w:rsid w:val="111513CD"/>
    <w:rsid w:val="112350C5"/>
    <w:rsid w:val="11275803"/>
    <w:rsid w:val="116C55E9"/>
    <w:rsid w:val="118642E3"/>
    <w:rsid w:val="11CD5D24"/>
    <w:rsid w:val="11F0310F"/>
    <w:rsid w:val="12092D40"/>
    <w:rsid w:val="120C3096"/>
    <w:rsid w:val="122B7B0B"/>
    <w:rsid w:val="1243381B"/>
    <w:rsid w:val="12A70FEC"/>
    <w:rsid w:val="12B10CD2"/>
    <w:rsid w:val="12F70D94"/>
    <w:rsid w:val="135657B7"/>
    <w:rsid w:val="135C5FD2"/>
    <w:rsid w:val="13810D7C"/>
    <w:rsid w:val="13964E05"/>
    <w:rsid w:val="13A4298C"/>
    <w:rsid w:val="13A54583"/>
    <w:rsid w:val="13AA0298"/>
    <w:rsid w:val="13F01F47"/>
    <w:rsid w:val="141F0FD0"/>
    <w:rsid w:val="14392D89"/>
    <w:rsid w:val="14456463"/>
    <w:rsid w:val="14710B33"/>
    <w:rsid w:val="14B91B59"/>
    <w:rsid w:val="14D639A1"/>
    <w:rsid w:val="14F22414"/>
    <w:rsid w:val="152C7711"/>
    <w:rsid w:val="153D26C1"/>
    <w:rsid w:val="156577E4"/>
    <w:rsid w:val="157A7EF8"/>
    <w:rsid w:val="15805750"/>
    <w:rsid w:val="16726705"/>
    <w:rsid w:val="169C7C83"/>
    <w:rsid w:val="169D07A2"/>
    <w:rsid w:val="17073E4E"/>
    <w:rsid w:val="17596B59"/>
    <w:rsid w:val="1782006D"/>
    <w:rsid w:val="17CE3A07"/>
    <w:rsid w:val="17F4036B"/>
    <w:rsid w:val="17FC5BCC"/>
    <w:rsid w:val="185E1614"/>
    <w:rsid w:val="18661B14"/>
    <w:rsid w:val="187A5E5E"/>
    <w:rsid w:val="187B36C2"/>
    <w:rsid w:val="18842815"/>
    <w:rsid w:val="189A1081"/>
    <w:rsid w:val="18C327FE"/>
    <w:rsid w:val="18D677B0"/>
    <w:rsid w:val="18D77618"/>
    <w:rsid w:val="19030534"/>
    <w:rsid w:val="19163CFF"/>
    <w:rsid w:val="194761B1"/>
    <w:rsid w:val="19592908"/>
    <w:rsid w:val="195B11DA"/>
    <w:rsid w:val="19804D34"/>
    <w:rsid w:val="19883143"/>
    <w:rsid w:val="19E17539"/>
    <w:rsid w:val="19E72DCC"/>
    <w:rsid w:val="19F57442"/>
    <w:rsid w:val="1A26091E"/>
    <w:rsid w:val="1A4211D7"/>
    <w:rsid w:val="1A4843BE"/>
    <w:rsid w:val="1ACC04C2"/>
    <w:rsid w:val="1AF23AD9"/>
    <w:rsid w:val="1B2E583A"/>
    <w:rsid w:val="1B306115"/>
    <w:rsid w:val="1B3125FF"/>
    <w:rsid w:val="1B324453"/>
    <w:rsid w:val="1B522217"/>
    <w:rsid w:val="1B651986"/>
    <w:rsid w:val="1B894875"/>
    <w:rsid w:val="1BA47B24"/>
    <w:rsid w:val="1BAE7FE6"/>
    <w:rsid w:val="1BC10A9E"/>
    <w:rsid w:val="1BD71EEA"/>
    <w:rsid w:val="1BEA0049"/>
    <w:rsid w:val="1BF7606E"/>
    <w:rsid w:val="1C15482C"/>
    <w:rsid w:val="1C1730E7"/>
    <w:rsid w:val="1C3340F5"/>
    <w:rsid w:val="1C482214"/>
    <w:rsid w:val="1C712B80"/>
    <w:rsid w:val="1C994AC0"/>
    <w:rsid w:val="1CA12E60"/>
    <w:rsid w:val="1CD70ED5"/>
    <w:rsid w:val="1CE26FCA"/>
    <w:rsid w:val="1D231B4E"/>
    <w:rsid w:val="1D2A6B03"/>
    <w:rsid w:val="1D2C0C5F"/>
    <w:rsid w:val="1D2C362E"/>
    <w:rsid w:val="1D570F54"/>
    <w:rsid w:val="1D6C2BDA"/>
    <w:rsid w:val="1D6D1B0B"/>
    <w:rsid w:val="1D8230F5"/>
    <w:rsid w:val="1DAB2F3A"/>
    <w:rsid w:val="1DDD7402"/>
    <w:rsid w:val="1E365337"/>
    <w:rsid w:val="1E4271EA"/>
    <w:rsid w:val="1E4A2165"/>
    <w:rsid w:val="1E4D4D96"/>
    <w:rsid w:val="1E6A63E8"/>
    <w:rsid w:val="1E6A714C"/>
    <w:rsid w:val="1EBD64EA"/>
    <w:rsid w:val="1EBF5AB2"/>
    <w:rsid w:val="1EFF7AAB"/>
    <w:rsid w:val="1F156B5D"/>
    <w:rsid w:val="1F4D47F0"/>
    <w:rsid w:val="1F6C419B"/>
    <w:rsid w:val="1F777B6D"/>
    <w:rsid w:val="1F8000F7"/>
    <w:rsid w:val="1F9B62E0"/>
    <w:rsid w:val="1FA822F7"/>
    <w:rsid w:val="1FA8555B"/>
    <w:rsid w:val="1FD662F6"/>
    <w:rsid w:val="1FE73952"/>
    <w:rsid w:val="1FFB46D4"/>
    <w:rsid w:val="2034736A"/>
    <w:rsid w:val="2049465D"/>
    <w:rsid w:val="207D2128"/>
    <w:rsid w:val="20A02DFA"/>
    <w:rsid w:val="20B86278"/>
    <w:rsid w:val="20C76DD9"/>
    <w:rsid w:val="20CD48D4"/>
    <w:rsid w:val="20EE007F"/>
    <w:rsid w:val="210A52AD"/>
    <w:rsid w:val="211D0848"/>
    <w:rsid w:val="21507E9B"/>
    <w:rsid w:val="215153E2"/>
    <w:rsid w:val="2172027D"/>
    <w:rsid w:val="21784227"/>
    <w:rsid w:val="22086F62"/>
    <w:rsid w:val="22313F85"/>
    <w:rsid w:val="22735840"/>
    <w:rsid w:val="228B1031"/>
    <w:rsid w:val="22B14CD5"/>
    <w:rsid w:val="22FC7DF2"/>
    <w:rsid w:val="23113BAF"/>
    <w:rsid w:val="23151644"/>
    <w:rsid w:val="232E1075"/>
    <w:rsid w:val="237E6E7F"/>
    <w:rsid w:val="23AF46E8"/>
    <w:rsid w:val="23B33660"/>
    <w:rsid w:val="240E6ADC"/>
    <w:rsid w:val="241C45AD"/>
    <w:rsid w:val="2420379D"/>
    <w:rsid w:val="244F12C7"/>
    <w:rsid w:val="24820D8A"/>
    <w:rsid w:val="249B69C2"/>
    <w:rsid w:val="24BE6E4D"/>
    <w:rsid w:val="24F60B3B"/>
    <w:rsid w:val="24FA0148"/>
    <w:rsid w:val="24FF4894"/>
    <w:rsid w:val="25055F98"/>
    <w:rsid w:val="2541148E"/>
    <w:rsid w:val="255C664F"/>
    <w:rsid w:val="25B02E60"/>
    <w:rsid w:val="25B3165A"/>
    <w:rsid w:val="25B93EEC"/>
    <w:rsid w:val="25C12771"/>
    <w:rsid w:val="25C82642"/>
    <w:rsid w:val="25FF1D7E"/>
    <w:rsid w:val="26192243"/>
    <w:rsid w:val="26325FFA"/>
    <w:rsid w:val="26355E8D"/>
    <w:rsid w:val="266252FD"/>
    <w:rsid w:val="266A14D5"/>
    <w:rsid w:val="26A246AD"/>
    <w:rsid w:val="270D1243"/>
    <w:rsid w:val="2722469D"/>
    <w:rsid w:val="272B11B4"/>
    <w:rsid w:val="27733251"/>
    <w:rsid w:val="27A000E2"/>
    <w:rsid w:val="27A67CDC"/>
    <w:rsid w:val="27CB63B2"/>
    <w:rsid w:val="27F11175"/>
    <w:rsid w:val="28046CBE"/>
    <w:rsid w:val="283D55A7"/>
    <w:rsid w:val="285E0390"/>
    <w:rsid w:val="286549F3"/>
    <w:rsid w:val="288B4BF2"/>
    <w:rsid w:val="289C6B6A"/>
    <w:rsid w:val="28AD7254"/>
    <w:rsid w:val="28B446C1"/>
    <w:rsid w:val="28E80A24"/>
    <w:rsid w:val="290B3D18"/>
    <w:rsid w:val="290C0A7D"/>
    <w:rsid w:val="291068D5"/>
    <w:rsid w:val="291C5C9D"/>
    <w:rsid w:val="293E39E0"/>
    <w:rsid w:val="29470ED8"/>
    <w:rsid w:val="29935954"/>
    <w:rsid w:val="29C93A9B"/>
    <w:rsid w:val="29CD6BAC"/>
    <w:rsid w:val="29D25672"/>
    <w:rsid w:val="29DA704D"/>
    <w:rsid w:val="29DD163F"/>
    <w:rsid w:val="2A207F8C"/>
    <w:rsid w:val="2A250D1D"/>
    <w:rsid w:val="2A3D4AB7"/>
    <w:rsid w:val="2A617F9C"/>
    <w:rsid w:val="2A882534"/>
    <w:rsid w:val="2ABE1396"/>
    <w:rsid w:val="2ABE2413"/>
    <w:rsid w:val="2AFB42F9"/>
    <w:rsid w:val="2B107428"/>
    <w:rsid w:val="2B1C59E1"/>
    <w:rsid w:val="2B582AF6"/>
    <w:rsid w:val="2B5C6E20"/>
    <w:rsid w:val="2B6D68F7"/>
    <w:rsid w:val="2B774691"/>
    <w:rsid w:val="2BC112B3"/>
    <w:rsid w:val="2BC51FF6"/>
    <w:rsid w:val="2BEC3395"/>
    <w:rsid w:val="2C086C33"/>
    <w:rsid w:val="2C12443E"/>
    <w:rsid w:val="2C3E018D"/>
    <w:rsid w:val="2C7570A3"/>
    <w:rsid w:val="2C76351C"/>
    <w:rsid w:val="2C8436A6"/>
    <w:rsid w:val="2C9E206D"/>
    <w:rsid w:val="2CDB5144"/>
    <w:rsid w:val="2CFA78D9"/>
    <w:rsid w:val="2D07455E"/>
    <w:rsid w:val="2D3020E8"/>
    <w:rsid w:val="2DD7773B"/>
    <w:rsid w:val="2DE1170E"/>
    <w:rsid w:val="2DF5557F"/>
    <w:rsid w:val="2E30600F"/>
    <w:rsid w:val="2E5E028C"/>
    <w:rsid w:val="2EA018D2"/>
    <w:rsid w:val="2EAE5DBB"/>
    <w:rsid w:val="2EB90B94"/>
    <w:rsid w:val="2EC70A46"/>
    <w:rsid w:val="2EFF1BE5"/>
    <w:rsid w:val="2F1D7356"/>
    <w:rsid w:val="2F694331"/>
    <w:rsid w:val="2F891B72"/>
    <w:rsid w:val="2F8E047C"/>
    <w:rsid w:val="2FAF73A5"/>
    <w:rsid w:val="2FED24A4"/>
    <w:rsid w:val="2FFA59FD"/>
    <w:rsid w:val="3010046B"/>
    <w:rsid w:val="30425D5F"/>
    <w:rsid w:val="30440049"/>
    <w:rsid w:val="305D2BC3"/>
    <w:rsid w:val="307F18C6"/>
    <w:rsid w:val="30A3544A"/>
    <w:rsid w:val="30CE7B4C"/>
    <w:rsid w:val="30E31DDE"/>
    <w:rsid w:val="30E657A1"/>
    <w:rsid w:val="310C462B"/>
    <w:rsid w:val="312C662C"/>
    <w:rsid w:val="315C4972"/>
    <w:rsid w:val="317912FF"/>
    <w:rsid w:val="31B160A3"/>
    <w:rsid w:val="31BD20FE"/>
    <w:rsid w:val="31F208E5"/>
    <w:rsid w:val="31FA5B72"/>
    <w:rsid w:val="320F131A"/>
    <w:rsid w:val="3226735E"/>
    <w:rsid w:val="32330B71"/>
    <w:rsid w:val="324748C2"/>
    <w:rsid w:val="32551838"/>
    <w:rsid w:val="326F0AFC"/>
    <w:rsid w:val="327A721B"/>
    <w:rsid w:val="32907271"/>
    <w:rsid w:val="329405FA"/>
    <w:rsid w:val="329C5BFD"/>
    <w:rsid w:val="32BB6413"/>
    <w:rsid w:val="32D1238D"/>
    <w:rsid w:val="331A41F9"/>
    <w:rsid w:val="331A5E4E"/>
    <w:rsid w:val="33277957"/>
    <w:rsid w:val="333645BB"/>
    <w:rsid w:val="335A5683"/>
    <w:rsid w:val="33CA5C13"/>
    <w:rsid w:val="33CF7D27"/>
    <w:rsid w:val="33D82ECB"/>
    <w:rsid w:val="33ED02CB"/>
    <w:rsid w:val="33F21C2B"/>
    <w:rsid w:val="33FB6AA5"/>
    <w:rsid w:val="34341841"/>
    <w:rsid w:val="343D584B"/>
    <w:rsid w:val="343F6CAA"/>
    <w:rsid w:val="344478CC"/>
    <w:rsid w:val="344A52E3"/>
    <w:rsid w:val="348D4DCD"/>
    <w:rsid w:val="34947E9A"/>
    <w:rsid w:val="34A14FC2"/>
    <w:rsid w:val="351F7C44"/>
    <w:rsid w:val="35264B36"/>
    <w:rsid w:val="354C7BEF"/>
    <w:rsid w:val="359565D2"/>
    <w:rsid w:val="35A8560F"/>
    <w:rsid w:val="36104B75"/>
    <w:rsid w:val="366A3709"/>
    <w:rsid w:val="369958AC"/>
    <w:rsid w:val="369E1A66"/>
    <w:rsid w:val="36E5138C"/>
    <w:rsid w:val="37081ED7"/>
    <w:rsid w:val="370A3272"/>
    <w:rsid w:val="37631357"/>
    <w:rsid w:val="378628A1"/>
    <w:rsid w:val="37BD1EE9"/>
    <w:rsid w:val="37FC7780"/>
    <w:rsid w:val="38005A3F"/>
    <w:rsid w:val="3808465B"/>
    <w:rsid w:val="382E547C"/>
    <w:rsid w:val="38315B66"/>
    <w:rsid w:val="384E1CCA"/>
    <w:rsid w:val="38503146"/>
    <w:rsid w:val="385208F7"/>
    <w:rsid w:val="385A19E0"/>
    <w:rsid w:val="38826E2A"/>
    <w:rsid w:val="38924010"/>
    <w:rsid w:val="38A113AF"/>
    <w:rsid w:val="38B305BE"/>
    <w:rsid w:val="38FF5CCA"/>
    <w:rsid w:val="394215EA"/>
    <w:rsid w:val="397843E9"/>
    <w:rsid w:val="39886225"/>
    <w:rsid w:val="39AD45B1"/>
    <w:rsid w:val="39B96137"/>
    <w:rsid w:val="39CB5ADA"/>
    <w:rsid w:val="39F24FF4"/>
    <w:rsid w:val="3A3F2C0A"/>
    <w:rsid w:val="3A6F4C0E"/>
    <w:rsid w:val="3ABB1D44"/>
    <w:rsid w:val="3B3B3ABA"/>
    <w:rsid w:val="3B5455C0"/>
    <w:rsid w:val="3B54660A"/>
    <w:rsid w:val="3B7E4D3A"/>
    <w:rsid w:val="3BF527D1"/>
    <w:rsid w:val="3BF536EB"/>
    <w:rsid w:val="3C0E68F2"/>
    <w:rsid w:val="3C5552F2"/>
    <w:rsid w:val="3C682804"/>
    <w:rsid w:val="3C901548"/>
    <w:rsid w:val="3CC33272"/>
    <w:rsid w:val="3CF14EC2"/>
    <w:rsid w:val="3D0014EF"/>
    <w:rsid w:val="3D2E1207"/>
    <w:rsid w:val="3D6A5B3A"/>
    <w:rsid w:val="3D83429E"/>
    <w:rsid w:val="3DAD6A16"/>
    <w:rsid w:val="3DE01095"/>
    <w:rsid w:val="3DE22BA6"/>
    <w:rsid w:val="3DF465C2"/>
    <w:rsid w:val="3DFE0460"/>
    <w:rsid w:val="3E2C2BE7"/>
    <w:rsid w:val="3E344A20"/>
    <w:rsid w:val="3E3B280C"/>
    <w:rsid w:val="3E4262E1"/>
    <w:rsid w:val="3E5C3684"/>
    <w:rsid w:val="3E626BB1"/>
    <w:rsid w:val="3E7031D9"/>
    <w:rsid w:val="3E7553BE"/>
    <w:rsid w:val="3E8F6B15"/>
    <w:rsid w:val="3EB829C8"/>
    <w:rsid w:val="3EC03C1F"/>
    <w:rsid w:val="3EC13686"/>
    <w:rsid w:val="3F77301B"/>
    <w:rsid w:val="3F89725A"/>
    <w:rsid w:val="3F8C1576"/>
    <w:rsid w:val="3FCA107C"/>
    <w:rsid w:val="3FE25BBB"/>
    <w:rsid w:val="40035EED"/>
    <w:rsid w:val="401F26DE"/>
    <w:rsid w:val="40344C93"/>
    <w:rsid w:val="40565F1C"/>
    <w:rsid w:val="40615A7C"/>
    <w:rsid w:val="406A0F00"/>
    <w:rsid w:val="40A743D0"/>
    <w:rsid w:val="40A917A2"/>
    <w:rsid w:val="40C44F4D"/>
    <w:rsid w:val="40D57A9D"/>
    <w:rsid w:val="40DB10BE"/>
    <w:rsid w:val="40DD0338"/>
    <w:rsid w:val="41275FEA"/>
    <w:rsid w:val="413540C1"/>
    <w:rsid w:val="415753EF"/>
    <w:rsid w:val="41B57A9A"/>
    <w:rsid w:val="41D32A29"/>
    <w:rsid w:val="41D87C1B"/>
    <w:rsid w:val="41DC4159"/>
    <w:rsid w:val="420F7BBF"/>
    <w:rsid w:val="42142D53"/>
    <w:rsid w:val="42260D7B"/>
    <w:rsid w:val="42822184"/>
    <w:rsid w:val="42963B26"/>
    <w:rsid w:val="429773B6"/>
    <w:rsid w:val="429D6F99"/>
    <w:rsid w:val="42A51943"/>
    <w:rsid w:val="42B13803"/>
    <w:rsid w:val="4374591C"/>
    <w:rsid w:val="43974F36"/>
    <w:rsid w:val="43C15FF4"/>
    <w:rsid w:val="441F2AD3"/>
    <w:rsid w:val="443A7548"/>
    <w:rsid w:val="449476A7"/>
    <w:rsid w:val="44947C22"/>
    <w:rsid w:val="44C828BC"/>
    <w:rsid w:val="4507410B"/>
    <w:rsid w:val="45237E9B"/>
    <w:rsid w:val="456E129C"/>
    <w:rsid w:val="456E2D28"/>
    <w:rsid w:val="45797F25"/>
    <w:rsid w:val="45930A13"/>
    <w:rsid w:val="459650CC"/>
    <w:rsid w:val="45E83DDC"/>
    <w:rsid w:val="46080F86"/>
    <w:rsid w:val="4618135C"/>
    <w:rsid w:val="462E4E23"/>
    <w:rsid w:val="46465093"/>
    <w:rsid w:val="46534D6C"/>
    <w:rsid w:val="465F5FED"/>
    <w:rsid w:val="466D721F"/>
    <w:rsid w:val="4688423C"/>
    <w:rsid w:val="469F6EDA"/>
    <w:rsid w:val="46AC279B"/>
    <w:rsid w:val="46BC41E5"/>
    <w:rsid w:val="46C068AE"/>
    <w:rsid w:val="46D218D4"/>
    <w:rsid w:val="46DE3847"/>
    <w:rsid w:val="46EF75B3"/>
    <w:rsid w:val="47367EC2"/>
    <w:rsid w:val="47494D19"/>
    <w:rsid w:val="474D4C83"/>
    <w:rsid w:val="474F6F41"/>
    <w:rsid w:val="47585D58"/>
    <w:rsid w:val="476067BD"/>
    <w:rsid w:val="476A6122"/>
    <w:rsid w:val="47740D21"/>
    <w:rsid w:val="47903556"/>
    <w:rsid w:val="47D83A2B"/>
    <w:rsid w:val="47E847E6"/>
    <w:rsid w:val="481C4ACF"/>
    <w:rsid w:val="489A18A9"/>
    <w:rsid w:val="48B97620"/>
    <w:rsid w:val="48DE3F0D"/>
    <w:rsid w:val="49076E81"/>
    <w:rsid w:val="490F5048"/>
    <w:rsid w:val="491E7FCC"/>
    <w:rsid w:val="493F10DB"/>
    <w:rsid w:val="494D12CD"/>
    <w:rsid w:val="498A485B"/>
    <w:rsid w:val="49D4694F"/>
    <w:rsid w:val="49F84F06"/>
    <w:rsid w:val="4A101ABA"/>
    <w:rsid w:val="4A1949FE"/>
    <w:rsid w:val="4A39697C"/>
    <w:rsid w:val="4A443FF3"/>
    <w:rsid w:val="4A9913B6"/>
    <w:rsid w:val="4AC2043D"/>
    <w:rsid w:val="4AF97CC5"/>
    <w:rsid w:val="4B0A5925"/>
    <w:rsid w:val="4B380E75"/>
    <w:rsid w:val="4B897B25"/>
    <w:rsid w:val="4B8A19E5"/>
    <w:rsid w:val="4B9552F2"/>
    <w:rsid w:val="4BB50477"/>
    <w:rsid w:val="4BF01B11"/>
    <w:rsid w:val="4C2256BE"/>
    <w:rsid w:val="4C287A8A"/>
    <w:rsid w:val="4C312F17"/>
    <w:rsid w:val="4C4D0F68"/>
    <w:rsid w:val="4C68662E"/>
    <w:rsid w:val="4C95346A"/>
    <w:rsid w:val="4CB67A7F"/>
    <w:rsid w:val="4CFA6833"/>
    <w:rsid w:val="4D353CA9"/>
    <w:rsid w:val="4D644A68"/>
    <w:rsid w:val="4D7F171B"/>
    <w:rsid w:val="4D9F6FF6"/>
    <w:rsid w:val="4DA92E8A"/>
    <w:rsid w:val="4DE94811"/>
    <w:rsid w:val="4E016ED1"/>
    <w:rsid w:val="4E5E344F"/>
    <w:rsid w:val="4E620B6C"/>
    <w:rsid w:val="4F0B1B25"/>
    <w:rsid w:val="4F1D7C8B"/>
    <w:rsid w:val="4F2E708C"/>
    <w:rsid w:val="4F2F22AC"/>
    <w:rsid w:val="4F3A0EE3"/>
    <w:rsid w:val="4F641A9B"/>
    <w:rsid w:val="4F6F4E68"/>
    <w:rsid w:val="4F740079"/>
    <w:rsid w:val="4F795336"/>
    <w:rsid w:val="4F8335D9"/>
    <w:rsid w:val="4F992A1B"/>
    <w:rsid w:val="4FA53F82"/>
    <w:rsid w:val="4FCB01A5"/>
    <w:rsid w:val="4FCC6437"/>
    <w:rsid w:val="4FF21259"/>
    <w:rsid w:val="4FFA008D"/>
    <w:rsid w:val="50162500"/>
    <w:rsid w:val="50180DF5"/>
    <w:rsid w:val="502E5B8C"/>
    <w:rsid w:val="5037793E"/>
    <w:rsid w:val="503B0360"/>
    <w:rsid w:val="503F421C"/>
    <w:rsid w:val="505F3EF2"/>
    <w:rsid w:val="50A55598"/>
    <w:rsid w:val="50B6701D"/>
    <w:rsid w:val="50F760D5"/>
    <w:rsid w:val="51560267"/>
    <w:rsid w:val="519B27BE"/>
    <w:rsid w:val="51EC2CB5"/>
    <w:rsid w:val="524D4A99"/>
    <w:rsid w:val="525376BB"/>
    <w:rsid w:val="52642AB8"/>
    <w:rsid w:val="527C48BA"/>
    <w:rsid w:val="52831917"/>
    <w:rsid w:val="528F30AA"/>
    <w:rsid w:val="52AC1966"/>
    <w:rsid w:val="52AE4A7F"/>
    <w:rsid w:val="52B64D86"/>
    <w:rsid w:val="52CB08B0"/>
    <w:rsid w:val="52D425AC"/>
    <w:rsid w:val="52E03F3A"/>
    <w:rsid w:val="53003F97"/>
    <w:rsid w:val="534D3B43"/>
    <w:rsid w:val="537E0A0B"/>
    <w:rsid w:val="539D0238"/>
    <w:rsid w:val="53A52AEF"/>
    <w:rsid w:val="53E25708"/>
    <w:rsid w:val="540C4B11"/>
    <w:rsid w:val="544D0495"/>
    <w:rsid w:val="545C33AB"/>
    <w:rsid w:val="54623D15"/>
    <w:rsid w:val="54642C8A"/>
    <w:rsid w:val="5469180F"/>
    <w:rsid w:val="54846518"/>
    <w:rsid w:val="54A8495F"/>
    <w:rsid w:val="54B77131"/>
    <w:rsid w:val="54C562D1"/>
    <w:rsid w:val="54DB4E89"/>
    <w:rsid w:val="54DE633D"/>
    <w:rsid w:val="54FA2C28"/>
    <w:rsid w:val="55942E27"/>
    <w:rsid w:val="55B307EC"/>
    <w:rsid w:val="55D217A8"/>
    <w:rsid w:val="56057669"/>
    <w:rsid w:val="562E0AC7"/>
    <w:rsid w:val="56382A27"/>
    <w:rsid w:val="563C166B"/>
    <w:rsid w:val="56472798"/>
    <w:rsid w:val="56875960"/>
    <w:rsid w:val="56BB04FB"/>
    <w:rsid w:val="56E8752F"/>
    <w:rsid w:val="56F13B76"/>
    <w:rsid w:val="572A528D"/>
    <w:rsid w:val="579866EB"/>
    <w:rsid w:val="579A6993"/>
    <w:rsid w:val="57B6753A"/>
    <w:rsid w:val="57F2554E"/>
    <w:rsid w:val="586E5F72"/>
    <w:rsid w:val="587A044E"/>
    <w:rsid w:val="587F68A9"/>
    <w:rsid w:val="58822617"/>
    <w:rsid w:val="589952F1"/>
    <w:rsid w:val="58B131F9"/>
    <w:rsid w:val="58C14A96"/>
    <w:rsid w:val="58CC7DEA"/>
    <w:rsid w:val="58D26E5C"/>
    <w:rsid w:val="58D44548"/>
    <w:rsid w:val="58E75759"/>
    <w:rsid w:val="590245CE"/>
    <w:rsid w:val="59346B74"/>
    <w:rsid w:val="59420EBD"/>
    <w:rsid w:val="594639EA"/>
    <w:rsid w:val="594D61D3"/>
    <w:rsid w:val="59691571"/>
    <w:rsid w:val="599403C6"/>
    <w:rsid w:val="59B179C3"/>
    <w:rsid w:val="59C56CDF"/>
    <w:rsid w:val="59EA0583"/>
    <w:rsid w:val="59F56E44"/>
    <w:rsid w:val="5A2069EC"/>
    <w:rsid w:val="5A294278"/>
    <w:rsid w:val="5A561900"/>
    <w:rsid w:val="5A583F4F"/>
    <w:rsid w:val="5A5C70C2"/>
    <w:rsid w:val="5A9972EA"/>
    <w:rsid w:val="5AB207AA"/>
    <w:rsid w:val="5ADC75C4"/>
    <w:rsid w:val="5AF2005F"/>
    <w:rsid w:val="5AF64674"/>
    <w:rsid w:val="5AFD0409"/>
    <w:rsid w:val="5B0A7039"/>
    <w:rsid w:val="5B452B79"/>
    <w:rsid w:val="5B80479D"/>
    <w:rsid w:val="5B981821"/>
    <w:rsid w:val="5BA5594E"/>
    <w:rsid w:val="5BCC148C"/>
    <w:rsid w:val="5BE05299"/>
    <w:rsid w:val="5C095190"/>
    <w:rsid w:val="5C11355E"/>
    <w:rsid w:val="5C7D2EE5"/>
    <w:rsid w:val="5C99445C"/>
    <w:rsid w:val="5CBB4B05"/>
    <w:rsid w:val="5CCB3F57"/>
    <w:rsid w:val="5CF72A84"/>
    <w:rsid w:val="5D1727D2"/>
    <w:rsid w:val="5D390911"/>
    <w:rsid w:val="5D415598"/>
    <w:rsid w:val="5D545681"/>
    <w:rsid w:val="5D63148B"/>
    <w:rsid w:val="5DBF5A40"/>
    <w:rsid w:val="5DC42731"/>
    <w:rsid w:val="5DF02FA0"/>
    <w:rsid w:val="5E3C2D7F"/>
    <w:rsid w:val="5E420E37"/>
    <w:rsid w:val="5E455B30"/>
    <w:rsid w:val="5E524F3E"/>
    <w:rsid w:val="5E855754"/>
    <w:rsid w:val="5E8A0292"/>
    <w:rsid w:val="5E994273"/>
    <w:rsid w:val="5F6460B5"/>
    <w:rsid w:val="5F817E5C"/>
    <w:rsid w:val="5F955228"/>
    <w:rsid w:val="5F9E29EB"/>
    <w:rsid w:val="5FBE0DC5"/>
    <w:rsid w:val="5FD77559"/>
    <w:rsid w:val="5FF15234"/>
    <w:rsid w:val="60194650"/>
    <w:rsid w:val="60212EF4"/>
    <w:rsid w:val="609300B7"/>
    <w:rsid w:val="60C47164"/>
    <w:rsid w:val="60DF4719"/>
    <w:rsid w:val="60F666F2"/>
    <w:rsid w:val="611D4EBF"/>
    <w:rsid w:val="616D0A70"/>
    <w:rsid w:val="61700F34"/>
    <w:rsid w:val="619A0A22"/>
    <w:rsid w:val="619C0AFD"/>
    <w:rsid w:val="61AF3DA7"/>
    <w:rsid w:val="61DE00FC"/>
    <w:rsid w:val="61EA7D4E"/>
    <w:rsid w:val="62353B1F"/>
    <w:rsid w:val="625C0FCC"/>
    <w:rsid w:val="626921B0"/>
    <w:rsid w:val="627433BC"/>
    <w:rsid w:val="62830A68"/>
    <w:rsid w:val="62AA2C91"/>
    <w:rsid w:val="62DB50A4"/>
    <w:rsid w:val="63004B07"/>
    <w:rsid w:val="63063CBC"/>
    <w:rsid w:val="631E1B65"/>
    <w:rsid w:val="632C5EF4"/>
    <w:rsid w:val="634224C3"/>
    <w:rsid w:val="63432022"/>
    <w:rsid w:val="635B1211"/>
    <w:rsid w:val="63684B22"/>
    <w:rsid w:val="63782955"/>
    <w:rsid w:val="637E2B97"/>
    <w:rsid w:val="638D41B3"/>
    <w:rsid w:val="63AD6993"/>
    <w:rsid w:val="63C01ADB"/>
    <w:rsid w:val="64006E23"/>
    <w:rsid w:val="64654A68"/>
    <w:rsid w:val="648C1353"/>
    <w:rsid w:val="64BB2CCB"/>
    <w:rsid w:val="64D40DB3"/>
    <w:rsid w:val="65170CC1"/>
    <w:rsid w:val="651B436B"/>
    <w:rsid w:val="651D42EC"/>
    <w:rsid w:val="65305376"/>
    <w:rsid w:val="653B77A6"/>
    <w:rsid w:val="65665DD9"/>
    <w:rsid w:val="659348B1"/>
    <w:rsid w:val="659B2249"/>
    <w:rsid w:val="659C4B21"/>
    <w:rsid w:val="65CE475C"/>
    <w:rsid w:val="661B14AB"/>
    <w:rsid w:val="66280520"/>
    <w:rsid w:val="66DB0566"/>
    <w:rsid w:val="66F0751E"/>
    <w:rsid w:val="66FC697C"/>
    <w:rsid w:val="671D4410"/>
    <w:rsid w:val="67600D5D"/>
    <w:rsid w:val="676C35E6"/>
    <w:rsid w:val="67DB4D1E"/>
    <w:rsid w:val="6802438B"/>
    <w:rsid w:val="682F71C4"/>
    <w:rsid w:val="683A3AB1"/>
    <w:rsid w:val="684476CC"/>
    <w:rsid w:val="68452BAC"/>
    <w:rsid w:val="684932E7"/>
    <w:rsid w:val="684A4808"/>
    <w:rsid w:val="68C3299B"/>
    <w:rsid w:val="68C545A3"/>
    <w:rsid w:val="69065A5A"/>
    <w:rsid w:val="690F76F8"/>
    <w:rsid w:val="69435A3B"/>
    <w:rsid w:val="697907CA"/>
    <w:rsid w:val="6993561D"/>
    <w:rsid w:val="699A66F1"/>
    <w:rsid w:val="6A2C6A54"/>
    <w:rsid w:val="6A3E1D2D"/>
    <w:rsid w:val="6A6E2FA3"/>
    <w:rsid w:val="6A6F5518"/>
    <w:rsid w:val="6A7C414E"/>
    <w:rsid w:val="6A967F15"/>
    <w:rsid w:val="6AA10CEB"/>
    <w:rsid w:val="6AA77CAC"/>
    <w:rsid w:val="6AD4659A"/>
    <w:rsid w:val="6AD721B3"/>
    <w:rsid w:val="6AE45920"/>
    <w:rsid w:val="6AFB15DA"/>
    <w:rsid w:val="6B6355D5"/>
    <w:rsid w:val="6B6A5BED"/>
    <w:rsid w:val="6B8A5FD6"/>
    <w:rsid w:val="6BDC0328"/>
    <w:rsid w:val="6BE0055B"/>
    <w:rsid w:val="6BE801BB"/>
    <w:rsid w:val="6BEB6DB3"/>
    <w:rsid w:val="6C7B2A5E"/>
    <w:rsid w:val="6CA33289"/>
    <w:rsid w:val="6CB34DFB"/>
    <w:rsid w:val="6CB57827"/>
    <w:rsid w:val="6CB9354E"/>
    <w:rsid w:val="6CCE1214"/>
    <w:rsid w:val="6CD85434"/>
    <w:rsid w:val="6CDD4EBD"/>
    <w:rsid w:val="6D046D97"/>
    <w:rsid w:val="6D9107C6"/>
    <w:rsid w:val="6D9E024C"/>
    <w:rsid w:val="6DAF5973"/>
    <w:rsid w:val="6DBC692D"/>
    <w:rsid w:val="6DC00D7C"/>
    <w:rsid w:val="6DCF2442"/>
    <w:rsid w:val="6E353126"/>
    <w:rsid w:val="6E6B4FD0"/>
    <w:rsid w:val="6E7117E6"/>
    <w:rsid w:val="6E97319B"/>
    <w:rsid w:val="6EA83B50"/>
    <w:rsid w:val="6EAA25D4"/>
    <w:rsid w:val="6EF71566"/>
    <w:rsid w:val="6F134CB9"/>
    <w:rsid w:val="6F5B3204"/>
    <w:rsid w:val="6F8B5205"/>
    <w:rsid w:val="6FC65802"/>
    <w:rsid w:val="6FFE62B9"/>
    <w:rsid w:val="7013606F"/>
    <w:rsid w:val="701A2928"/>
    <w:rsid w:val="702706EF"/>
    <w:rsid w:val="7053626D"/>
    <w:rsid w:val="70721635"/>
    <w:rsid w:val="70872FBD"/>
    <w:rsid w:val="708D778D"/>
    <w:rsid w:val="70A90AD3"/>
    <w:rsid w:val="70AC7A52"/>
    <w:rsid w:val="70B168CF"/>
    <w:rsid w:val="70D34C9D"/>
    <w:rsid w:val="70F2136E"/>
    <w:rsid w:val="710E1F4E"/>
    <w:rsid w:val="713B06F8"/>
    <w:rsid w:val="715813F2"/>
    <w:rsid w:val="716807A6"/>
    <w:rsid w:val="71C40E0B"/>
    <w:rsid w:val="72197269"/>
    <w:rsid w:val="72234048"/>
    <w:rsid w:val="72263F63"/>
    <w:rsid w:val="72440C3A"/>
    <w:rsid w:val="72490F3D"/>
    <w:rsid w:val="725D5D31"/>
    <w:rsid w:val="727C7BC9"/>
    <w:rsid w:val="728E18E4"/>
    <w:rsid w:val="728F70DF"/>
    <w:rsid w:val="729F59E7"/>
    <w:rsid w:val="72BD0CE5"/>
    <w:rsid w:val="72D00164"/>
    <w:rsid w:val="731205E3"/>
    <w:rsid w:val="732640F5"/>
    <w:rsid w:val="7346004C"/>
    <w:rsid w:val="735E0048"/>
    <w:rsid w:val="735E4770"/>
    <w:rsid w:val="736156BD"/>
    <w:rsid w:val="737A369D"/>
    <w:rsid w:val="73AA4934"/>
    <w:rsid w:val="73B064E5"/>
    <w:rsid w:val="73BA5B91"/>
    <w:rsid w:val="73BD3C37"/>
    <w:rsid w:val="73C500F1"/>
    <w:rsid w:val="73CC0D1C"/>
    <w:rsid w:val="73D55A95"/>
    <w:rsid w:val="740846F1"/>
    <w:rsid w:val="744A565C"/>
    <w:rsid w:val="74506C9B"/>
    <w:rsid w:val="74864C84"/>
    <w:rsid w:val="74B50B25"/>
    <w:rsid w:val="74BA5AF1"/>
    <w:rsid w:val="752A487B"/>
    <w:rsid w:val="752D5C83"/>
    <w:rsid w:val="75362B00"/>
    <w:rsid w:val="754D4F43"/>
    <w:rsid w:val="75A71CCB"/>
    <w:rsid w:val="75C6588F"/>
    <w:rsid w:val="75E67754"/>
    <w:rsid w:val="76462E10"/>
    <w:rsid w:val="76A70936"/>
    <w:rsid w:val="774E674B"/>
    <w:rsid w:val="77685049"/>
    <w:rsid w:val="776D0918"/>
    <w:rsid w:val="77790EAC"/>
    <w:rsid w:val="779108EB"/>
    <w:rsid w:val="77A075E5"/>
    <w:rsid w:val="77B4673D"/>
    <w:rsid w:val="77BB71C4"/>
    <w:rsid w:val="77D861CB"/>
    <w:rsid w:val="77DB308B"/>
    <w:rsid w:val="77FB00E6"/>
    <w:rsid w:val="780D4980"/>
    <w:rsid w:val="787145A9"/>
    <w:rsid w:val="789701FA"/>
    <w:rsid w:val="78A05FF3"/>
    <w:rsid w:val="78E90A07"/>
    <w:rsid w:val="78FB39FE"/>
    <w:rsid w:val="79041B15"/>
    <w:rsid w:val="79195F64"/>
    <w:rsid w:val="79863FE2"/>
    <w:rsid w:val="79B05883"/>
    <w:rsid w:val="79E33B2B"/>
    <w:rsid w:val="79F36634"/>
    <w:rsid w:val="7A2A3A50"/>
    <w:rsid w:val="7A2D7956"/>
    <w:rsid w:val="7A8C65C8"/>
    <w:rsid w:val="7A8E4A27"/>
    <w:rsid w:val="7AAB5BA8"/>
    <w:rsid w:val="7AF85D56"/>
    <w:rsid w:val="7B0D5E4E"/>
    <w:rsid w:val="7B474369"/>
    <w:rsid w:val="7B5979B8"/>
    <w:rsid w:val="7BF93EEA"/>
    <w:rsid w:val="7C0E4128"/>
    <w:rsid w:val="7C121FCB"/>
    <w:rsid w:val="7C1322F2"/>
    <w:rsid w:val="7C4521D1"/>
    <w:rsid w:val="7C463BF0"/>
    <w:rsid w:val="7C4B6310"/>
    <w:rsid w:val="7C5334A6"/>
    <w:rsid w:val="7C684858"/>
    <w:rsid w:val="7C6B1D4D"/>
    <w:rsid w:val="7C741792"/>
    <w:rsid w:val="7C7473B5"/>
    <w:rsid w:val="7C936523"/>
    <w:rsid w:val="7CB84963"/>
    <w:rsid w:val="7CD92F75"/>
    <w:rsid w:val="7D01742E"/>
    <w:rsid w:val="7D132BC4"/>
    <w:rsid w:val="7D22478F"/>
    <w:rsid w:val="7D4A601D"/>
    <w:rsid w:val="7D71232D"/>
    <w:rsid w:val="7D7C0D86"/>
    <w:rsid w:val="7DB851BB"/>
    <w:rsid w:val="7DF604B1"/>
    <w:rsid w:val="7DFC3C76"/>
    <w:rsid w:val="7E12542A"/>
    <w:rsid w:val="7E4919F3"/>
    <w:rsid w:val="7E944D73"/>
    <w:rsid w:val="7EE54117"/>
    <w:rsid w:val="7F1B5243"/>
    <w:rsid w:val="7F37202D"/>
    <w:rsid w:val="7F3E0B88"/>
    <w:rsid w:val="7F5B5BDE"/>
    <w:rsid w:val="7F69286A"/>
    <w:rsid w:val="7F8774F0"/>
    <w:rsid w:val="7F8C2CF6"/>
    <w:rsid w:val="7FB54E7B"/>
    <w:rsid w:val="7FC54997"/>
    <w:rsid w:val="7FCA78BE"/>
    <w:rsid w:val="7FCC1CC3"/>
    <w:rsid w:val="7FE92232"/>
    <w:rsid w:val="7FEA77DE"/>
    <w:rsid w:val="7FEE38BF"/>
    <w:rsid w:val="7FFF78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qFormat="1"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iPriority="99" w:name="Body Text Indent 3"/>
    <w:lsdException w:qFormat="1" w:uiPriority="99" w:name="Block Text"/>
    <w:lsdException w:qFormat="1" w:uiPriority="99" w:semiHidden="0" w:name="Hyperlink"/>
    <w:lsdException w:qFormat="1" w:uiPriority="99" w:name="FollowedHyperlink"/>
    <w:lsdException w:qFormat="1" w:uiPriority="22" w:name="Strong"/>
    <w:lsdException w:uiPriority="20" w:name="Emphasis"/>
    <w:lsdException w:qFormat="1"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新宋体" w:hAnsi="新宋体" w:eastAsia="新宋体" w:cstheme="minorBidi"/>
      <w:sz w:val="21"/>
      <w:szCs w:val="22"/>
      <w:lang w:val="en-US" w:eastAsia="zh-CN" w:bidi="ar-SA"/>
    </w:rPr>
  </w:style>
  <w:style w:type="paragraph" w:styleId="2">
    <w:name w:val="heading 1"/>
    <w:basedOn w:val="1"/>
    <w:next w:val="1"/>
    <w:link w:val="42"/>
    <w:qFormat/>
    <w:uiPriority w:val="9"/>
    <w:pPr>
      <w:keepNext/>
      <w:keepLines/>
      <w:spacing w:before="240" w:after="0"/>
      <w:outlineLvl w:val="0"/>
    </w:pPr>
    <w:rPr>
      <w:rFonts w:asciiTheme="majorHAnsi" w:hAnsiTheme="majorHAnsi" w:eastAsiaTheme="majorEastAsia" w:cstheme="majorBidi"/>
      <w:b/>
      <w:bCs/>
      <w:sz w:val="40"/>
      <w:szCs w:val="40"/>
    </w:rPr>
  </w:style>
  <w:style w:type="paragraph" w:styleId="3">
    <w:name w:val="heading 2"/>
    <w:basedOn w:val="1"/>
    <w:next w:val="1"/>
    <w:link w:val="43"/>
    <w:unhideWhenUsed/>
    <w:qFormat/>
    <w:uiPriority w:val="9"/>
    <w:pPr>
      <w:keepNext/>
      <w:keepLines/>
      <w:spacing w:before="40" w:after="0"/>
      <w:outlineLvl w:val="1"/>
    </w:pPr>
    <w:rPr>
      <w:rFonts w:asciiTheme="majorHAnsi" w:hAnsiTheme="majorHAnsi" w:eastAsiaTheme="majorEastAsia" w:cstheme="majorBidi"/>
      <w:b/>
      <w:bCs/>
      <w:sz w:val="32"/>
      <w:szCs w:val="32"/>
    </w:rPr>
  </w:style>
  <w:style w:type="paragraph" w:styleId="4">
    <w:name w:val="heading 3"/>
    <w:basedOn w:val="1"/>
    <w:next w:val="1"/>
    <w:link w:val="44"/>
    <w:unhideWhenUsed/>
    <w:qFormat/>
    <w:uiPriority w:val="9"/>
    <w:pPr>
      <w:keepNext/>
      <w:keepLines/>
      <w:spacing w:before="40" w:after="0"/>
      <w:outlineLvl w:val="2"/>
    </w:pPr>
    <w:rPr>
      <w:rFonts w:asciiTheme="majorHAnsi" w:hAnsiTheme="majorHAnsi" w:eastAsiaTheme="majorEastAsia" w:cstheme="majorBidi"/>
      <w:b/>
      <w:bCs/>
      <w:sz w:val="24"/>
      <w:szCs w:val="24"/>
    </w:rPr>
  </w:style>
  <w:style w:type="paragraph" w:styleId="5">
    <w:name w:val="heading 4"/>
    <w:basedOn w:val="1"/>
    <w:next w:val="1"/>
    <w:link w:val="45"/>
    <w:unhideWhenUsed/>
    <w:qFormat/>
    <w:uiPriority w:val="9"/>
    <w:pPr>
      <w:keepNext/>
      <w:keepLines/>
      <w:spacing w:before="40" w:after="0"/>
      <w:outlineLvl w:val="3"/>
    </w:pPr>
    <w:rPr>
      <w:rFonts w:asciiTheme="majorHAnsi" w:hAnsiTheme="majorHAnsi" w:eastAsiaTheme="majorEastAsia" w:cstheme="majorBidi"/>
      <w:b/>
      <w:bCs/>
      <w:i/>
      <w:iCs/>
    </w:rPr>
  </w:style>
  <w:style w:type="paragraph" w:styleId="6">
    <w:name w:val="heading 5"/>
    <w:basedOn w:val="1"/>
    <w:next w:val="1"/>
    <w:link w:val="46"/>
    <w:semiHidden/>
    <w:unhideWhenUsed/>
    <w:qFormat/>
    <w:uiPriority w:val="9"/>
    <w:pPr>
      <w:keepNext/>
      <w:keepLines/>
      <w:spacing w:before="40" w:after="0"/>
      <w:outlineLvl w:val="4"/>
    </w:pPr>
    <w:rPr>
      <w:rFonts w:asciiTheme="majorHAnsi" w:hAnsiTheme="majorHAnsi" w:eastAsiaTheme="majorEastAsia" w:cstheme="majorBidi"/>
    </w:rPr>
  </w:style>
  <w:style w:type="paragraph" w:styleId="7">
    <w:name w:val="heading 6"/>
    <w:basedOn w:val="1"/>
    <w:next w:val="1"/>
    <w:link w:val="47"/>
    <w:semiHidden/>
    <w:unhideWhenUsed/>
    <w:qFormat/>
    <w:uiPriority w:val="9"/>
    <w:pPr>
      <w:keepNext/>
      <w:keepLines/>
      <w:spacing w:before="40" w:after="0"/>
      <w:outlineLvl w:val="5"/>
    </w:pPr>
    <w:rPr>
      <w:rFonts w:asciiTheme="majorHAnsi" w:hAnsiTheme="majorHAnsi" w:eastAsiaTheme="majorEastAsia" w:cstheme="majorBidi"/>
      <w:szCs w:val="20"/>
    </w:rPr>
  </w:style>
  <w:style w:type="paragraph" w:styleId="8">
    <w:name w:val="heading 7"/>
    <w:basedOn w:val="1"/>
    <w:next w:val="1"/>
    <w:link w:val="48"/>
    <w:semiHidden/>
    <w:unhideWhenUsed/>
    <w:qFormat/>
    <w:uiPriority w:val="9"/>
    <w:pPr>
      <w:keepNext/>
      <w:keepLines/>
      <w:spacing w:before="40" w:after="0"/>
      <w:outlineLvl w:val="6"/>
    </w:pPr>
    <w:rPr>
      <w:rFonts w:asciiTheme="majorHAnsi" w:hAnsiTheme="majorHAnsi" w:eastAsiaTheme="majorEastAsia" w:cstheme="majorBidi"/>
      <w:i/>
      <w:iCs/>
      <w:szCs w:val="20"/>
    </w:rPr>
  </w:style>
  <w:style w:type="paragraph" w:styleId="9">
    <w:name w:val="heading 8"/>
    <w:basedOn w:val="1"/>
    <w:next w:val="1"/>
    <w:link w:val="49"/>
    <w:semiHidden/>
    <w:unhideWhenUsed/>
    <w:qFormat/>
    <w:uiPriority w:val="9"/>
    <w:pPr>
      <w:keepNext/>
      <w:keepLines/>
      <w:spacing w:before="40" w:after="0"/>
      <w:outlineLvl w:val="7"/>
    </w:pPr>
    <w:rPr>
      <w:rFonts w:asciiTheme="majorHAnsi" w:hAnsiTheme="majorHAnsi" w:eastAsiaTheme="majorEastAsia" w:cstheme="majorBidi"/>
      <w:caps/>
      <w:color w:val="262626" w:themeColor="text1" w:themeTint="D9"/>
      <w:szCs w:val="18"/>
      <w14:textFill>
        <w14:solidFill>
          <w14:schemeClr w14:val="tx1">
            <w14:lumMod w14:val="85000"/>
            <w14:lumOff w14:val="15000"/>
          </w14:schemeClr>
        </w14:solidFill>
      </w14:textFill>
    </w:rPr>
  </w:style>
  <w:style w:type="paragraph" w:styleId="10">
    <w:name w:val="heading 9"/>
    <w:basedOn w:val="1"/>
    <w:next w:val="1"/>
    <w:link w:val="50"/>
    <w:semiHidden/>
    <w:unhideWhenUsed/>
    <w:qFormat/>
    <w:uiPriority w:val="9"/>
    <w:pPr>
      <w:keepNext/>
      <w:keepLines/>
      <w:spacing w:before="40" w:after="0"/>
      <w:outlineLvl w:val="8"/>
    </w:pPr>
    <w:rPr>
      <w:rFonts w:asciiTheme="majorHAnsi" w:hAnsiTheme="majorHAnsi" w:eastAsiaTheme="majorEastAsia" w:cstheme="majorBidi"/>
      <w:i/>
      <w:iCs/>
      <w:caps/>
      <w:szCs w:val="18"/>
    </w:rPr>
  </w:style>
  <w:style w:type="character" w:default="1" w:styleId="32">
    <w:name w:val="Default Paragraph Font"/>
    <w:semiHidden/>
    <w:unhideWhenUsed/>
    <w:qFormat/>
    <w:uiPriority w:val="1"/>
  </w:style>
  <w:style w:type="table" w:default="1" w:styleId="40">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2"/>
    <w:semiHidden/>
    <w:unhideWhenUsed/>
    <w:qFormat/>
    <w:uiPriority w:val="99"/>
    <w:rPr>
      <w:b/>
      <w:bCs/>
    </w:rPr>
  </w:style>
  <w:style w:type="paragraph" w:styleId="12">
    <w:name w:val="annotation text"/>
    <w:basedOn w:val="1"/>
    <w:link w:val="61"/>
    <w:semiHidden/>
    <w:unhideWhenUsed/>
    <w:qFormat/>
    <w:uiPriority w:val="99"/>
    <w:pPr>
      <w:spacing w:line="240" w:lineRule="auto"/>
    </w:pPr>
    <w:rPr>
      <w:szCs w:val="20"/>
    </w:rPr>
  </w:style>
  <w:style w:type="paragraph" w:styleId="13">
    <w:name w:val="macro"/>
    <w:link w:val="67"/>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eastAsiaTheme="minorEastAsia" w:cstheme="minorBidi"/>
      <w:sz w:val="22"/>
      <w:lang w:val="en-US" w:eastAsia="ja-JP" w:bidi="ar-SA"/>
    </w:rPr>
  </w:style>
  <w:style w:type="paragraph" w:styleId="14">
    <w:name w:val="caption"/>
    <w:basedOn w:val="1"/>
    <w:next w:val="1"/>
    <w:semiHidden/>
    <w:unhideWhenUsed/>
    <w:qFormat/>
    <w:uiPriority w:val="35"/>
    <w:pPr>
      <w:spacing w:after="200" w:line="240" w:lineRule="auto"/>
    </w:pPr>
    <w:rPr>
      <w:i/>
      <w:iCs/>
      <w:szCs w:val="20"/>
    </w:rPr>
  </w:style>
  <w:style w:type="paragraph" w:styleId="15">
    <w:name w:val="Document Map"/>
    <w:basedOn w:val="1"/>
    <w:link w:val="63"/>
    <w:semiHidden/>
    <w:unhideWhenUsed/>
    <w:qFormat/>
    <w:uiPriority w:val="99"/>
    <w:pPr>
      <w:spacing w:after="0" w:line="240" w:lineRule="auto"/>
    </w:pPr>
    <w:rPr>
      <w:rFonts w:ascii="Segoe UI" w:hAnsi="Segoe UI" w:cs="Segoe UI"/>
      <w:szCs w:val="16"/>
    </w:rPr>
  </w:style>
  <w:style w:type="paragraph" w:styleId="16">
    <w:name w:val="Body Text 3"/>
    <w:basedOn w:val="1"/>
    <w:link w:val="59"/>
    <w:semiHidden/>
    <w:unhideWhenUsed/>
    <w:qFormat/>
    <w:uiPriority w:val="99"/>
    <w:pPr>
      <w:spacing w:after="120"/>
    </w:pPr>
    <w:rPr>
      <w:szCs w:val="16"/>
    </w:rPr>
  </w:style>
  <w:style w:type="paragraph" w:styleId="17">
    <w:name w:val="Block Text"/>
    <w:basedOn w:val="1"/>
    <w:semiHidden/>
    <w:unhideWhenUsed/>
    <w:qFormat/>
    <w:uiPriority w:val="99"/>
    <w:pPr>
      <w:pBdr>
        <w:top w:val="single" w:color="0D5772" w:themeColor="accent1" w:themeShade="80" w:sz="2" w:space="10"/>
        <w:left w:val="single" w:color="0D5772" w:themeColor="accent1" w:themeShade="80" w:sz="2" w:space="10"/>
        <w:bottom w:val="single" w:color="0D5772" w:themeColor="accent1" w:themeShade="80" w:sz="2" w:space="10"/>
        <w:right w:val="single" w:color="0D5772" w:themeColor="accent1" w:themeShade="80" w:sz="2" w:space="10"/>
      </w:pBdr>
      <w:ind w:left="1152" w:right="1152"/>
    </w:pPr>
    <w:rPr>
      <w:i/>
      <w:iCs/>
      <w:color w:val="0E5772" w:themeColor="accent1" w:themeShade="80"/>
    </w:rPr>
  </w:style>
  <w:style w:type="paragraph" w:styleId="18">
    <w:name w:val="toc 3"/>
    <w:basedOn w:val="1"/>
    <w:next w:val="1"/>
    <w:unhideWhenUsed/>
    <w:qFormat/>
    <w:uiPriority w:val="39"/>
    <w:pPr>
      <w:spacing w:after="100"/>
      <w:ind w:left="440"/>
    </w:pPr>
    <w:rPr>
      <w:rFonts w:cs="Times New Roman" w:asciiTheme="minorHAnsi" w:hAnsiTheme="minorHAnsi" w:eastAsiaTheme="minorEastAsia"/>
      <w:sz w:val="22"/>
    </w:rPr>
  </w:style>
  <w:style w:type="paragraph" w:styleId="19">
    <w:name w:val="Plain Text"/>
    <w:basedOn w:val="1"/>
    <w:link w:val="68"/>
    <w:semiHidden/>
    <w:unhideWhenUsed/>
    <w:qFormat/>
    <w:uiPriority w:val="99"/>
    <w:pPr>
      <w:spacing w:after="0" w:line="240" w:lineRule="auto"/>
    </w:pPr>
    <w:rPr>
      <w:rFonts w:ascii="Consolas" w:hAnsi="Consolas"/>
      <w:szCs w:val="21"/>
    </w:rPr>
  </w:style>
  <w:style w:type="paragraph" w:styleId="20">
    <w:name w:val="endnote text"/>
    <w:basedOn w:val="1"/>
    <w:link w:val="64"/>
    <w:semiHidden/>
    <w:unhideWhenUsed/>
    <w:qFormat/>
    <w:uiPriority w:val="99"/>
    <w:pPr>
      <w:spacing w:after="0" w:line="240" w:lineRule="auto"/>
    </w:pPr>
    <w:rPr>
      <w:szCs w:val="20"/>
    </w:rPr>
  </w:style>
  <w:style w:type="paragraph" w:styleId="21">
    <w:name w:val="Balloon Text"/>
    <w:basedOn w:val="1"/>
    <w:link w:val="58"/>
    <w:semiHidden/>
    <w:unhideWhenUsed/>
    <w:qFormat/>
    <w:uiPriority w:val="99"/>
    <w:pPr>
      <w:spacing w:after="0" w:line="240" w:lineRule="auto"/>
    </w:pPr>
    <w:rPr>
      <w:rFonts w:ascii="Segoe UI" w:hAnsi="Segoe UI" w:cs="Segoe UI"/>
      <w:szCs w:val="18"/>
    </w:rPr>
  </w:style>
  <w:style w:type="paragraph" w:styleId="22">
    <w:name w:val="footer"/>
    <w:basedOn w:val="1"/>
    <w:link w:val="71"/>
    <w:unhideWhenUsed/>
    <w:qFormat/>
    <w:uiPriority w:val="99"/>
    <w:pPr>
      <w:spacing w:after="0" w:line="240" w:lineRule="auto"/>
    </w:pPr>
  </w:style>
  <w:style w:type="paragraph" w:styleId="23">
    <w:name w:val="envelope return"/>
    <w:basedOn w:val="1"/>
    <w:semiHidden/>
    <w:unhideWhenUsed/>
    <w:qFormat/>
    <w:uiPriority w:val="99"/>
    <w:pPr>
      <w:spacing w:after="0" w:line="240" w:lineRule="auto"/>
    </w:pPr>
    <w:rPr>
      <w:rFonts w:asciiTheme="majorHAnsi" w:hAnsiTheme="majorHAnsi" w:eastAsiaTheme="majorEastAsia" w:cstheme="majorBidi"/>
      <w:szCs w:val="20"/>
    </w:rPr>
  </w:style>
  <w:style w:type="paragraph" w:styleId="24">
    <w:name w:val="header"/>
    <w:basedOn w:val="1"/>
    <w:link w:val="70"/>
    <w:unhideWhenUsed/>
    <w:qFormat/>
    <w:uiPriority w:val="99"/>
    <w:pPr>
      <w:spacing w:after="0" w:line="240" w:lineRule="auto"/>
    </w:pPr>
  </w:style>
  <w:style w:type="paragraph" w:styleId="25">
    <w:name w:val="toc 1"/>
    <w:basedOn w:val="1"/>
    <w:next w:val="1"/>
    <w:unhideWhenUsed/>
    <w:qFormat/>
    <w:uiPriority w:val="39"/>
  </w:style>
  <w:style w:type="paragraph" w:styleId="26">
    <w:name w:val="Subtitle"/>
    <w:basedOn w:val="1"/>
    <w:next w:val="1"/>
    <w:link w:val="52"/>
    <w:semiHidden/>
    <w:unhideWhenUsed/>
    <w:qFormat/>
    <w:uiPriority w:val="11"/>
    <w:rPr>
      <w:color w:val="404040" w:themeColor="text1" w:themeTint="BF"/>
      <w:spacing w:val="15"/>
      <w14:textFill>
        <w14:solidFill>
          <w14:schemeClr w14:val="tx1">
            <w14:lumMod w14:val="75000"/>
            <w14:lumOff w14:val="25000"/>
          </w14:schemeClr>
        </w14:solidFill>
      </w14:textFill>
    </w:rPr>
  </w:style>
  <w:style w:type="paragraph" w:styleId="27">
    <w:name w:val="footnote text"/>
    <w:basedOn w:val="1"/>
    <w:link w:val="65"/>
    <w:semiHidden/>
    <w:unhideWhenUsed/>
    <w:qFormat/>
    <w:uiPriority w:val="99"/>
    <w:pPr>
      <w:spacing w:after="0" w:line="240" w:lineRule="auto"/>
    </w:pPr>
    <w:rPr>
      <w:szCs w:val="20"/>
    </w:rPr>
  </w:style>
  <w:style w:type="paragraph" w:styleId="28">
    <w:name w:val="Body Text Indent 3"/>
    <w:basedOn w:val="1"/>
    <w:link w:val="60"/>
    <w:semiHidden/>
    <w:unhideWhenUsed/>
    <w:qFormat/>
    <w:uiPriority w:val="99"/>
    <w:pPr>
      <w:spacing w:after="120"/>
      <w:ind w:left="360"/>
    </w:pPr>
    <w:rPr>
      <w:szCs w:val="16"/>
    </w:rPr>
  </w:style>
  <w:style w:type="paragraph" w:styleId="29">
    <w:name w:val="toc 2"/>
    <w:basedOn w:val="1"/>
    <w:next w:val="1"/>
    <w:unhideWhenUsed/>
    <w:qFormat/>
    <w:uiPriority w:val="39"/>
    <w:pPr>
      <w:ind w:left="420" w:leftChars="200"/>
    </w:pPr>
  </w:style>
  <w:style w:type="paragraph" w:styleId="30">
    <w:name w:val="HTML Preformatted"/>
    <w:basedOn w:val="1"/>
    <w:link w:val="66"/>
    <w:semiHidden/>
    <w:unhideWhenUsed/>
    <w:qFormat/>
    <w:uiPriority w:val="99"/>
    <w:pPr>
      <w:spacing w:after="0" w:line="240" w:lineRule="auto"/>
    </w:pPr>
    <w:rPr>
      <w:rFonts w:ascii="Consolas" w:hAnsi="Consolas"/>
      <w:szCs w:val="20"/>
    </w:rPr>
  </w:style>
  <w:style w:type="paragraph" w:styleId="31">
    <w:name w:val="Title"/>
    <w:basedOn w:val="1"/>
    <w:next w:val="1"/>
    <w:link w:val="51"/>
    <w:qFormat/>
    <w:uiPriority w:val="1"/>
    <w:pPr>
      <w:spacing w:after="0" w:line="240" w:lineRule="auto"/>
      <w:contextualSpacing/>
      <w:jc w:val="center"/>
    </w:pPr>
    <w:rPr>
      <w:rFonts w:asciiTheme="majorHAnsi" w:hAnsiTheme="majorHAnsi" w:eastAsiaTheme="majorEastAsia" w:cstheme="majorBidi"/>
      <w:spacing w:val="-10"/>
      <w:kern w:val="28"/>
      <w:sz w:val="72"/>
      <w:szCs w:val="72"/>
    </w:rPr>
  </w:style>
  <w:style w:type="character" w:styleId="33">
    <w:name w:val="FollowedHyperlink"/>
    <w:basedOn w:val="32"/>
    <w:semiHidden/>
    <w:unhideWhenUsed/>
    <w:qFormat/>
    <w:uiPriority w:val="99"/>
    <w:rPr>
      <w:color w:val="215D4C" w:themeColor="accent4" w:themeShade="80"/>
      <w:u w:val="single"/>
    </w:rPr>
  </w:style>
  <w:style w:type="character" w:styleId="34">
    <w:name w:val="HTML Typewriter"/>
    <w:basedOn w:val="32"/>
    <w:semiHidden/>
    <w:unhideWhenUsed/>
    <w:qFormat/>
    <w:uiPriority w:val="99"/>
    <w:rPr>
      <w:rFonts w:ascii="Consolas" w:hAnsi="Consolas"/>
      <w:sz w:val="22"/>
      <w:szCs w:val="20"/>
    </w:rPr>
  </w:style>
  <w:style w:type="character" w:styleId="35">
    <w:name w:val="Hyperlink"/>
    <w:basedOn w:val="32"/>
    <w:unhideWhenUsed/>
    <w:qFormat/>
    <w:uiPriority w:val="99"/>
    <w:rPr>
      <w:color w:val="2F663E" w:themeColor="accent5" w:themeShade="BF"/>
      <w:u w:val="single"/>
    </w:rPr>
  </w:style>
  <w:style w:type="character" w:styleId="36">
    <w:name w:val="HTML Code"/>
    <w:basedOn w:val="32"/>
    <w:semiHidden/>
    <w:unhideWhenUsed/>
    <w:qFormat/>
    <w:uiPriority w:val="99"/>
    <w:rPr>
      <w:rFonts w:ascii="Consolas" w:hAnsi="Consolas"/>
      <w:sz w:val="22"/>
      <w:szCs w:val="20"/>
    </w:rPr>
  </w:style>
  <w:style w:type="character" w:styleId="37">
    <w:name w:val="annotation reference"/>
    <w:basedOn w:val="32"/>
    <w:semiHidden/>
    <w:unhideWhenUsed/>
    <w:qFormat/>
    <w:uiPriority w:val="99"/>
    <w:rPr>
      <w:sz w:val="22"/>
      <w:szCs w:val="16"/>
    </w:rPr>
  </w:style>
  <w:style w:type="character" w:styleId="38">
    <w:name w:val="footnote reference"/>
    <w:basedOn w:val="32"/>
    <w:semiHidden/>
    <w:unhideWhenUsed/>
    <w:qFormat/>
    <w:uiPriority w:val="99"/>
    <w:rPr>
      <w:vertAlign w:val="superscript"/>
    </w:rPr>
  </w:style>
  <w:style w:type="character" w:styleId="39">
    <w:name w:val="HTML Keyboard"/>
    <w:basedOn w:val="32"/>
    <w:semiHidden/>
    <w:unhideWhenUsed/>
    <w:qFormat/>
    <w:uiPriority w:val="99"/>
    <w:rPr>
      <w:rFonts w:ascii="Consolas" w:hAnsi="Consolas"/>
      <w:sz w:val="22"/>
      <w:szCs w:val="20"/>
    </w:rPr>
  </w:style>
  <w:style w:type="table" w:styleId="41">
    <w:name w:val="Table Grid"/>
    <w:basedOn w:val="4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2">
    <w:name w:val="标题 1 Char"/>
    <w:basedOn w:val="32"/>
    <w:link w:val="2"/>
    <w:qFormat/>
    <w:uiPriority w:val="9"/>
    <w:rPr>
      <w:rFonts w:asciiTheme="majorHAnsi" w:hAnsiTheme="majorHAnsi" w:eastAsiaTheme="majorEastAsia" w:cstheme="majorBidi"/>
      <w:b/>
      <w:bCs/>
      <w:sz w:val="40"/>
      <w:szCs w:val="40"/>
    </w:rPr>
  </w:style>
  <w:style w:type="character" w:customStyle="1" w:styleId="43">
    <w:name w:val="标题 2 Char"/>
    <w:basedOn w:val="32"/>
    <w:link w:val="3"/>
    <w:qFormat/>
    <w:uiPriority w:val="9"/>
    <w:rPr>
      <w:rFonts w:asciiTheme="majorHAnsi" w:hAnsiTheme="majorHAnsi" w:eastAsiaTheme="majorEastAsia" w:cstheme="majorBidi"/>
      <w:b/>
      <w:bCs/>
      <w:sz w:val="32"/>
      <w:szCs w:val="32"/>
    </w:rPr>
  </w:style>
  <w:style w:type="character" w:customStyle="1" w:styleId="44">
    <w:name w:val="标题 3 Char"/>
    <w:basedOn w:val="32"/>
    <w:link w:val="4"/>
    <w:qFormat/>
    <w:uiPriority w:val="9"/>
    <w:rPr>
      <w:rFonts w:asciiTheme="majorHAnsi" w:hAnsiTheme="majorHAnsi" w:eastAsiaTheme="majorEastAsia" w:cstheme="majorBidi"/>
      <w:b/>
      <w:bCs/>
      <w:sz w:val="24"/>
      <w:szCs w:val="24"/>
    </w:rPr>
  </w:style>
  <w:style w:type="character" w:customStyle="1" w:styleId="45">
    <w:name w:val="标题 4 Char"/>
    <w:basedOn w:val="32"/>
    <w:link w:val="5"/>
    <w:qFormat/>
    <w:uiPriority w:val="9"/>
    <w:rPr>
      <w:rFonts w:asciiTheme="majorHAnsi" w:hAnsiTheme="majorHAnsi" w:eastAsiaTheme="majorEastAsia" w:cstheme="majorBidi"/>
      <w:b/>
      <w:bCs/>
      <w:i/>
      <w:iCs/>
    </w:rPr>
  </w:style>
  <w:style w:type="character" w:customStyle="1" w:styleId="46">
    <w:name w:val="标题 5 Char"/>
    <w:basedOn w:val="32"/>
    <w:link w:val="6"/>
    <w:qFormat/>
    <w:uiPriority w:val="9"/>
    <w:rPr>
      <w:rFonts w:asciiTheme="majorHAnsi" w:hAnsiTheme="majorHAnsi" w:eastAsiaTheme="majorEastAsia" w:cstheme="majorBidi"/>
    </w:rPr>
  </w:style>
  <w:style w:type="character" w:customStyle="1" w:styleId="47">
    <w:name w:val="标题 6 Char"/>
    <w:basedOn w:val="32"/>
    <w:link w:val="7"/>
    <w:semiHidden/>
    <w:qFormat/>
    <w:uiPriority w:val="9"/>
    <w:rPr>
      <w:rFonts w:asciiTheme="majorHAnsi" w:hAnsiTheme="majorHAnsi" w:eastAsiaTheme="majorEastAsia" w:cstheme="majorBidi"/>
      <w:szCs w:val="20"/>
    </w:rPr>
  </w:style>
  <w:style w:type="character" w:customStyle="1" w:styleId="48">
    <w:name w:val="标题 7 Char"/>
    <w:basedOn w:val="32"/>
    <w:link w:val="8"/>
    <w:semiHidden/>
    <w:uiPriority w:val="9"/>
    <w:rPr>
      <w:rFonts w:asciiTheme="majorHAnsi" w:hAnsiTheme="majorHAnsi" w:eastAsiaTheme="majorEastAsia" w:cstheme="majorBidi"/>
      <w:i/>
      <w:iCs/>
      <w:szCs w:val="20"/>
    </w:rPr>
  </w:style>
  <w:style w:type="character" w:customStyle="1" w:styleId="49">
    <w:name w:val="标题 8 Char"/>
    <w:basedOn w:val="32"/>
    <w:link w:val="9"/>
    <w:semiHidden/>
    <w:qFormat/>
    <w:uiPriority w:val="9"/>
    <w:rPr>
      <w:rFonts w:asciiTheme="majorHAnsi" w:hAnsiTheme="majorHAnsi" w:eastAsiaTheme="majorEastAsia" w:cstheme="majorBidi"/>
      <w:caps/>
      <w:color w:val="262626" w:themeColor="text1" w:themeTint="D9"/>
      <w:szCs w:val="18"/>
      <w14:textFill>
        <w14:solidFill>
          <w14:schemeClr w14:val="tx1">
            <w14:lumMod w14:val="85000"/>
            <w14:lumOff w14:val="15000"/>
          </w14:schemeClr>
        </w14:solidFill>
      </w14:textFill>
    </w:rPr>
  </w:style>
  <w:style w:type="character" w:customStyle="1" w:styleId="50">
    <w:name w:val="标题 9 Char"/>
    <w:basedOn w:val="32"/>
    <w:link w:val="10"/>
    <w:semiHidden/>
    <w:uiPriority w:val="9"/>
    <w:rPr>
      <w:rFonts w:asciiTheme="majorHAnsi" w:hAnsiTheme="majorHAnsi" w:eastAsiaTheme="majorEastAsia" w:cstheme="majorBidi"/>
      <w:i/>
      <w:iCs/>
      <w:caps/>
      <w:szCs w:val="18"/>
    </w:rPr>
  </w:style>
  <w:style w:type="character" w:customStyle="1" w:styleId="51">
    <w:name w:val="标题 Char"/>
    <w:basedOn w:val="32"/>
    <w:link w:val="31"/>
    <w:qFormat/>
    <w:uiPriority w:val="1"/>
    <w:rPr>
      <w:rFonts w:asciiTheme="majorHAnsi" w:hAnsiTheme="majorHAnsi" w:eastAsiaTheme="majorEastAsia" w:cstheme="majorBidi"/>
      <w:spacing w:val="-10"/>
      <w:kern w:val="28"/>
      <w:sz w:val="72"/>
      <w:szCs w:val="72"/>
      <w:lang w:eastAsia="zh-CN"/>
    </w:rPr>
  </w:style>
  <w:style w:type="character" w:customStyle="1" w:styleId="52">
    <w:name w:val="副标题 Char"/>
    <w:basedOn w:val="32"/>
    <w:link w:val="26"/>
    <w:semiHidden/>
    <w:qFormat/>
    <w:uiPriority w:val="11"/>
    <w:rPr>
      <w:color w:val="404040" w:themeColor="text1" w:themeTint="BF"/>
      <w:spacing w:val="15"/>
      <w14:textFill>
        <w14:solidFill>
          <w14:schemeClr w14:val="tx1">
            <w14:lumMod w14:val="75000"/>
            <w14:lumOff w14:val="25000"/>
          </w14:schemeClr>
        </w14:solidFill>
      </w14:textFill>
    </w:rPr>
  </w:style>
  <w:style w:type="character" w:customStyle="1" w:styleId="53">
    <w:name w:val="明显强调1"/>
    <w:basedOn w:val="32"/>
    <w:semiHidden/>
    <w:unhideWhenUsed/>
    <w:qFormat/>
    <w:uiPriority w:val="21"/>
    <w:rPr>
      <w:i/>
      <w:iCs/>
      <w:color w:val="0E5772" w:themeColor="accent1" w:themeShade="80"/>
    </w:rPr>
  </w:style>
  <w:style w:type="paragraph" w:styleId="54">
    <w:name w:val="Intense Quote"/>
    <w:basedOn w:val="1"/>
    <w:next w:val="1"/>
    <w:link w:val="55"/>
    <w:semiHidden/>
    <w:unhideWhenUsed/>
    <w:qFormat/>
    <w:uiPriority w:val="30"/>
    <w:pPr>
      <w:pBdr>
        <w:top w:val="single" w:color="0D5772" w:themeColor="accent1" w:themeShade="80" w:sz="4" w:space="10"/>
        <w:bottom w:val="single" w:color="0D5772" w:themeColor="accent1" w:themeShade="80" w:sz="4" w:space="10"/>
      </w:pBdr>
      <w:spacing w:before="360" w:after="360"/>
      <w:ind w:left="864" w:right="864"/>
      <w:jc w:val="center"/>
    </w:pPr>
    <w:rPr>
      <w:i/>
      <w:iCs/>
      <w:color w:val="0E5772" w:themeColor="accent1" w:themeShade="80"/>
    </w:rPr>
  </w:style>
  <w:style w:type="character" w:customStyle="1" w:styleId="55">
    <w:name w:val="明显引用 Char"/>
    <w:basedOn w:val="32"/>
    <w:link w:val="54"/>
    <w:semiHidden/>
    <w:qFormat/>
    <w:uiPriority w:val="30"/>
    <w:rPr>
      <w:i/>
      <w:iCs/>
      <w:color w:val="0E5772" w:themeColor="accent1" w:themeShade="80"/>
    </w:rPr>
  </w:style>
  <w:style w:type="character" w:customStyle="1" w:styleId="56">
    <w:name w:val="明显参考1"/>
    <w:basedOn w:val="32"/>
    <w:semiHidden/>
    <w:unhideWhenUsed/>
    <w:qFormat/>
    <w:uiPriority w:val="32"/>
    <w:rPr>
      <w:b/>
      <w:bCs/>
      <w:smallCaps/>
      <w:color w:val="0E5772" w:themeColor="accent1" w:themeShade="80"/>
      <w:spacing w:val="5"/>
    </w:rPr>
  </w:style>
  <w:style w:type="paragraph" w:customStyle="1" w:styleId="57">
    <w:name w:val="TOC 标题1"/>
    <w:basedOn w:val="2"/>
    <w:next w:val="1"/>
    <w:unhideWhenUsed/>
    <w:qFormat/>
    <w:uiPriority w:val="39"/>
    <w:pPr>
      <w:outlineLvl w:val="9"/>
    </w:pPr>
  </w:style>
  <w:style w:type="character" w:customStyle="1" w:styleId="58">
    <w:name w:val="批注框文本 Char"/>
    <w:basedOn w:val="32"/>
    <w:link w:val="21"/>
    <w:semiHidden/>
    <w:qFormat/>
    <w:uiPriority w:val="99"/>
    <w:rPr>
      <w:rFonts w:ascii="Segoe UI" w:hAnsi="Segoe UI" w:cs="Segoe UI"/>
      <w:szCs w:val="18"/>
    </w:rPr>
  </w:style>
  <w:style w:type="character" w:customStyle="1" w:styleId="59">
    <w:name w:val="正文文本 3 Char"/>
    <w:basedOn w:val="32"/>
    <w:link w:val="16"/>
    <w:semiHidden/>
    <w:qFormat/>
    <w:uiPriority w:val="99"/>
    <w:rPr>
      <w:szCs w:val="16"/>
    </w:rPr>
  </w:style>
  <w:style w:type="character" w:customStyle="1" w:styleId="60">
    <w:name w:val="正文文本缩进 3 Char"/>
    <w:basedOn w:val="32"/>
    <w:link w:val="28"/>
    <w:semiHidden/>
    <w:qFormat/>
    <w:uiPriority w:val="99"/>
    <w:rPr>
      <w:szCs w:val="16"/>
    </w:rPr>
  </w:style>
  <w:style w:type="character" w:customStyle="1" w:styleId="61">
    <w:name w:val="批注文字 Char"/>
    <w:basedOn w:val="32"/>
    <w:link w:val="12"/>
    <w:semiHidden/>
    <w:qFormat/>
    <w:uiPriority w:val="99"/>
    <w:rPr>
      <w:szCs w:val="20"/>
    </w:rPr>
  </w:style>
  <w:style w:type="character" w:customStyle="1" w:styleId="62">
    <w:name w:val="批注主题 Char"/>
    <w:basedOn w:val="61"/>
    <w:link w:val="11"/>
    <w:semiHidden/>
    <w:qFormat/>
    <w:uiPriority w:val="99"/>
    <w:rPr>
      <w:b/>
      <w:bCs/>
      <w:szCs w:val="20"/>
    </w:rPr>
  </w:style>
  <w:style w:type="character" w:customStyle="1" w:styleId="63">
    <w:name w:val="文档结构图 Char"/>
    <w:basedOn w:val="32"/>
    <w:link w:val="15"/>
    <w:semiHidden/>
    <w:qFormat/>
    <w:uiPriority w:val="99"/>
    <w:rPr>
      <w:rFonts w:ascii="Segoe UI" w:hAnsi="Segoe UI" w:cs="Segoe UI"/>
      <w:szCs w:val="16"/>
    </w:rPr>
  </w:style>
  <w:style w:type="character" w:customStyle="1" w:styleId="64">
    <w:name w:val="尾注文本 Char"/>
    <w:basedOn w:val="32"/>
    <w:link w:val="20"/>
    <w:semiHidden/>
    <w:qFormat/>
    <w:uiPriority w:val="99"/>
    <w:rPr>
      <w:szCs w:val="20"/>
    </w:rPr>
  </w:style>
  <w:style w:type="character" w:customStyle="1" w:styleId="65">
    <w:name w:val="脚注文本 Char"/>
    <w:basedOn w:val="32"/>
    <w:link w:val="27"/>
    <w:semiHidden/>
    <w:qFormat/>
    <w:uiPriority w:val="99"/>
    <w:rPr>
      <w:szCs w:val="20"/>
    </w:rPr>
  </w:style>
  <w:style w:type="character" w:customStyle="1" w:styleId="66">
    <w:name w:val="HTML 预设格式 Char"/>
    <w:basedOn w:val="32"/>
    <w:link w:val="30"/>
    <w:semiHidden/>
    <w:uiPriority w:val="99"/>
    <w:rPr>
      <w:rFonts w:ascii="Consolas" w:hAnsi="Consolas"/>
      <w:szCs w:val="20"/>
    </w:rPr>
  </w:style>
  <w:style w:type="character" w:customStyle="1" w:styleId="67">
    <w:name w:val="宏文本 Char"/>
    <w:basedOn w:val="32"/>
    <w:link w:val="13"/>
    <w:semiHidden/>
    <w:qFormat/>
    <w:uiPriority w:val="99"/>
    <w:rPr>
      <w:rFonts w:ascii="Consolas" w:hAnsi="Consolas"/>
      <w:szCs w:val="20"/>
    </w:rPr>
  </w:style>
  <w:style w:type="character" w:customStyle="1" w:styleId="68">
    <w:name w:val="纯文本 Char"/>
    <w:basedOn w:val="32"/>
    <w:link w:val="19"/>
    <w:semiHidden/>
    <w:qFormat/>
    <w:uiPriority w:val="99"/>
    <w:rPr>
      <w:rFonts w:ascii="Consolas" w:hAnsi="Consolas"/>
      <w:szCs w:val="21"/>
    </w:rPr>
  </w:style>
  <w:style w:type="character" w:styleId="69">
    <w:name w:val="Placeholder Text"/>
    <w:basedOn w:val="32"/>
    <w:semiHidden/>
    <w:qFormat/>
    <w:uiPriority w:val="99"/>
    <w:rPr>
      <w:color w:val="595959" w:themeColor="text1" w:themeTint="A6"/>
      <w14:textFill>
        <w14:solidFill>
          <w14:schemeClr w14:val="tx1">
            <w14:lumMod w14:val="65000"/>
            <w14:lumOff w14:val="35000"/>
          </w14:schemeClr>
        </w14:solidFill>
      </w14:textFill>
    </w:rPr>
  </w:style>
  <w:style w:type="character" w:customStyle="1" w:styleId="70">
    <w:name w:val="页眉 Char"/>
    <w:basedOn w:val="32"/>
    <w:link w:val="24"/>
    <w:qFormat/>
    <w:uiPriority w:val="99"/>
  </w:style>
  <w:style w:type="character" w:customStyle="1" w:styleId="71">
    <w:name w:val="页脚 Char"/>
    <w:basedOn w:val="32"/>
    <w:link w:val="22"/>
    <w:qFormat/>
    <w:uiPriority w:val="99"/>
  </w:style>
  <w:style w:type="paragraph" w:styleId="72">
    <w:name w:val="List Paragraph"/>
    <w:basedOn w:val="1"/>
    <w:unhideWhenUsed/>
    <w:qFormat/>
    <w:uiPriority w:val="34"/>
    <w:pPr>
      <w:ind w:firstLine="420" w:firstLineChars="200"/>
    </w:pPr>
  </w:style>
  <w:style w:type="paragraph" w:customStyle="1" w:styleId="73">
    <w:name w:val="范例文本"/>
    <w:basedOn w:val="1"/>
    <w:qFormat/>
    <w:uiPriority w:val="0"/>
    <w:pPr>
      <w:shd w:val="clear" w:color="auto" w:fill="D8D8D8" w:themeFill="background1" w:themeFillShade="D9"/>
    </w:pPr>
    <w:rPr>
      <w:rFonts w:eastAsia="仿宋"/>
    </w:rPr>
  </w:style>
  <w:style w:type="table" w:customStyle="1" w:styleId="74">
    <w:name w:val="Plain Table 2"/>
    <w:basedOn w:val="40"/>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75">
    <w:name w:val="Grid Table 1 Light"/>
    <w:basedOn w:val="40"/>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76">
    <w:name w:val="数值专用"/>
    <w:basedOn w:val="1"/>
    <w:link w:val="77"/>
    <w:qFormat/>
    <w:uiPriority w:val="0"/>
    <w:rPr>
      <w:rFonts w:asciiTheme="minorHAnsi" w:hAnsiTheme="minorHAnsi" w:eastAsiaTheme="minorEastAsia" w:cstheme="minorHAnsi"/>
      <w:sz w:val="24"/>
    </w:rPr>
  </w:style>
  <w:style w:type="character" w:customStyle="1" w:styleId="77">
    <w:name w:val="数值专用 Char"/>
    <w:basedOn w:val="32"/>
    <w:link w:val="76"/>
    <w:qFormat/>
    <w:uiPriority w:val="0"/>
    <w:rPr>
      <w:rFonts w:cstheme="minorHAnsi"/>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33539;&#24335;&#35774;&#35745;&#65288;&#31354;&#30333;&#65289;.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4D2F8C-46F1-4758-88BA-6BD568736C3D}">
  <ds:schemaRefs/>
</ds:datastoreItem>
</file>

<file path=docProps/app.xml><?xml version="1.0" encoding="utf-8"?>
<Properties xmlns="http://schemas.openxmlformats.org/officeDocument/2006/extended-properties" xmlns:vt="http://schemas.openxmlformats.org/officeDocument/2006/docPropsVTypes">
  <Template>范式设计（空白）</Template>
  <Pages>27</Pages>
  <Words>3753</Words>
  <Characters>21398</Characters>
  <Lines>178</Lines>
  <Paragraphs>50</Paragraphs>
  <TotalTime>13</TotalTime>
  <ScaleCrop>false</ScaleCrop>
  <LinksUpToDate>false</LinksUpToDate>
  <CharactersWithSpaces>25101</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2018-12-01T06:35:00Z</dcterms:created>
  <dc:creator>zhangyu</dc:creator>
  <cp:lastModifiedBy>25579</cp:lastModifiedBy>
  <dcterms:modified xsi:type="dcterms:W3CDTF">2018-12-01T15:05:15Z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2052-11.1.0.7989</vt:lpwstr>
  </property>
</Properties>
</file>